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675D7DE1" w:rsidR="005B232A" w:rsidRPr="0088451C" w:rsidRDefault="00A17647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6872CF2" w:rsidR="001014DD" w:rsidRPr="001014DD" w:rsidRDefault="00A17647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Шевяков Д.О.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5048B2B8" w:rsidR="005B232A" w:rsidRPr="00D63B45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D63B45">
              <w:rPr>
                <w:lang w:val="en-US"/>
              </w:rPr>
              <w:t>7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3C26DA82" w:rsidR="005B232A" w:rsidRPr="00587970" w:rsidRDefault="00F04076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 w:rsidRPr="00F04076">
              <w:t>Работа с персоналом фирмы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8DF1927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3409DD">
              <w:rPr>
                <w:b w:val="0"/>
                <w:color w:val="000000" w:themeColor="text1"/>
              </w:rPr>
              <w:t>7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20245A49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F04076" w:rsidRPr="00F04076">
              <w:rPr>
                <w:caps/>
                <w:color w:val="000000" w:themeColor="text1"/>
                <w:lang w:val="ru-RU"/>
              </w:rPr>
              <w:t>Информационная технология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05D73F03" w:rsidR="002C0372" w:rsidRDefault="002C0372" w:rsidP="003F0CA5">
      <w:pPr>
        <w:spacing w:after="160" w:line="360" w:lineRule="auto"/>
        <w:ind w:firstLine="709"/>
        <w:jc w:val="both"/>
        <w:rPr>
          <w:b/>
        </w:rPr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F04076" w:rsidRPr="00F04076">
        <w:t xml:space="preserve">приобрести навыки практического использования приложения </w:t>
      </w:r>
      <w:proofErr w:type="spellStart"/>
      <w:r w:rsidR="00F04076" w:rsidRPr="00F04076">
        <w:t>Excel</w:t>
      </w:r>
      <w:proofErr w:type="spellEnd"/>
      <w:r w:rsidR="00F04076" w:rsidRPr="00F04076">
        <w:t xml:space="preserve"> для разработки элементов технологии управления.</w:t>
      </w:r>
    </w:p>
    <w:p w14:paraId="606C239D" w14:textId="77777777" w:rsidR="00F04076" w:rsidRDefault="00587970" w:rsidP="003F0CA5">
      <w:pPr>
        <w:spacing w:after="160" w:line="360" w:lineRule="auto"/>
        <w:ind w:firstLine="709"/>
        <w:jc w:val="both"/>
      </w:pPr>
      <w:r w:rsidRPr="00587970">
        <w:rPr>
          <w:b/>
        </w:rPr>
        <w:t>Задание</w:t>
      </w:r>
      <w:r w:rsidR="002C0372" w:rsidRPr="00587970">
        <w:rPr>
          <w:b/>
        </w:rPr>
        <w:t>:</w:t>
      </w:r>
      <w:r w:rsidR="002C0372">
        <w:t xml:space="preserve"> </w:t>
      </w:r>
    </w:p>
    <w:p w14:paraId="354D2F71" w14:textId="7D19C374" w:rsidR="00E12C64" w:rsidRDefault="00F04076" w:rsidP="00F04076">
      <w:pPr>
        <w:pStyle w:val="ad"/>
        <w:numPr>
          <w:ilvl w:val="0"/>
          <w:numId w:val="2"/>
        </w:numPr>
        <w:spacing w:after="160" w:line="360" w:lineRule="auto"/>
        <w:jc w:val="both"/>
      </w:pPr>
      <w:r w:rsidRPr="00F04076">
        <w:t>Предложить вариант реализации информационной технологии, которая может быть использована для автоматизации работы со штатным персоналом фирмы по начислению премии по результатам работы за некоторый период.</w:t>
      </w:r>
    </w:p>
    <w:p w14:paraId="3E5B78F1" w14:textId="1FB483C1" w:rsidR="00F04076" w:rsidRDefault="00F04076" w:rsidP="00F04076">
      <w:pPr>
        <w:pStyle w:val="ad"/>
        <w:numPr>
          <w:ilvl w:val="0"/>
          <w:numId w:val="2"/>
        </w:numPr>
        <w:spacing w:after="160" w:line="360" w:lineRule="auto"/>
        <w:jc w:val="both"/>
        <w:rPr>
          <w:noProof/>
        </w:rPr>
      </w:pPr>
      <w:r w:rsidRPr="00F04076">
        <w:rPr>
          <w:noProof/>
        </w:rPr>
        <w:t>Разработать технологию автоматического поиска информации по сотруднику, фамилия которого введена в соответствующую ячейку с названием «Поиск информации». Выводимая при этом информация должна включать все сведения о сотруднике со всех листов рабочей книги</w:t>
      </w:r>
      <w:r>
        <w:rPr>
          <w:noProof/>
        </w:rPr>
        <w:t>.</w:t>
      </w:r>
    </w:p>
    <w:p w14:paraId="7BD9DEBB" w14:textId="044556DF" w:rsidR="00F04076" w:rsidRDefault="00F04076" w:rsidP="00F04076">
      <w:pPr>
        <w:pStyle w:val="ad"/>
        <w:numPr>
          <w:ilvl w:val="0"/>
          <w:numId w:val="2"/>
        </w:numPr>
        <w:spacing w:after="160" w:line="360" w:lineRule="auto"/>
        <w:jc w:val="both"/>
        <w:rPr>
          <w:noProof/>
        </w:rPr>
      </w:pPr>
      <w:r w:rsidRPr="00F04076">
        <w:rPr>
          <w:noProof/>
        </w:rPr>
        <w:t>Разработать технологию автоматической генерации отчета, в котором должны быть сформированы два списка:</w:t>
      </w:r>
    </w:p>
    <w:p w14:paraId="73226075" w14:textId="155A9979" w:rsidR="00F04076" w:rsidRDefault="00F04076" w:rsidP="00F04076">
      <w:pPr>
        <w:pStyle w:val="ad"/>
        <w:numPr>
          <w:ilvl w:val="1"/>
          <w:numId w:val="2"/>
        </w:numPr>
        <w:spacing w:after="160" w:line="360" w:lineRule="auto"/>
        <w:jc w:val="both"/>
        <w:rPr>
          <w:noProof/>
        </w:rPr>
      </w:pPr>
      <w:r w:rsidRPr="00F04076">
        <w:rPr>
          <w:noProof/>
        </w:rPr>
        <w:t>в 1-ом списке должны быть приведены фамилии сотрудников с максимальным количеством премиальных баллов, их должности, а также количество соответствующих баллов;</w:t>
      </w:r>
    </w:p>
    <w:p w14:paraId="30E6FB45" w14:textId="2098B6AE" w:rsidR="00F04076" w:rsidRDefault="00F04076" w:rsidP="00F04076">
      <w:pPr>
        <w:pStyle w:val="ad"/>
        <w:numPr>
          <w:ilvl w:val="1"/>
          <w:numId w:val="2"/>
        </w:numPr>
        <w:spacing w:after="160" w:line="360" w:lineRule="auto"/>
        <w:jc w:val="both"/>
        <w:rPr>
          <w:noProof/>
        </w:rPr>
      </w:pPr>
      <w:r w:rsidRPr="00F04076">
        <w:rPr>
          <w:noProof/>
        </w:rPr>
        <w:t>во 2-ом списке должны быть приведены фамилии сотрудников с максимальным количеством штрафных баллов, их должности, а также количество соответствующих баллов.</w:t>
      </w:r>
    </w:p>
    <w:p w14:paraId="47C16C9B" w14:textId="77777777" w:rsidR="00F04076" w:rsidRPr="00F04076" w:rsidRDefault="00F04076" w:rsidP="00F04076">
      <w:pPr>
        <w:pStyle w:val="ad"/>
        <w:numPr>
          <w:ilvl w:val="0"/>
          <w:numId w:val="2"/>
        </w:numPr>
        <w:rPr>
          <w:noProof/>
        </w:rPr>
      </w:pPr>
      <w:r w:rsidRPr="00F04076">
        <w:rPr>
          <w:noProof/>
        </w:rPr>
        <w:t>Построить диаграмму, показывающую сравнение стажа работы сотрудников фирмы.</w:t>
      </w:r>
    </w:p>
    <w:p w14:paraId="1DA4FC4B" w14:textId="77777777" w:rsidR="00F04076" w:rsidRDefault="00F04076" w:rsidP="00F04076">
      <w:pPr>
        <w:spacing w:after="160" w:line="360" w:lineRule="auto"/>
        <w:jc w:val="both"/>
        <w:rPr>
          <w:noProof/>
        </w:rPr>
      </w:pPr>
    </w:p>
    <w:p w14:paraId="01332CA5" w14:textId="77777777" w:rsidR="00542CE4" w:rsidRDefault="00542CE4" w:rsidP="003F0CA5">
      <w:pPr>
        <w:spacing w:after="160" w:line="360" w:lineRule="auto"/>
        <w:ind w:firstLine="709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3F1B0C4" w14:textId="1D103527" w:rsidR="00DB0C03" w:rsidRPr="00344C61" w:rsidRDefault="00DB0C03" w:rsidP="003F0CA5">
      <w:pPr>
        <w:spacing w:after="160" w:line="360" w:lineRule="auto"/>
        <w:ind w:firstLine="709"/>
      </w:pPr>
      <w:r w:rsidRPr="00DB0C03">
        <w:rPr>
          <w:b/>
        </w:rPr>
        <w:t>Выполнение задания</w:t>
      </w:r>
      <w:bookmarkStart w:id="4" w:name="_GoBack"/>
      <w:bookmarkEnd w:id="4"/>
      <w:r w:rsidRPr="00E12C64">
        <w:rPr>
          <w:b/>
        </w:rPr>
        <w:t>:</w:t>
      </w:r>
    </w:p>
    <w:p w14:paraId="16394C53" w14:textId="2222C0DF" w:rsidR="002C0372" w:rsidRDefault="00D63B45" w:rsidP="002C0372">
      <w:pPr>
        <w:keepNext/>
        <w:spacing w:after="160" w:line="360" w:lineRule="auto"/>
        <w:ind w:firstLine="709"/>
        <w:contextualSpacing/>
        <w:jc w:val="center"/>
      </w:pPr>
      <w:r w:rsidRPr="00D63B45">
        <w:drawing>
          <wp:inline distT="0" distB="0" distL="0" distR="0" wp14:anchorId="1347DFD4" wp14:editId="4762830F">
            <wp:extent cx="4296375" cy="23434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5FB0" w14:textId="39DA5FD4" w:rsidR="00D63B45" w:rsidRPr="002C0372" w:rsidRDefault="00D63B45" w:rsidP="00D63B4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F04076">
        <w:rPr>
          <w:i w:val="0"/>
          <w:color w:val="auto"/>
          <w:sz w:val="24"/>
          <w:szCs w:val="24"/>
        </w:rPr>
        <w:t>лист сведения о сотрудниках</w:t>
      </w:r>
    </w:p>
    <w:p w14:paraId="2A4DE9BA" w14:textId="77777777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</w:p>
    <w:p w14:paraId="11DE5188" w14:textId="77777777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</w:p>
    <w:p w14:paraId="321D4FC3" w14:textId="17BF919F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  <w:r w:rsidRPr="00D63B45">
        <w:drawing>
          <wp:inline distT="0" distB="0" distL="0" distR="0" wp14:anchorId="11A5C5B3" wp14:editId="1F9E1615">
            <wp:extent cx="5953956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321" w14:textId="705782FC" w:rsidR="00D63B45" w:rsidRPr="002C0372" w:rsidRDefault="00D63B45" w:rsidP="00D63B4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F04076"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F04076">
        <w:rPr>
          <w:i w:val="0"/>
          <w:color w:val="auto"/>
          <w:sz w:val="24"/>
          <w:szCs w:val="24"/>
        </w:rPr>
        <w:t>лист премиальные баллы</w:t>
      </w:r>
    </w:p>
    <w:p w14:paraId="2B423A75" w14:textId="77777777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</w:p>
    <w:p w14:paraId="3F54623D" w14:textId="7FA0CEB5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  <w:r w:rsidRPr="00D63B45">
        <w:drawing>
          <wp:inline distT="0" distB="0" distL="0" distR="0" wp14:anchorId="7585E208" wp14:editId="2C3D3DAD">
            <wp:extent cx="3200847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A71" w14:textId="32EE5BB3" w:rsidR="00D63B45" w:rsidRPr="002C0372" w:rsidRDefault="00D63B45" w:rsidP="00D63B4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F04076">
        <w:rPr>
          <w:i w:val="0"/>
          <w:color w:val="auto"/>
          <w:sz w:val="24"/>
          <w:szCs w:val="24"/>
        </w:rPr>
        <w:t>3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F04076">
        <w:rPr>
          <w:i w:val="0"/>
          <w:color w:val="auto"/>
          <w:sz w:val="24"/>
          <w:szCs w:val="24"/>
        </w:rPr>
        <w:t>лист штрафные баллы</w:t>
      </w:r>
    </w:p>
    <w:p w14:paraId="5726FF05" w14:textId="77777777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</w:p>
    <w:p w14:paraId="2B216E41" w14:textId="42EC145F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  <w:r w:rsidRPr="00D63B45">
        <w:drawing>
          <wp:inline distT="0" distB="0" distL="0" distR="0" wp14:anchorId="26980497" wp14:editId="4D06D7CE">
            <wp:extent cx="6121400" cy="318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102" w14:textId="13564FF7" w:rsidR="00D63B45" w:rsidRPr="002C0372" w:rsidRDefault="00D63B45" w:rsidP="00D63B4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F04076">
        <w:rPr>
          <w:i w:val="0"/>
          <w:color w:val="auto"/>
          <w:sz w:val="24"/>
          <w:szCs w:val="24"/>
        </w:rPr>
        <w:t>4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F04076">
        <w:rPr>
          <w:i w:val="0"/>
          <w:color w:val="auto"/>
          <w:sz w:val="24"/>
          <w:szCs w:val="24"/>
        </w:rPr>
        <w:t>лист с расчетом премии</w:t>
      </w:r>
    </w:p>
    <w:p w14:paraId="75D659C0" w14:textId="77777777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</w:p>
    <w:p w14:paraId="66A36ED4" w14:textId="65BA3B7A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  <w:r w:rsidRPr="00D63B45">
        <w:drawing>
          <wp:inline distT="0" distB="0" distL="0" distR="0" wp14:anchorId="14FBA048" wp14:editId="188ADC99">
            <wp:extent cx="6121400" cy="2714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AB2C" w14:textId="59436D73" w:rsidR="00D63B45" w:rsidRPr="002C0372" w:rsidRDefault="00D63B45" w:rsidP="00D63B4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F04076">
        <w:rPr>
          <w:i w:val="0"/>
          <w:color w:val="auto"/>
          <w:sz w:val="24"/>
          <w:szCs w:val="24"/>
        </w:rPr>
        <w:t>5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F04076">
        <w:rPr>
          <w:i w:val="0"/>
          <w:color w:val="auto"/>
          <w:sz w:val="24"/>
          <w:szCs w:val="24"/>
        </w:rPr>
        <w:t>лист с поиском информации</w:t>
      </w:r>
    </w:p>
    <w:p w14:paraId="3488A88A" w14:textId="77777777" w:rsidR="00D63B45" w:rsidRDefault="00D63B45" w:rsidP="002C0372">
      <w:pPr>
        <w:keepNext/>
        <w:spacing w:after="160" w:line="360" w:lineRule="auto"/>
        <w:ind w:firstLine="709"/>
        <w:contextualSpacing/>
        <w:jc w:val="center"/>
      </w:pPr>
    </w:p>
    <w:p w14:paraId="2EE343EA" w14:textId="6A70614F" w:rsidR="00D63B45" w:rsidRPr="00D63B45" w:rsidRDefault="00D63B45" w:rsidP="002C0372">
      <w:pPr>
        <w:keepNext/>
        <w:spacing w:after="160" w:line="360" w:lineRule="auto"/>
        <w:ind w:firstLine="709"/>
        <w:contextualSpacing/>
        <w:jc w:val="center"/>
      </w:pPr>
      <w:r w:rsidRPr="00D63B45">
        <w:drawing>
          <wp:inline distT="0" distB="0" distL="0" distR="0" wp14:anchorId="7452116D" wp14:editId="49432600">
            <wp:extent cx="6121400" cy="1283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07ED" w14:textId="4823D52A" w:rsidR="00DB0C03" w:rsidRDefault="002C0372" w:rsidP="002C0372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F04076">
        <w:rPr>
          <w:i w:val="0"/>
          <w:color w:val="auto"/>
          <w:sz w:val="24"/>
          <w:szCs w:val="24"/>
        </w:rPr>
        <w:t>6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F04076">
        <w:rPr>
          <w:i w:val="0"/>
          <w:color w:val="auto"/>
          <w:sz w:val="24"/>
          <w:szCs w:val="24"/>
        </w:rPr>
        <w:t>лист с генерацией отчета</w:t>
      </w:r>
    </w:p>
    <w:p w14:paraId="1D406D92" w14:textId="77777777" w:rsidR="00F04076" w:rsidRPr="00F04076" w:rsidRDefault="00F04076" w:rsidP="00F04076"/>
    <w:p w14:paraId="3F1E767E" w14:textId="0221F8CC" w:rsidR="001D3447" w:rsidRDefault="00D63B45" w:rsidP="00D63B45">
      <w:pPr>
        <w:spacing w:line="360" w:lineRule="auto"/>
        <w:ind w:firstLine="709"/>
        <w:jc w:val="center"/>
      </w:pPr>
      <w:r w:rsidRPr="00D63B45">
        <w:drawing>
          <wp:inline distT="0" distB="0" distL="0" distR="0" wp14:anchorId="33CD1CEF" wp14:editId="5EDBBD7C">
            <wp:extent cx="5039428" cy="306747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B7D4" w14:textId="27002B86" w:rsidR="00D63B45" w:rsidRPr="002C0372" w:rsidRDefault="00D63B45" w:rsidP="00D63B4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F04076">
        <w:rPr>
          <w:i w:val="0"/>
          <w:color w:val="auto"/>
          <w:sz w:val="24"/>
          <w:szCs w:val="24"/>
        </w:rPr>
        <w:t>7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F04076">
        <w:rPr>
          <w:i w:val="0"/>
          <w:color w:val="auto"/>
          <w:sz w:val="24"/>
          <w:szCs w:val="24"/>
        </w:rPr>
        <w:t>диаграмма сравнения стажа</w:t>
      </w:r>
    </w:p>
    <w:p w14:paraId="6C524981" w14:textId="77777777" w:rsidR="00D63B45" w:rsidRPr="001D3447" w:rsidRDefault="00D63B45" w:rsidP="003F0CA5">
      <w:pPr>
        <w:spacing w:line="360" w:lineRule="auto"/>
        <w:ind w:firstLine="709"/>
      </w:pPr>
    </w:p>
    <w:p w14:paraId="1ADF09D5" w14:textId="3F70688C" w:rsidR="00BB1363" w:rsidRPr="00D53007" w:rsidRDefault="00BB1363" w:rsidP="003F0CA5">
      <w:pPr>
        <w:spacing w:line="360" w:lineRule="auto"/>
        <w:ind w:firstLine="709"/>
        <w:jc w:val="both"/>
      </w:pPr>
      <w:r w:rsidRPr="00BB1363">
        <w:rPr>
          <w:b/>
        </w:rPr>
        <w:lastRenderedPageBreak/>
        <w:t>Вывод:</w:t>
      </w:r>
      <w:r>
        <w:t xml:space="preserve"> </w:t>
      </w:r>
      <w:r w:rsidR="00D63B45" w:rsidRPr="00D63B45">
        <w:t>В ходе выполнения лабораторной работы, мы приобрели навыки разработки технологии, которая может быть использована для автоматизации работы со штатным персоналом фирмы по начислению премии по результатам работы за некоторый период.</w:t>
      </w:r>
      <w:r w:rsidR="00D63B45">
        <w:t xml:space="preserve"> Ознакомились с функционалом функции ВПР, МАКС, ИНДЕКС.</w:t>
      </w:r>
    </w:p>
    <w:sectPr w:rsidR="00BB1363" w:rsidRPr="00D53007" w:rsidSect="00841200">
      <w:footerReference w:type="default" r:id="rId15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18C64" w14:textId="77777777" w:rsidR="00D95F06" w:rsidRDefault="00D95F06" w:rsidP="005B232A">
      <w:r>
        <w:separator/>
      </w:r>
    </w:p>
  </w:endnote>
  <w:endnote w:type="continuationSeparator" w:id="0">
    <w:p w14:paraId="212AC5EC" w14:textId="77777777" w:rsidR="00D95F06" w:rsidRDefault="00D95F06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6141" w14:textId="77777777" w:rsidR="00D95F06" w:rsidRDefault="00D95F06" w:rsidP="005B232A">
      <w:r>
        <w:separator/>
      </w:r>
    </w:p>
  </w:footnote>
  <w:footnote w:type="continuationSeparator" w:id="0">
    <w:p w14:paraId="4DAB9B4E" w14:textId="77777777" w:rsidR="00D95F06" w:rsidRDefault="00D95F06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F3396"/>
    <w:multiLevelType w:val="hybridMultilevel"/>
    <w:tmpl w:val="6A72F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1014DD"/>
    <w:rsid w:val="001D3447"/>
    <w:rsid w:val="001F71B5"/>
    <w:rsid w:val="00204536"/>
    <w:rsid w:val="002C0372"/>
    <w:rsid w:val="002C44C8"/>
    <w:rsid w:val="00314FD2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B232A"/>
    <w:rsid w:val="00627646"/>
    <w:rsid w:val="006932C4"/>
    <w:rsid w:val="006A1225"/>
    <w:rsid w:val="006C082A"/>
    <w:rsid w:val="006E38A8"/>
    <w:rsid w:val="007157FB"/>
    <w:rsid w:val="007273A3"/>
    <w:rsid w:val="007412A1"/>
    <w:rsid w:val="00820B41"/>
    <w:rsid w:val="00841200"/>
    <w:rsid w:val="008832F2"/>
    <w:rsid w:val="0088451C"/>
    <w:rsid w:val="00940C28"/>
    <w:rsid w:val="00974DD3"/>
    <w:rsid w:val="00994401"/>
    <w:rsid w:val="009E60C5"/>
    <w:rsid w:val="009E6443"/>
    <w:rsid w:val="00A17647"/>
    <w:rsid w:val="00A9358F"/>
    <w:rsid w:val="00B353FF"/>
    <w:rsid w:val="00B379F4"/>
    <w:rsid w:val="00B9753F"/>
    <w:rsid w:val="00BB1363"/>
    <w:rsid w:val="00C351C2"/>
    <w:rsid w:val="00C55BFA"/>
    <w:rsid w:val="00CB5BD3"/>
    <w:rsid w:val="00CF04B7"/>
    <w:rsid w:val="00D07F85"/>
    <w:rsid w:val="00D10523"/>
    <w:rsid w:val="00D53007"/>
    <w:rsid w:val="00D551A0"/>
    <w:rsid w:val="00D63B45"/>
    <w:rsid w:val="00D95F06"/>
    <w:rsid w:val="00DB0C03"/>
    <w:rsid w:val="00E049D8"/>
    <w:rsid w:val="00E12C64"/>
    <w:rsid w:val="00E54362"/>
    <w:rsid w:val="00EA3D7B"/>
    <w:rsid w:val="00EA5D31"/>
    <w:rsid w:val="00EB1A81"/>
    <w:rsid w:val="00ED6208"/>
    <w:rsid w:val="00ED7201"/>
    <w:rsid w:val="00EE054D"/>
    <w:rsid w:val="00F04076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7D0D-4172-4A1B-894A-0CED7FDE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8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4</cp:revision>
  <dcterms:created xsi:type="dcterms:W3CDTF">2022-10-24T06:06:00Z</dcterms:created>
  <dcterms:modified xsi:type="dcterms:W3CDTF">2022-10-24T06:14:00Z</dcterms:modified>
</cp:coreProperties>
</file>