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0F39D" w14:textId="77777777" w:rsidR="005B232A" w:rsidRDefault="005B232A" w:rsidP="005B232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FDECBB1" w14:textId="3CF96DF6" w:rsidR="005B232A" w:rsidRDefault="005B232A" w:rsidP="005B232A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560240">
        <w:rPr>
          <w:color w:val="000000" w:themeColor="text1"/>
        </w:rPr>
        <w:t>42</w:t>
      </w:r>
    </w:p>
    <w:p w14:paraId="7139104D" w14:textId="77777777" w:rsidR="005B232A" w:rsidRPr="0059765A" w:rsidRDefault="005B232A" w:rsidP="005B232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59765A">
        <w:t xml:space="preserve"> _____________________</w:t>
      </w:r>
    </w:p>
    <w:p w14:paraId="3533535C" w14:textId="77777777" w:rsidR="005B232A" w:rsidRDefault="005B232A" w:rsidP="005B232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5B232A" w14:paraId="7A628279" w14:textId="77777777" w:rsidTr="001A57B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11ADCB" w14:textId="675D7DE1" w:rsidR="005B232A" w:rsidRPr="0088451C" w:rsidRDefault="00A17647" w:rsidP="0088451C">
            <w:pPr>
              <w:pStyle w:val="5"/>
              <w:spacing w:before="75" w:after="75"/>
              <w:jc w:val="center"/>
              <w:rPr>
                <w:rFonts w:ascii="Times New Roman" w:hAnsi="Times New Roman" w:cs="Times New Roman"/>
                <w:color w:val="6A6C6F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Ассистент</w: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begin"/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 FILLIN  "Введите должность, уч. степень, звание преподавателя" \d "</w:instrText>
            </w:r>
            <w:r w:rsidR="001014DD" w:rsidRPr="0088451C">
              <w:rPr>
                <w:rFonts w:ascii="Times New Roman" w:hAnsi="Times New Roman" w:cs="Times New Roman"/>
                <w:color w:val="000000" w:themeColor="text1"/>
              </w:rPr>
              <w:instrText>Ассистент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" \o  \* MERGEFORMAT 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4EF2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197A40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C79EE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F5E940C" w14:textId="16872CF2" w:rsidR="001014DD" w:rsidRPr="001014DD" w:rsidRDefault="00A17647" w:rsidP="001014D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Шевяков Д.О.</w:t>
            </w:r>
            <w:r w:rsidR="006E38A8">
              <w:rPr>
                <w:color w:val="000000" w:themeColor="text1"/>
                <w:lang w:val="en-US"/>
              </w:rPr>
              <w:fldChar w:fldCharType="begin"/>
            </w:r>
            <w:r w:rsidR="006E38A8">
              <w:rPr>
                <w:color w:val="000000" w:themeColor="text1"/>
                <w:lang w:val="en-US"/>
              </w:rPr>
              <w:instrText xml:space="preserve"> FILLIN  "Введите инициалы, фамилию преподавателя" \d Д.О.Ш</w:instrText>
            </w:r>
            <w:r w:rsidR="001014DD">
              <w:rPr>
                <w:color w:val="000000" w:themeColor="text1"/>
              </w:rPr>
              <w:instrText>е</w:instrText>
            </w:r>
            <w:r w:rsidR="006E38A8">
              <w:rPr>
                <w:color w:val="000000" w:themeColor="text1"/>
                <w:lang w:val="en-US"/>
              </w:rPr>
              <w:instrText xml:space="preserve">вяков \o  \* MERGEFORMAT </w:instrText>
            </w:r>
            <w:r w:rsidR="006E38A8"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39BCB802" w14:textId="77777777" w:rsidTr="001A57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44E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C9AA4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5680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4EEA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50850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7EC017E" w14:textId="77777777" w:rsidR="005B232A" w:rsidRDefault="005B232A" w:rsidP="005B232A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5B232A" w14:paraId="68F99B75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401ED4E" w14:textId="1426A739" w:rsidR="005B232A" w:rsidRDefault="005B232A" w:rsidP="001A57B1">
            <w:pPr>
              <w:pStyle w:val="a3"/>
              <w:spacing w:before="960"/>
            </w:pPr>
            <w:r>
              <w:t>ОТЧЕТ О ЛАБОРАТОРНОЙ РАБОТЕ</w:t>
            </w:r>
            <w:r w:rsidR="001F71B5">
              <w:t xml:space="preserve"> №</w:t>
            </w:r>
            <w:r w:rsidR="00A17647">
              <w:t>1</w:t>
            </w:r>
          </w:p>
        </w:tc>
      </w:tr>
      <w:tr w:rsidR="005B232A" w14:paraId="508C4978" w14:textId="77777777" w:rsidTr="001A57B1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ACDB457" w14:textId="1AAD2178" w:rsidR="005B232A" w:rsidRPr="00587970" w:rsidRDefault="003409DD" w:rsidP="001A57B1">
            <w:pPr>
              <w:pStyle w:val="1"/>
              <w:spacing w:before="720" w:after="120"/>
              <w:rPr>
                <w:b w:val="0"/>
                <w:caps/>
                <w:szCs w:val="32"/>
              </w:rPr>
            </w:pPr>
            <w:r w:rsidRPr="003409DD">
              <w:t>Информационная технология обработки данных</w: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begin"/>
            </w:r>
            <w:r w:rsidR="006E38A8" w:rsidRPr="00587970">
              <w:rPr>
                <w:b w:val="0"/>
                <w:caps/>
                <w:color w:val="000000" w:themeColor="text1"/>
              </w:rPr>
              <w:instrText xml:space="preserve"> FILLIN  "Укажите тему лабораторной работы" \d "Создание и форматирование документов в MS Word." \o  \* MERGEFORMAT </w:instrTex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end"/>
            </w:r>
          </w:p>
        </w:tc>
      </w:tr>
      <w:tr w:rsidR="005B232A" w14:paraId="4E32FA6E" w14:textId="77777777" w:rsidTr="001A57B1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0EB4E98" w14:textId="68DF1927" w:rsidR="005B232A" w:rsidRPr="00344C61" w:rsidRDefault="005B232A" w:rsidP="001A57B1">
            <w:pPr>
              <w:pStyle w:val="1"/>
              <w:spacing w:before="120" w:after="240"/>
              <w:rPr>
                <w:b w:val="0"/>
              </w:rPr>
            </w:pPr>
            <w:bookmarkStart w:id="0" w:name="_Toc83212097"/>
            <w:bookmarkStart w:id="1" w:name="_Toc83212138"/>
            <w:r w:rsidRPr="00AF66ED">
              <w:rPr>
                <w:b w:val="0"/>
              </w:rPr>
              <w:t xml:space="preserve">Вариант </w:t>
            </w:r>
            <w:bookmarkEnd w:id="0"/>
            <w:bookmarkEnd w:id="1"/>
            <w:r w:rsidR="003409DD">
              <w:rPr>
                <w:b w:val="0"/>
                <w:color w:val="000000" w:themeColor="text1"/>
              </w:rPr>
              <w:t>7</w:t>
            </w:r>
          </w:p>
        </w:tc>
      </w:tr>
      <w:tr w:rsidR="005B232A" w14:paraId="5DD037BB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4BE264E" w14:textId="77777777" w:rsidR="005B232A" w:rsidRDefault="005B232A" w:rsidP="001A57B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2" w:name="_Toc83212098"/>
            <w:bookmarkStart w:id="3" w:name="_Toc83212139"/>
            <w:r>
              <w:rPr>
                <w:sz w:val="24"/>
                <w:szCs w:val="24"/>
                <w:lang w:val="ru-RU"/>
              </w:rPr>
              <w:t xml:space="preserve">по курсу: </w:t>
            </w:r>
            <w:bookmarkEnd w:id="2"/>
            <w:bookmarkEnd w:id="3"/>
            <w:r w:rsidR="0088451C">
              <w:rPr>
                <w:caps/>
                <w:color w:val="000000" w:themeColor="text1"/>
                <w:lang w:val="ru-RU"/>
              </w:rPr>
              <w:t>Основы программирования</w:t>
            </w:r>
          </w:p>
        </w:tc>
      </w:tr>
      <w:tr w:rsidR="005B232A" w14:paraId="74FCE68C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7F6E005" w14:textId="77777777" w:rsidR="005B232A" w:rsidRDefault="005B232A" w:rsidP="001A57B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252574AF" w14:textId="77777777" w:rsidR="005B232A" w:rsidRPr="00F57E13" w:rsidRDefault="005B232A" w:rsidP="005B232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B232A" w14:paraId="4DBD60CA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A1FB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0580D" w14:textId="2C941869" w:rsidR="005B232A" w:rsidRPr="00F57E13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3409DD">
              <w:rPr>
                <w:color w:val="000000" w:themeColor="text1"/>
              </w:rPr>
              <w:t>4128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E9BA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6209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D59A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8483B4" w14:textId="0ADB2ACF" w:rsidR="005B232A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свои инициалы и фамилию" \d И.А.Калита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EA5D31">
              <w:rPr>
                <w:color w:val="000000" w:themeColor="text1"/>
              </w:rPr>
              <w:t>Воробьев В.А.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53AEB440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6FB66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5765F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FED4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6EA53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61D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14D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045CDAB" w14:textId="77777777" w:rsidR="005B232A" w:rsidRDefault="005B232A" w:rsidP="005B232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0F011D5" w14:textId="77777777" w:rsidR="005B232A" w:rsidRPr="00974DD3" w:rsidRDefault="005B232A" w:rsidP="005B232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587970">
        <w:t xml:space="preserve"> </w:t>
      </w:r>
      <w:r w:rsidR="00974DD3">
        <w:rPr>
          <w:color w:val="000000" w:themeColor="text1"/>
        </w:rPr>
        <w:t>2022</w:t>
      </w:r>
    </w:p>
    <w:p w14:paraId="54E8E3D5" w14:textId="77777777" w:rsidR="005B232A" w:rsidRDefault="005B232A"/>
    <w:p w14:paraId="77F4099E" w14:textId="77777777" w:rsidR="002C0372" w:rsidRDefault="005B232A" w:rsidP="003F0CA5">
      <w:pPr>
        <w:spacing w:after="160" w:line="360" w:lineRule="auto"/>
        <w:ind w:firstLine="709"/>
        <w:jc w:val="both"/>
      </w:pPr>
      <w:r>
        <w:br w:type="page"/>
      </w:r>
    </w:p>
    <w:p w14:paraId="78175EB1" w14:textId="64EC3D55" w:rsidR="002C0372" w:rsidRDefault="002C0372" w:rsidP="003F0CA5">
      <w:pPr>
        <w:spacing w:after="160" w:line="360" w:lineRule="auto"/>
        <w:ind w:firstLine="709"/>
        <w:jc w:val="both"/>
        <w:rPr>
          <w:b/>
        </w:rPr>
      </w:pPr>
      <w:r>
        <w:rPr>
          <w:b/>
        </w:rPr>
        <w:lastRenderedPageBreak/>
        <w:t>Цель работы</w:t>
      </w:r>
      <w:r w:rsidRPr="00587970">
        <w:rPr>
          <w:b/>
        </w:rPr>
        <w:t>:</w:t>
      </w:r>
      <w:r>
        <w:t xml:space="preserve"> </w:t>
      </w:r>
      <w:r w:rsidRPr="002C0372">
        <w:t xml:space="preserve">приобрести навыки разработки информационной технологии обработки данных, практического использования в приложении </w:t>
      </w:r>
      <w:proofErr w:type="spellStart"/>
      <w:r w:rsidRPr="002C0372">
        <w:t>Excel</w:t>
      </w:r>
      <w:proofErr w:type="spellEnd"/>
      <w:r w:rsidRPr="002C0372">
        <w:t xml:space="preserve"> логических функций, построения диаграмм и т.п.</w:t>
      </w:r>
    </w:p>
    <w:p w14:paraId="354D2F71" w14:textId="77E6033E" w:rsidR="00E12C64" w:rsidRDefault="00587970" w:rsidP="003F0CA5">
      <w:pPr>
        <w:spacing w:after="160" w:line="360" w:lineRule="auto"/>
        <w:ind w:firstLine="709"/>
        <w:jc w:val="both"/>
        <w:rPr>
          <w:noProof/>
        </w:rPr>
      </w:pPr>
      <w:r w:rsidRPr="00587970">
        <w:rPr>
          <w:b/>
        </w:rPr>
        <w:t>Задание</w:t>
      </w:r>
      <w:r w:rsidR="002C0372">
        <w:rPr>
          <w:b/>
        </w:rPr>
        <w:t xml:space="preserve"> 1</w:t>
      </w:r>
      <w:r w:rsidR="002C0372" w:rsidRPr="00587970">
        <w:rPr>
          <w:b/>
        </w:rPr>
        <w:t>:</w:t>
      </w:r>
      <w:r w:rsidR="002C0372">
        <w:t xml:space="preserve"> </w:t>
      </w:r>
      <w:r w:rsidR="002C0372" w:rsidRPr="002C0372">
        <w:t>предложить вариант реализации информационной технологии обработки данных, которая может быть использована для автоматизации работы в деканате при расчете стипендии</w:t>
      </w:r>
      <w:r w:rsidR="002C0372">
        <w:t xml:space="preserve"> по исходным данным.</w:t>
      </w:r>
      <w:r w:rsidR="002C0372" w:rsidRPr="002C0372">
        <w:t xml:space="preserve"> При создании таблицы следует предусмотреть возможность быстрого изменения исходных данных, связанных с установлением новых размеров академической и социальной стипендии. Составить формулы для расчета размеров академической, социальной и суммарной стипендии для каждого студента, включить результаты расчетов в соответствующие графы таблицы.</w:t>
      </w:r>
    </w:p>
    <w:p w14:paraId="01332CA5" w14:textId="77777777" w:rsidR="00542CE4" w:rsidRDefault="00542CE4" w:rsidP="003F0CA5">
      <w:pPr>
        <w:spacing w:after="160" w:line="360" w:lineRule="auto"/>
        <w:ind w:firstLine="709"/>
      </w:pPr>
      <w:r>
        <w:br w:type="page"/>
      </w:r>
    </w:p>
    <w:p w14:paraId="5114CE57" w14:textId="77777777" w:rsidR="00204536" w:rsidRDefault="00204536" w:rsidP="003F0CA5">
      <w:pPr>
        <w:spacing w:after="160" w:line="360" w:lineRule="auto"/>
        <w:ind w:firstLine="709"/>
        <w:jc w:val="center"/>
      </w:pPr>
    </w:p>
    <w:p w14:paraId="13F1B0C4" w14:textId="0DD56536" w:rsidR="00DB0C03" w:rsidRPr="00344C61" w:rsidRDefault="00DB0C03" w:rsidP="003F0CA5">
      <w:pPr>
        <w:spacing w:after="160" w:line="360" w:lineRule="auto"/>
        <w:ind w:firstLine="709"/>
      </w:pPr>
      <w:r w:rsidRPr="00DB0C03">
        <w:rPr>
          <w:b/>
        </w:rPr>
        <w:t>Выполнение задания</w:t>
      </w:r>
      <w:r w:rsidR="00C351C2">
        <w:rPr>
          <w:b/>
          <w:lang w:val="en-US"/>
        </w:rPr>
        <w:t xml:space="preserve"> 1</w:t>
      </w:r>
      <w:r w:rsidRPr="00E12C64">
        <w:rPr>
          <w:b/>
        </w:rPr>
        <w:t>:</w:t>
      </w:r>
    </w:p>
    <w:p w14:paraId="16394C53" w14:textId="7DDD1222" w:rsidR="002C0372" w:rsidRPr="002C0372" w:rsidRDefault="002C0372" w:rsidP="002C0372">
      <w:pPr>
        <w:keepNext/>
        <w:spacing w:after="160" w:line="360" w:lineRule="auto"/>
        <w:ind w:firstLine="709"/>
        <w:contextualSpacing/>
        <w:jc w:val="center"/>
        <w:rPr>
          <w:lang w:val="en-US"/>
        </w:rPr>
      </w:pPr>
      <w:r w:rsidRPr="002C0372">
        <w:rPr>
          <w:lang w:val="en-US"/>
        </w:rPr>
        <w:drawing>
          <wp:inline distT="0" distB="0" distL="0" distR="0" wp14:anchorId="250D9452" wp14:editId="6E777C20">
            <wp:extent cx="7707342" cy="2332990"/>
            <wp:effectExtent l="953" t="0" r="9207" b="9208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14689" cy="233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07ED" w14:textId="0DC505B8" w:rsidR="00DB0C03" w:rsidRPr="002C0372" w:rsidRDefault="002C0372" w:rsidP="002C0372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Pr="002C0372">
        <w:rPr>
          <w:i w:val="0"/>
          <w:color w:val="auto"/>
          <w:sz w:val="24"/>
          <w:szCs w:val="24"/>
        </w:rPr>
        <w:fldChar w:fldCharType="begin"/>
      </w:r>
      <w:r w:rsidRPr="002C0372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2C0372">
        <w:rPr>
          <w:i w:val="0"/>
          <w:color w:val="auto"/>
          <w:sz w:val="24"/>
          <w:szCs w:val="24"/>
        </w:rPr>
        <w:fldChar w:fldCharType="separate"/>
      </w:r>
      <w:r w:rsidRPr="002C0372">
        <w:rPr>
          <w:i w:val="0"/>
          <w:color w:val="auto"/>
          <w:sz w:val="24"/>
          <w:szCs w:val="24"/>
        </w:rPr>
        <w:t>1</w:t>
      </w:r>
      <w:r w:rsidRPr="002C0372">
        <w:rPr>
          <w:i w:val="0"/>
          <w:color w:val="auto"/>
          <w:sz w:val="24"/>
          <w:szCs w:val="24"/>
        </w:rPr>
        <w:fldChar w:fldCharType="end"/>
      </w:r>
      <w:r w:rsidRPr="002C0372">
        <w:rPr>
          <w:i w:val="0"/>
          <w:color w:val="auto"/>
          <w:sz w:val="24"/>
          <w:szCs w:val="24"/>
        </w:rPr>
        <w:t>- итоговая таблица</w:t>
      </w:r>
    </w:p>
    <w:p w14:paraId="3F1E767E" w14:textId="77777777" w:rsidR="001D3447" w:rsidRPr="001D3447" w:rsidRDefault="001D3447" w:rsidP="003F0CA5">
      <w:pPr>
        <w:spacing w:line="360" w:lineRule="auto"/>
        <w:ind w:firstLine="709"/>
      </w:pPr>
    </w:p>
    <w:p w14:paraId="661A2B6E" w14:textId="77777777" w:rsidR="00C351C2" w:rsidRDefault="002C0372" w:rsidP="002C0372">
      <w:pPr>
        <w:keepNext/>
        <w:spacing w:line="360" w:lineRule="auto"/>
        <w:ind w:firstLine="709"/>
      </w:pPr>
      <w:r>
        <w:lastRenderedPageBreak/>
        <w:t xml:space="preserve">Для вычисления академической стипендии в ячейке </w:t>
      </w:r>
      <w:r>
        <w:rPr>
          <w:lang w:val="en-US"/>
        </w:rPr>
        <w:t>H</w:t>
      </w:r>
      <w:r w:rsidRPr="002C0372">
        <w:t xml:space="preserve">3 </w:t>
      </w:r>
      <w:r>
        <w:t>используется формула</w:t>
      </w:r>
      <w:r w:rsidR="00C351C2" w:rsidRPr="00C351C2">
        <w:t>:</w:t>
      </w:r>
      <w:r>
        <w:t xml:space="preserve"> </w:t>
      </w:r>
      <w:r w:rsidRPr="002C0372">
        <w:t>=ЕСЛИ(СЧЁТЕСЛИ(B3:E3; "&lt;4") =0;$M$2;0) * ЕСЛИ(СЧЁТЕСЛИ(B3:E3;5) = 4; $M$3;1) * ЕСЛИ(F3 = "да"; 1;0)</w:t>
      </w:r>
      <w:r>
        <w:t xml:space="preserve">. </w:t>
      </w:r>
    </w:p>
    <w:p w14:paraId="6417A779" w14:textId="77777777" w:rsidR="00C351C2" w:rsidRDefault="002C0372" w:rsidP="002C0372">
      <w:pPr>
        <w:keepNext/>
        <w:spacing w:line="360" w:lineRule="auto"/>
        <w:ind w:firstLine="709"/>
      </w:pPr>
      <w:r>
        <w:t xml:space="preserve">Для вычисления социальной стипендии в ячейке </w:t>
      </w:r>
      <w:r>
        <w:rPr>
          <w:lang w:val="en-US"/>
        </w:rPr>
        <w:t>I</w:t>
      </w:r>
      <w:r w:rsidRPr="00C351C2">
        <w:t xml:space="preserve">3 </w:t>
      </w:r>
      <w:r w:rsidR="00C351C2">
        <w:t>используется формула</w:t>
      </w:r>
      <w:r w:rsidR="00C351C2" w:rsidRPr="00C351C2">
        <w:t>:</w:t>
      </w:r>
      <w:r w:rsidR="00C351C2">
        <w:t xml:space="preserve"> </w:t>
      </w:r>
      <w:r w:rsidR="00C351C2" w:rsidRPr="00C351C2">
        <w:t>=</w:t>
      </w:r>
      <w:proofErr w:type="gramStart"/>
      <w:r w:rsidR="00C351C2" w:rsidRPr="00C351C2">
        <w:t>ЕСЛИ(</w:t>
      </w:r>
      <w:proofErr w:type="gramEnd"/>
      <w:r w:rsidR="00C351C2" w:rsidRPr="00C351C2">
        <w:t xml:space="preserve">G3 = "да"; $M$4; 0). </w:t>
      </w:r>
    </w:p>
    <w:p w14:paraId="7E1FAB25" w14:textId="06C7270A" w:rsidR="002C0372" w:rsidRDefault="00C351C2" w:rsidP="002C0372">
      <w:pPr>
        <w:keepNext/>
        <w:spacing w:line="360" w:lineRule="auto"/>
        <w:ind w:firstLine="709"/>
      </w:pPr>
      <w:r>
        <w:t xml:space="preserve">Для вычисления суммарной стипендии в ячейке </w:t>
      </w:r>
      <w:r>
        <w:rPr>
          <w:lang w:val="en-US"/>
        </w:rPr>
        <w:t>J</w:t>
      </w:r>
      <w:r w:rsidRPr="00C351C2">
        <w:t xml:space="preserve">3 </w:t>
      </w:r>
      <w:r>
        <w:t>используется формула</w:t>
      </w:r>
      <w:r w:rsidRPr="00C351C2">
        <w:t>: =</w:t>
      </w:r>
      <w:r w:rsidRPr="00C351C2">
        <w:rPr>
          <w:lang w:val="en-US"/>
        </w:rPr>
        <w:t>H</w:t>
      </w:r>
      <w:r w:rsidRPr="00C351C2">
        <w:t>3+</w:t>
      </w:r>
      <w:r w:rsidRPr="00C351C2">
        <w:rPr>
          <w:lang w:val="en-US"/>
        </w:rPr>
        <w:t>I</w:t>
      </w:r>
      <w:r w:rsidRPr="00C351C2">
        <w:t>3.</w:t>
      </w:r>
    </w:p>
    <w:p w14:paraId="21314C34" w14:textId="77777777" w:rsidR="00C351C2" w:rsidRDefault="00C351C2" w:rsidP="002C0372">
      <w:pPr>
        <w:keepNext/>
        <w:spacing w:line="360" w:lineRule="auto"/>
        <w:ind w:firstLine="709"/>
      </w:pPr>
    </w:p>
    <w:p w14:paraId="398AD83B" w14:textId="75E7885E" w:rsidR="00C351C2" w:rsidRDefault="00C351C2" w:rsidP="002C0372">
      <w:pPr>
        <w:keepNext/>
        <w:spacing w:line="360" w:lineRule="auto"/>
        <w:ind w:firstLine="709"/>
      </w:pPr>
      <w:r w:rsidRPr="00C351C2">
        <w:rPr>
          <w:b/>
        </w:rPr>
        <w:t xml:space="preserve">Задание 2: </w:t>
      </w:r>
      <w:r w:rsidRPr="00C351C2">
        <w:t xml:space="preserve">реализовать ряд связанных с визуализацией данных дополнений к разрабатываемой технологии </w:t>
      </w:r>
      <w:r>
        <w:t>по данному варианту.</w:t>
      </w:r>
    </w:p>
    <w:p w14:paraId="4E676746" w14:textId="77777777" w:rsidR="00C351C2" w:rsidRPr="00C351C2" w:rsidRDefault="00C351C2" w:rsidP="002C0372">
      <w:pPr>
        <w:keepNext/>
        <w:spacing w:line="360" w:lineRule="auto"/>
        <w:ind w:firstLine="709"/>
        <w:rPr>
          <w:b/>
        </w:rPr>
      </w:pPr>
    </w:p>
    <w:p w14:paraId="1BEC64BC" w14:textId="78E1C7DD" w:rsidR="00BB1363" w:rsidRDefault="00BB1363" w:rsidP="003F0CA5">
      <w:pPr>
        <w:keepNext/>
        <w:spacing w:line="360" w:lineRule="auto"/>
        <w:ind w:firstLine="709"/>
        <w:jc w:val="center"/>
      </w:pPr>
    </w:p>
    <w:p w14:paraId="392CD7BA" w14:textId="2F62D871" w:rsidR="00E54362" w:rsidRDefault="00C351C2" w:rsidP="003F0CA5">
      <w:pPr>
        <w:spacing w:line="360" w:lineRule="auto"/>
        <w:ind w:firstLine="709"/>
        <w:jc w:val="center"/>
      </w:pPr>
      <w:r w:rsidRPr="00C351C2">
        <w:drawing>
          <wp:inline distT="0" distB="0" distL="0" distR="0" wp14:anchorId="7E164143" wp14:editId="0285A394">
            <wp:extent cx="6121400" cy="4968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6966" w14:textId="5A7F11D6" w:rsidR="00E54362" w:rsidRDefault="00E54362" w:rsidP="003F0CA5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BB1363">
        <w:rPr>
          <w:i w:val="0"/>
          <w:color w:val="auto"/>
          <w:sz w:val="24"/>
          <w:szCs w:val="24"/>
        </w:rPr>
        <w:t xml:space="preserve">Рисунок </w:t>
      </w:r>
      <w:r w:rsidR="00C351C2">
        <w:rPr>
          <w:i w:val="0"/>
          <w:color w:val="auto"/>
          <w:sz w:val="24"/>
          <w:szCs w:val="24"/>
        </w:rPr>
        <w:t>2</w:t>
      </w:r>
      <w:r w:rsidRPr="00BB1363">
        <w:rPr>
          <w:i w:val="0"/>
          <w:color w:val="auto"/>
          <w:sz w:val="24"/>
          <w:szCs w:val="24"/>
        </w:rPr>
        <w:t xml:space="preserve"> </w:t>
      </w:r>
      <w:r w:rsidR="00C351C2">
        <w:rPr>
          <w:i w:val="0"/>
          <w:color w:val="auto"/>
          <w:sz w:val="24"/>
          <w:szCs w:val="24"/>
        </w:rPr>
        <w:t>–</w:t>
      </w:r>
      <w:r w:rsidRPr="00BB1363">
        <w:rPr>
          <w:i w:val="0"/>
          <w:color w:val="auto"/>
          <w:sz w:val="24"/>
          <w:szCs w:val="24"/>
        </w:rPr>
        <w:t xml:space="preserve"> </w:t>
      </w:r>
      <w:r w:rsidR="00C351C2">
        <w:rPr>
          <w:i w:val="0"/>
          <w:color w:val="auto"/>
          <w:sz w:val="24"/>
          <w:szCs w:val="24"/>
        </w:rPr>
        <w:t>вариант задания</w:t>
      </w:r>
    </w:p>
    <w:p w14:paraId="31490212" w14:textId="77777777" w:rsidR="00C351C2" w:rsidRPr="00344C61" w:rsidRDefault="00C351C2" w:rsidP="00C351C2">
      <w:pPr>
        <w:spacing w:after="160" w:line="360" w:lineRule="auto"/>
        <w:ind w:firstLine="709"/>
      </w:pPr>
      <w:r w:rsidRPr="00DB0C03">
        <w:rPr>
          <w:b/>
        </w:rPr>
        <w:t>Выполнение задания</w:t>
      </w:r>
      <w:r>
        <w:rPr>
          <w:b/>
          <w:lang w:val="en-US"/>
        </w:rPr>
        <w:t xml:space="preserve"> 1</w:t>
      </w:r>
      <w:r w:rsidRPr="00E12C64">
        <w:rPr>
          <w:b/>
        </w:rPr>
        <w:t>:</w:t>
      </w:r>
    </w:p>
    <w:p w14:paraId="57DC161C" w14:textId="59CBE350" w:rsidR="00C351C2" w:rsidRDefault="00EE054D" w:rsidP="00EE054D">
      <w:pPr>
        <w:pStyle w:val="ad"/>
        <w:numPr>
          <w:ilvl w:val="0"/>
          <w:numId w:val="1"/>
        </w:numPr>
      </w:pPr>
      <w:r>
        <w:t>Таблица со средними баллами по дисциплинам.</w:t>
      </w:r>
    </w:p>
    <w:p w14:paraId="7DDC6174" w14:textId="34FCC11C" w:rsidR="00EE054D" w:rsidRDefault="00ED6208" w:rsidP="00EE054D">
      <w:r w:rsidRPr="00ED6208">
        <w:lastRenderedPageBreak/>
        <w:drawing>
          <wp:inline distT="0" distB="0" distL="0" distR="0" wp14:anchorId="5F891574" wp14:editId="76B36BD6">
            <wp:extent cx="6121400" cy="562991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1F5E" w14:textId="30BCA91A" w:rsidR="00EE054D" w:rsidRDefault="00EE054D" w:rsidP="00EE054D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BB1363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3</w:t>
      </w:r>
      <w:r w:rsidRPr="00BB136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</w:t>
      </w:r>
      <w:r w:rsidRPr="00BB136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итоговая таблица</w:t>
      </w:r>
    </w:p>
    <w:p w14:paraId="50B01154" w14:textId="7A4FAF9C" w:rsidR="00EE054D" w:rsidRDefault="00EE054D" w:rsidP="00EE054D">
      <w:r w:rsidRPr="00EE054D">
        <w:drawing>
          <wp:inline distT="0" distB="0" distL="0" distR="0" wp14:anchorId="40555031" wp14:editId="79ADD1FA">
            <wp:extent cx="6121400" cy="228536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F0C9" w14:textId="67677DD8" w:rsidR="00EE054D" w:rsidRDefault="00EE054D" w:rsidP="00EE054D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BB1363">
        <w:rPr>
          <w:i w:val="0"/>
          <w:color w:val="auto"/>
          <w:sz w:val="24"/>
          <w:szCs w:val="24"/>
        </w:rPr>
        <w:t xml:space="preserve">Рисунок </w:t>
      </w:r>
      <w:r w:rsidR="00ED6208">
        <w:rPr>
          <w:i w:val="0"/>
          <w:color w:val="auto"/>
          <w:sz w:val="24"/>
          <w:szCs w:val="24"/>
        </w:rPr>
        <w:t>4</w:t>
      </w:r>
      <w:r w:rsidRPr="00BB136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</w:t>
      </w:r>
      <w:r w:rsidRPr="00BB136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правила условного форматирования к таблице рис.3</w:t>
      </w:r>
    </w:p>
    <w:p w14:paraId="0853A9EE" w14:textId="47339539" w:rsidR="00ED6208" w:rsidRPr="00ED6208" w:rsidRDefault="00ED6208" w:rsidP="00ED6208">
      <w:r w:rsidRPr="00ED6208">
        <w:lastRenderedPageBreak/>
        <w:drawing>
          <wp:inline distT="0" distB="0" distL="0" distR="0" wp14:anchorId="20F09702" wp14:editId="6A50AEF9">
            <wp:extent cx="6121400" cy="3133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EB55" w14:textId="77777777" w:rsidR="00EE054D" w:rsidRPr="00EE054D" w:rsidRDefault="00EE054D" w:rsidP="00EE054D"/>
    <w:p w14:paraId="4A10D5C8" w14:textId="543B61D8" w:rsidR="00994401" w:rsidRDefault="00ED6208" w:rsidP="00994401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BB1363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5</w:t>
      </w:r>
      <w:r w:rsidRPr="00BB136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</w:t>
      </w:r>
      <w:r w:rsidRPr="00BB136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диаграмма к таблице рис. 3</w:t>
      </w:r>
    </w:p>
    <w:p w14:paraId="05256F78" w14:textId="39D79236" w:rsidR="00994401" w:rsidRPr="009E6443" w:rsidRDefault="00994401" w:rsidP="009E60C5">
      <w:pPr>
        <w:spacing w:line="360" w:lineRule="auto"/>
      </w:pPr>
      <w:r>
        <w:tab/>
      </w:r>
      <w:bookmarkStart w:id="4" w:name="_GoBack"/>
      <w:r>
        <w:t xml:space="preserve">Для высчитывания рекомендации к отчислению в ячейке </w:t>
      </w:r>
      <w:r>
        <w:rPr>
          <w:lang w:val="en-US"/>
        </w:rPr>
        <w:t>G</w:t>
      </w:r>
      <w:r w:rsidRPr="00994401">
        <w:t xml:space="preserve">3 </w:t>
      </w:r>
      <w:r>
        <w:t>используется формула</w:t>
      </w:r>
      <w:r w:rsidRPr="00994401">
        <w:t>: =ЕСЛИ(</w:t>
      </w:r>
      <w:proofErr w:type="gramStart"/>
      <w:r w:rsidRPr="00994401">
        <w:t>СЧЁТЕСЛИ(</w:t>
      </w:r>
      <w:proofErr w:type="gramEnd"/>
      <w:r w:rsidRPr="00994401">
        <w:t>B3:E3;2) &gt; 0; "да"; "нет").</w:t>
      </w:r>
      <w:r w:rsidR="009E6443" w:rsidRPr="009E6443">
        <w:t xml:space="preserve"> </w:t>
      </w:r>
      <w:r w:rsidR="009E6443">
        <w:t>Для высчитывания средних баллов по дисциплине и средних баллов студента использовалась функция СРЗНАЧ.</w:t>
      </w:r>
      <w:bookmarkEnd w:id="4"/>
    </w:p>
    <w:p w14:paraId="71D72B6A" w14:textId="77777777" w:rsidR="00994401" w:rsidRPr="00994401" w:rsidRDefault="00994401" w:rsidP="00994401"/>
    <w:p w14:paraId="5CA7CC26" w14:textId="77777777" w:rsidR="00994401" w:rsidRDefault="00ED6208" w:rsidP="00EE054D">
      <w:pPr>
        <w:pStyle w:val="ad"/>
        <w:numPr>
          <w:ilvl w:val="0"/>
          <w:numId w:val="1"/>
        </w:numPr>
      </w:pPr>
      <w:r>
        <w:t>Таблица с трендами баллов.</w:t>
      </w:r>
      <w:r w:rsidR="00994401" w:rsidRPr="00994401">
        <w:rPr>
          <w:noProof/>
        </w:rPr>
        <w:t xml:space="preserve"> </w:t>
      </w:r>
    </w:p>
    <w:p w14:paraId="169775E2" w14:textId="66C63338" w:rsidR="00EE054D" w:rsidRPr="00C351C2" w:rsidRDefault="00994401" w:rsidP="00994401">
      <w:pPr>
        <w:jc w:val="center"/>
      </w:pPr>
      <w:r w:rsidRPr="00994401">
        <w:lastRenderedPageBreak/>
        <w:drawing>
          <wp:inline distT="0" distB="0" distL="0" distR="0" wp14:anchorId="7DD9B04B" wp14:editId="2F6FC02E">
            <wp:extent cx="4145494" cy="46482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1854" cy="465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1DB7" w14:textId="499F4485" w:rsidR="00994401" w:rsidRDefault="00994401" w:rsidP="00994401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BB1363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6</w:t>
      </w:r>
      <w:r w:rsidRPr="00BB136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</w:t>
      </w:r>
      <w:r w:rsidRPr="00BB136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итоговая таблица</w:t>
      </w:r>
    </w:p>
    <w:p w14:paraId="7E1471E3" w14:textId="1058234C" w:rsidR="00994401" w:rsidRDefault="00994401" w:rsidP="00994401">
      <w:pPr>
        <w:jc w:val="center"/>
      </w:pPr>
      <w:r w:rsidRPr="00994401">
        <w:drawing>
          <wp:inline distT="0" distB="0" distL="0" distR="0" wp14:anchorId="5912B427" wp14:editId="44318503">
            <wp:extent cx="6121400" cy="233489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646E" w14:textId="3B6B0E1A" w:rsidR="00E54362" w:rsidRPr="00940C28" w:rsidRDefault="00994401" w:rsidP="00940C28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BB1363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7</w:t>
      </w:r>
      <w:r w:rsidRPr="00BB136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</w:t>
      </w:r>
      <w:r w:rsidRPr="00BB136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правила условного форматирования к таблице рис.</w:t>
      </w:r>
      <w:r>
        <w:rPr>
          <w:i w:val="0"/>
          <w:color w:val="auto"/>
          <w:sz w:val="24"/>
          <w:szCs w:val="24"/>
        </w:rPr>
        <w:t>6</w:t>
      </w:r>
    </w:p>
    <w:p w14:paraId="1ADF09D5" w14:textId="5DC84B65" w:rsidR="00BB1363" w:rsidRPr="00D53007" w:rsidRDefault="00BB1363" w:rsidP="003F0CA5">
      <w:pPr>
        <w:spacing w:line="360" w:lineRule="auto"/>
        <w:ind w:firstLine="709"/>
        <w:jc w:val="both"/>
      </w:pPr>
      <w:r w:rsidRPr="00BB1363">
        <w:rPr>
          <w:b/>
        </w:rPr>
        <w:t>Вывод:</w:t>
      </w:r>
      <w:r>
        <w:t xml:space="preserve"> </w:t>
      </w:r>
      <w:r w:rsidR="009E6443" w:rsidRPr="009E6443">
        <w:t>приобре</w:t>
      </w:r>
      <w:r w:rsidR="00D53007">
        <w:t>ли</w:t>
      </w:r>
      <w:r w:rsidR="009E6443" w:rsidRPr="009E6443">
        <w:t xml:space="preserve"> навыки разработки информационной технологии обработки данных, практического использования в приложении </w:t>
      </w:r>
      <w:proofErr w:type="spellStart"/>
      <w:r w:rsidR="009E6443" w:rsidRPr="009E6443">
        <w:t>Excel</w:t>
      </w:r>
      <w:proofErr w:type="spellEnd"/>
      <w:r w:rsidR="009E6443" w:rsidRPr="009E6443">
        <w:t xml:space="preserve"> логических функций, построения диаграмм</w:t>
      </w:r>
      <w:r w:rsidR="00D53007">
        <w:t>. Ознакомились с условным форматированием, а также функциями</w:t>
      </w:r>
      <w:r w:rsidR="00D53007" w:rsidRPr="00D53007">
        <w:t xml:space="preserve">: </w:t>
      </w:r>
      <w:r w:rsidR="00D53007">
        <w:t>ЕСЛИ, СРЗНАЧ, ЕСЛИ, СЧЕТЕСЛИ.</w:t>
      </w:r>
    </w:p>
    <w:sectPr w:rsidR="00BB1363" w:rsidRPr="00D53007" w:rsidSect="00841200">
      <w:footerReference w:type="default" r:id="rId15"/>
      <w:pgSz w:w="11909" w:h="16834"/>
      <w:pgMar w:top="851" w:right="851" w:bottom="851" w:left="1418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DF3BF" w14:textId="77777777" w:rsidR="006C082A" w:rsidRDefault="006C082A" w:rsidP="005B232A">
      <w:r>
        <w:separator/>
      </w:r>
    </w:p>
  </w:endnote>
  <w:endnote w:type="continuationSeparator" w:id="0">
    <w:p w14:paraId="12643BB1" w14:textId="77777777" w:rsidR="006C082A" w:rsidRDefault="006C082A" w:rsidP="005B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9636103"/>
      <w:docPartObj>
        <w:docPartGallery w:val="Page Numbers (Bottom of Page)"/>
        <w:docPartUnique/>
      </w:docPartObj>
    </w:sdtPr>
    <w:sdtEndPr/>
    <w:sdtContent>
      <w:p w14:paraId="5C6A7BAC" w14:textId="77777777" w:rsidR="00841200" w:rsidRDefault="00841200" w:rsidP="008412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1752B1" w14:textId="77777777" w:rsidR="00841200" w:rsidRDefault="008412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9A659" w14:textId="77777777" w:rsidR="006C082A" w:rsidRDefault="006C082A" w:rsidP="005B232A">
      <w:r>
        <w:separator/>
      </w:r>
    </w:p>
  </w:footnote>
  <w:footnote w:type="continuationSeparator" w:id="0">
    <w:p w14:paraId="2085C604" w14:textId="77777777" w:rsidR="006C082A" w:rsidRDefault="006C082A" w:rsidP="005B2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47863"/>
    <w:multiLevelType w:val="hybridMultilevel"/>
    <w:tmpl w:val="BA0AC092"/>
    <w:lvl w:ilvl="0" w:tplc="CCCC287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1C"/>
    <w:rsid w:val="00031940"/>
    <w:rsid w:val="001014DD"/>
    <w:rsid w:val="001D3447"/>
    <w:rsid w:val="001F71B5"/>
    <w:rsid w:val="00204536"/>
    <w:rsid w:val="002C0372"/>
    <w:rsid w:val="002C44C8"/>
    <w:rsid w:val="00314FD2"/>
    <w:rsid w:val="003409DD"/>
    <w:rsid w:val="00344C61"/>
    <w:rsid w:val="003548EA"/>
    <w:rsid w:val="003C2286"/>
    <w:rsid w:val="003F0CA5"/>
    <w:rsid w:val="0052685A"/>
    <w:rsid w:val="00542CE4"/>
    <w:rsid w:val="00560240"/>
    <w:rsid w:val="00587970"/>
    <w:rsid w:val="005B232A"/>
    <w:rsid w:val="00627646"/>
    <w:rsid w:val="006932C4"/>
    <w:rsid w:val="006A1225"/>
    <w:rsid w:val="006C082A"/>
    <w:rsid w:val="006E38A8"/>
    <w:rsid w:val="007273A3"/>
    <w:rsid w:val="007412A1"/>
    <w:rsid w:val="00820B41"/>
    <w:rsid w:val="00841200"/>
    <w:rsid w:val="008832F2"/>
    <w:rsid w:val="0088451C"/>
    <w:rsid w:val="00940C28"/>
    <w:rsid w:val="00974DD3"/>
    <w:rsid w:val="00994401"/>
    <w:rsid w:val="009E60C5"/>
    <w:rsid w:val="009E6443"/>
    <w:rsid w:val="00A17647"/>
    <w:rsid w:val="00A9358F"/>
    <w:rsid w:val="00B353FF"/>
    <w:rsid w:val="00B379F4"/>
    <w:rsid w:val="00B9753F"/>
    <w:rsid w:val="00BB1363"/>
    <w:rsid w:val="00C351C2"/>
    <w:rsid w:val="00CB5BD3"/>
    <w:rsid w:val="00CF04B7"/>
    <w:rsid w:val="00D07F85"/>
    <w:rsid w:val="00D10523"/>
    <w:rsid w:val="00D53007"/>
    <w:rsid w:val="00D551A0"/>
    <w:rsid w:val="00DB0C03"/>
    <w:rsid w:val="00E049D8"/>
    <w:rsid w:val="00E12C64"/>
    <w:rsid w:val="00E54362"/>
    <w:rsid w:val="00EA3D7B"/>
    <w:rsid w:val="00EA5D31"/>
    <w:rsid w:val="00EB1A81"/>
    <w:rsid w:val="00ED6208"/>
    <w:rsid w:val="00ED7201"/>
    <w:rsid w:val="00EE054D"/>
    <w:rsid w:val="00F566C7"/>
    <w:rsid w:val="00FD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2BBF4"/>
  <w15:chartTrackingRefBased/>
  <w15:docId w15:val="{2BC9DB1C-5D82-418F-AA84-869E8769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1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B232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B232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8845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B232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B232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B232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B232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120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41200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8412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84120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88451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b">
    <w:name w:val="Table Grid"/>
    <w:basedOn w:val="a1"/>
    <w:uiPriority w:val="39"/>
    <w:rsid w:val="00DB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B0C03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EE0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UAP\&#1064;&#1072;&#1073;&#1083;&#1086;&#1085;_&#1058;&#1080;&#1090;&#1091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5A9D0-D461-4209-BA2C-A0B18A435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Шаблон_Титульный.dotx</Template>
  <TotalTime>33</TotalTime>
  <Pages>7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Калита</dc:creator>
  <cp:keywords/>
  <dc:description/>
  <cp:lastModifiedBy>Vlad</cp:lastModifiedBy>
  <cp:revision>12</cp:revision>
  <dcterms:created xsi:type="dcterms:W3CDTF">2022-09-11T18:39:00Z</dcterms:created>
  <dcterms:modified xsi:type="dcterms:W3CDTF">2022-09-11T19:53:00Z</dcterms:modified>
</cp:coreProperties>
</file>