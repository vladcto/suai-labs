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5EED29CF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B45BF3">
              <w:t>7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4884B1A3" w:rsidR="005B232A" w:rsidRPr="000A544D" w:rsidRDefault="00B45BF3" w:rsidP="000A544D">
            <w:pPr>
              <w:pStyle w:val="1"/>
              <w:spacing w:before="720" w:after="120"/>
            </w:pPr>
            <w:r>
              <w:rPr>
                <w:b w:val="0"/>
                <w:caps/>
                <w:color w:val="000000" w:themeColor="text1"/>
              </w:rPr>
              <w:t>Полиморфизм. виртуальные методы класса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3800EBE4" w:rsidR="00E12C64" w:rsidRPr="000A544D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0A544D">
        <w:t xml:space="preserve">ознакомиться с механизмом </w:t>
      </w:r>
      <w:r w:rsidR="00B45BF3">
        <w:t>сокрытия, переопределения методов, свойств и запрета на переопределение.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3D26667F" w14:textId="77777777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3A1707ED" w14:textId="0F2A706B" w:rsidR="00DB0C03" w:rsidRDefault="00B45BF3" w:rsidP="008A328C">
      <w:pPr>
        <w:spacing w:after="160" w:line="360" w:lineRule="auto"/>
        <w:ind w:firstLine="709"/>
      </w:pPr>
      <w:r w:rsidRPr="00B45BF3">
        <w:drawing>
          <wp:inline distT="0" distB="0" distL="0" distR="0" wp14:anchorId="6A276F0B" wp14:editId="2559DBA5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731" w14:textId="59FF14E4" w:rsidR="008A328C" w:rsidRPr="000A544D" w:rsidRDefault="008A328C" w:rsidP="000A544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Pr="00B45BF3">
        <w:rPr>
          <w:i w:val="0"/>
          <w:color w:val="auto"/>
          <w:sz w:val="24"/>
          <w:szCs w:val="24"/>
        </w:rPr>
        <w:t>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  <w:r w:rsidRPr="00B45BF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  <w:r w:rsidR="000A544D">
        <w:rPr>
          <w:i w:val="0"/>
          <w:color w:val="auto"/>
          <w:sz w:val="24"/>
          <w:szCs w:val="24"/>
        </w:rPr>
        <w:t xml:space="preserve"> </w:t>
      </w:r>
      <w:r w:rsidR="00B45BF3">
        <w:rPr>
          <w:i w:val="0"/>
          <w:color w:val="auto"/>
          <w:sz w:val="24"/>
          <w:szCs w:val="24"/>
        </w:rPr>
        <w:t>интернет-магазина</w:t>
      </w:r>
    </w:p>
    <w:p w14:paraId="5DEB74DD" w14:textId="5E8C291B" w:rsidR="008658A1" w:rsidRDefault="00B45BF3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B45BF3">
        <w:rPr>
          <w:lang w:val="en-US"/>
        </w:rPr>
        <w:drawing>
          <wp:inline distT="0" distB="0" distL="0" distR="0" wp14:anchorId="4211D3DD" wp14:editId="206B049C">
            <wp:extent cx="6121400" cy="3443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27" w14:textId="2AB3F704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 код</w:t>
      </w:r>
      <w:r w:rsidRPr="00B45BF3">
        <w:rPr>
          <w:i w:val="0"/>
          <w:color w:val="auto"/>
          <w:sz w:val="24"/>
          <w:szCs w:val="24"/>
        </w:rPr>
        <w:t xml:space="preserve"> </w:t>
      </w:r>
      <w:r w:rsidR="000A544D">
        <w:rPr>
          <w:i w:val="0"/>
          <w:color w:val="auto"/>
          <w:sz w:val="24"/>
          <w:szCs w:val="24"/>
        </w:rPr>
        <w:t xml:space="preserve">класса </w:t>
      </w:r>
      <w:r w:rsidR="00B45BF3">
        <w:rPr>
          <w:i w:val="0"/>
          <w:color w:val="auto"/>
          <w:sz w:val="24"/>
          <w:szCs w:val="24"/>
        </w:rPr>
        <w:t>моего магазина</w:t>
      </w:r>
    </w:p>
    <w:p w14:paraId="3A2E4A30" w14:textId="77777777" w:rsidR="008A328C" w:rsidRPr="00B45BF3" w:rsidRDefault="008A328C" w:rsidP="006002A5">
      <w:pPr>
        <w:keepNext/>
        <w:spacing w:after="160" w:line="360" w:lineRule="auto"/>
        <w:ind w:firstLine="709"/>
        <w:contextualSpacing/>
        <w:jc w:val="center"/>
      </w:pPr>
    </w:p>
    <w:p w14:paraId="63D103B4" w14:textId="40A48E1A" w:rsidR="008658A1" w:rsidRPr="006D3B7D" w:rsidRDefault="00B45BF3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B45BF3">
        <w:rPr>
          <w:lang w:val="en-US"/>
        </w:rPr>
        <w:drawing>
          <wp:inline distT="0" distB="0" distL="0" distR="0" wp14:anchorId="03EC5DD5" wp14:editId="03D6365D">
            <wp:extent cx="6121400" cy="34436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4D8983EF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8A328C">
        <w:rPr>
          <w:i w:val="0"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t xml:space="preserve"> </w:t>
      </w:r>
      <w:r w:rsidR="00B45BF3">
        <w:rPr>
          <w:i w:val="0"/>
          <w:color w:val="auto"/>
          <w:sz w:val="24"/>
          <w:szCs w:val="24"/>
        </w:rPr>
        <w:t>– код</w:t>
      </w:r>
      <w:r w:rsidR="000A544D">
        <w:rPr>
          <w:i w:val="0"/>
          <w:color w:val="auto"/>
          <w:sz w:val="24"/>
          <w:szCs w:val="24"/>
        </w:rPr>
        <w:t xml:space="preserve"> класса </w:t>
      </w:r>
      <w:r w:rsidR="00B45BF3">
        <w:rPr>
          <w:i w:val="0"/>
          <w:color w:val="auto"/>
          <w:sz w:val="24"/>
          <w:szCs w:val="24"/>
        </w:rPr>
        <w:t>формы</w:t>
      </w:r>
    </w:p>
    <w:p w14:paraId="51204215" w14:textId="4AE07C72" w:rsidR="008658A1" w:rsidRDefault="00B45BF3" w:rsidP="008658A1">
      <w:pPr>
        <w:ind w:firstLine="708"/>
      </w:pPr>
      <w:r w:rsidRPr="00B45BF3">
        <w:drawing>
          <wp:inline distT="0" distB="0" distL="0" distR="0" wp14:anchorId="21130093" wp14:editId="3B2650F7">
            <wp:extent cx="6121400" cy="3443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746" w14:textId="77777777" w:rsidR="008A328C" w:rsidRDefault="008A328C" w:rsidP="008658A1">
      <w:pPr>
        <w:ind w:firstLine="708"/>
      </w:pPr>
    </w:p>
    <w:p w14:paraId="3BC98AEB" w14:textId="302C34EC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– </w:t>
      </w:r>
      <w:r w:rsidR="000A544D">
        <w:rPr>
          <w:i w:val="0"/>
          <w:color w:val="auto"/>
          <w:sz w:val="24"/>
          <w:szCs w:val="24"/>
        </w:rPr>
        <w:t>интерфейс формы</w:t>
      </w:r>
    </w:p>
    <w:p w14:paraId="20D5408D" w14:textId="5AC0E9C0" w:rsidR="000A544D" w:rsidRDefault="000A544D" w:rsidP="00B45BF3">
      <w:pPr>
        <w:spacing w:after="160" w:line="259" w:lineRule="auto"/>
      </w:pPr>
    </w:p>
    <w:p w14:paraId="1F80E1A3" w14:textId="77777777" w:rsidR="000A544D" w:rsidRDefault="000A544D" w:rsidP="000A544D">
      <w:pPr>
        <w:spacing w:after="160" w:line="259" w:lineRule="auto"/>
        <w:jc w:val="center"/>
      </w:pPr>
    </w:p>
    <w:p w14:paraId="1ADF09D5" w14:textId="1B4F10CA" w:rsidR="00BB1363" w:rsidRPr="00B45BF3" w:rsidRDefault="00BB1363" w:rsidP="00863E66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>в ходе</w:t>
      </w:r>
      <w:r w:rsidR="00B45BF3">
        <w:t xml:space="preserve"> научились переопределять методы из базового класса, создавать виртуальные методы и свойства, а также скрывать методы с помощью </w:t>
      </w:r>
      <w:r w:rsidR="00B45BF3">
        <w:rPr>
          <w:lang w:val="en-US"/>
        </w:rPr>
        <w:t>new</w:t>
      </w:r>
      <w:r w:rsidR="00B45BF3" w:rsidRPr="00B45BF3">
        <w:t>.</w:t>
      </w:r>
    </w:p>
    <w:sectPr w:rsidR="00BB1363" w:rsidRPr="00B45BF3" w:rsidSect="00841200">
      <w:footerReference w:type="default" r:id="rId10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CB38" w14:textId="77777777" w:rsidR="00B60EE6" w:rsidRDefault="00B60EE6" w:rsidP="005B232A">
      <w:r>
        <w:separator/>
      </w:r>
    </w:p>
  </w:endnote>
  <w:endnote w:type="continuationSeparator" w:id="0">
    <w:p w14:paraId="2C902C66" w14:textId="77777777" w:rsidR="00B60EE6" w:rsidRDefault="00B60EE6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E260" w14:textId="77777777" w:rsidR="00B60EE6" w:rsidRDefault="00B60EE6" w:rsidP="005B232A">
      <w:r>
        <w:separator/>
      </w:r>
    </w:p>
  </w:footnote>
  <w:footnote w:type="continuationSeparator" w:id="0">
    <w:p w14:paraId="14808CB6" w14:textId="77777777" w:rsidR="00B60EE6" w:rsidRDefault="00B60EE6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A544D"/>
    <w:rsid w:val="001014DD"/>
    <w:rsid w:val="0011215A"/>
    <w:rsid w:val="00112B45"/>
    <w:rsid w:val="00143171"/>
    <w:rsid w:val="00144689"/>
    <w:rsid w:val="001D3447"/>
    <w:rsid w:val="001E112B"/>
    <w:rsid w:val="001F71B5"/>
    <w:rsid w:val="00204536"/>
    <w:rsid w:val="00263453"/>
    <w:rsid w:val="002C44C8"/>
    <w:rsid w:val="00314FD2"/>
    <w:rsid w:val="00340871"/>
    <w:rsid w:val="00344C61"/>
    <w:rsid w:val="003548EA"/>
    <w:rsid w:val="003D005F"/>
    <w:rsid w:val="00462ECB"/>
    <w:rsid w:val="00542CE4"/>
    <w:rsid w:val="0054624A"/>
    <w:rsid w:val="00547153"/>
    <w:rsid w:val="00587970"/>
    <w:rsid w:val="005B232A"/>
    <w:rsid w:val="006002A5"/>
    <w:rsid w:val="006878DA"/>
    <w:rsid w:val="006A2EEF"/>
    <w:rsid w:val="006D3B7D"/>
    <w:rsid w:val="006E38A8"/>
    <w:rsid w:val="007273A3"/>
    <w:rsid w:val="007412A1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9358F"/>
    <w:rsid w:val="00AE4DDE"/>
    <w:rsid w:val="00B353FF"/>
    <w:rsid w:val="00B379F4"/>
    <w:rsid w:val="00B45BF3"/>
    <w:rsid w:val="00B60EE6"/>
    <w:rsid w:val="00B9753F"/>
    <w:rsid w:val="00BB1363"/>
    <w:rsid w:val="00BD1640"/>
    <w:rsid w:val="00CB44F5"/>
    <w:rsid w:val="00CB5BD3"/>
    <w:rsid w:val="00CF04B7"/>
    <w:rsid w:val="00D07F85"/>
    <w:rsid w:val="00D10523"/>
    <w:rsid w:val="00D457C8"/>
    <w:rsid w:val="00D551A0"/>
    <w:rsid w:val="00DB0C03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9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2022-10-09T13:24:00Z</dcterms:created>
  <dcterms:modified xsi:type="dcterms:W3CDTF">2022-11-21T08:48:00Z</dcterms:modified>
</cp:coreProperties>
</file>