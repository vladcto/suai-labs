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59FDB950" w:rsidR="005B232A" w:rsidRPr="0088451C" w:rsidRDefault="002A1878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2A1878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7E204E2" w:rsidR="001014DD" w:rsidRPr="001014DD" w:rsidRDefault="002A1878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Семененко 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A61F420" w:rsidR="005B232A" w:rsidRPr="002A1878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2A1878">
              <w:rPr>
                <w:lang w:val="en-US"/>
              </w:rPr>
              <w:t>3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39AE1EE" w:rsidR="005B232A" w:rsidRPr="00272739" w:rsidRDefault="002A1878" w:rsidP="002A1878">
            <w:pPr>
              <w:pStyle w:val="1"/>
              <w:spacing w:before="720" w:after="120" w:line="360" w:lineRule="auto"/>
            </w:pPr>
            <w:r>
              <w:t xml:space="preserve">ПОСТРОЕНИЕ МОДЕЛИ ПОСЛЕДОВАТЕЛЬНОСТИ </w:t>
            </w:r>
            <w:r w:rsidRPr="002A1878">
              <w:t>ВЫПОЛНЕНИЯ ДЕЙСТВИЙ.</w:t>
            </w:r>
            <w:r>
              <w:t xml:space="preserve"> МЕТОД IDEF3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151BB8B7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2A1878">
        <w:t xml:space="preserve">получить </w:t>
      </w:r>
      <w:r w:rsidR="002A1878" w:rsidRPr="002A1878">
        <w:t>навыки функционального описания процессов с помощью метода IDEF3.</w:t>
      </w:r>
    </w:p>
    <w:p w14:paraId="0C12E19C" w14:textId="627DEF5F" w:rsidR="00060F77" w:rsidRDefault="002A1878" w:rsidP="00272739">
      <w:pPr>
        <w:spacing w:after="160" w:line="360" w:lineRule="auto"/>
        <w:ind w:firstLine="709"/>
        <w:jc w:val="center"/>
      </w:pPr>
      <w:r w:rsidRPr="002A1878">
        <w:rPr>
          <w:noProof/>
        </w:rPr>
        <w:drawing>
          <wp:inline distT="0" distB="0" distL="0" distR="0" wp14:anchorId="14550B85" wp14:editId="1DA7B866">
            <wp:extent cx="3115110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5AC9D5CF" w:rsidR="00060F77" w:rsidRPr="00AB7CB1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="001461A7">
        <w:rPr>
          <w:i w:val="0"/>
          <w:color w:val="auto"/>
          <w:sz w:val="24"/>
          <w:szCs w:val="24"/>
        </w:rPr>
        <w:t xml:space="preserve">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2A1878">
        <w:rPr>
          <w:i w:val="0"/>
          <w:color w:val="auto"/>
          <w:sz w:val="24"/>
          <w:szCs w:val="24"/>
        </w:rPr>
        <w:t xml:space="preserve">вариант </w:t>
      </w:r>
      <w:r w:rsidR="00AB7CB1">
        <w:rPr>
          <w:i w:val="0"/>
          <w:color w:val="auto"/>
          <w:sz w:val="24"/>
          <w:szCs w:val="24"/>
        </w:rPr>
        <w:t>задани</w:t>
      </w:r>
      <w:r w:rsidR="002A1878">
        <w:rPr>
          <w:i w:val="0"/>
          <w:color w:val="auto"/>
          <w:sz w:val="24"/>
          <w:szCs w:val="24"/>
        </w:rPr>
        <w:t>я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5BA3FF2" w14:textId="77777777" w:rsidR="0008269A" w:rsidRDefault="00DB0C03" w:rsidP="0008269A">
      <w:pPr>
        <w:spacing w:after="160" w:line="360" w:lineRule="auto"/>
        <w:ind w:firstLine="709"/>
        <w:jc w:val="center"/>
        <w:rPr>
          <w:noProof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</w:p>
    <w:p w14:paraId="7BC495E9" w14:textId="5D66BB04" w:rsidR="0008269A" w:rsidRDefault="0008269A" w:rsidP="0008269A">
      <w:pPr>
        <w:spacing w:after="160" w:line="360" w:lineRule="auto"/>
        <w:ind w:firstLine="709"/>
        <w:jc w:val="center"/>
        <w:rPr>
          <w:noProof/>
        </w:rPr>
      </w:pPr>
      <w:r w:rsidRPr="0008269A">
        <w:rPr>
          <w:noProof/>
        </w:rPr>
        <w:drawing>
          <wp:inline distT="0" distB="0" distL="0" distR="0" wp14:anchorId="2CFB8A07" wp14:editId="15C6C1AF">
            <wp:extent cx="6121400" cy="3390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7001" w14:textId="15F2F182" w:rsidR="002323B2" w:rsidRPr="001461A7" w:rsidRDefault="002323B2" w:rsidP="002323B2">
      <w:pPr>
        <w:pStyle w:val="ac"/>
        <w:jc w:val="center"/>
        <w:rPr>
          <w:noProof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начальная диаграмма</w:t>
      </w:r>
      <w:r w:rsidR="001461A7">
        <w:rPr>
          <w:i w:val="0"/>
          <w:color w:val="auto"/>
          <w:sz w:val="24"/>
          <w:szCs w:val="24"/>
        </w:rPr>
        <w:t xml:space="preserve"> метода </w:t>
      </w:r>
      <w:r w:rsidR="001461A7">
        <w:rPr>
          <w:i w:val="0"/>
          <w:color w:val="auto"/>
          <w:sz w:val="24"/>
          <w:szCs w:val="24"/>
          <w:lang w:val="en-US"/>
        </w:rPr>
        <w:t>IDEF</w:t>
      </w:r>
      <w:r w:rsidR="001461A7" w:rsidRPr="001461A7">
        <w:rPr>
          <w:i w:val="0"/>
          <w:color w:val="auto"/>
          <w:sz w:val="24"/>
          <w:szCs w:val="24"/>
        </w:rPr>
        <w:t>0</w:t>
      </w:r>
    </w:p>
    <w:p w14:paraId="16394C53" w14:textId="78980A00" w:rsidR="002C0372" w:rsidRPr="00B34022" w:rsidRDefault="002A1878" w:rsidP="002A1878">
      <w:pPr>
        <w:spacing w:after="160" w:line="360" w:lineRule="auto"/>
        <w:ind w:firstLine="709"/>
        <w:jc w:val="center"/>
        <w:rPr>
          <w:b/>
        </w:rPr>
      </w:pPr>
      <w:r w:rsidRPr="002A1878">
        <w:rPr>
          <w:noProof/>
        </w:rPr>
        <w:drawing>
          <wp:inline distT="0" distB="0" distL="0" distR="0" wp14:anchorId="336A7E27" wp14:editId="20C7EFCF">
            <wp:extent cx="6121400" cy="431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1BEDAE7D" w:rsidR="001F5685" w:rsidRPr="001461A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2323B2" w:rsidRPr="001461A7">
        <w:rPr>
          <w:i w:val="0"/>
          <w:color w:val="auto"/>
          <w:sz w:val="24"/>
          <w:szCs w:val="24"/>
        </w:rPr>
        <w:t>3</w:t>
      </w:r>
      <w:r w:rsidR="00060F77">
        <w:rPr>
          <w:i w:val="0"/>
          <w:color w:val="auto"/>
          <w:sz w:val="24"/>
          <w:szCs w:val="24"/>
        </w:rPr>
        <w:t xml:space="preserve"> –</w:t>
      </w:r>
      <w:r w:rsidR="001461A7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диаграмма</w:t>
      </w:r>
      <w:r w:rsidR="001461A7">
        <w:rPr>
          <w:i w:val="0"/>
          <w:color w:val="auto"/>
          <w:sz w:val="24"/>
          <w:szCs w:val="24"/>
        </w:rPr>
        <w:t xml:space="preserve"> детализации процесса</w:t>
      </w:r>
      <w:r w:rsidR="001461A7" w:rsidRPr="001461A7">
        <w:rPr>
          <w:i w:val="0"/>
          <w:color w:val="auto"/>
          <w:sz w:val="24"/>
          <w:szCs w:val="24"/>
        </w:rPr>
        <w:t xml:space="preserve"> </w:t>
      </w:r>
      <w:r w:rsidR="001461A7">
        <w:rPr>
          <w:i w:val="0"/>
          <w:color w:val="auto"/>
          <w:sz w:val="24"/>
          <w:szCs w:val="24"/>
          <w:lang w:val="en-US"/>
        </w:rPr>
        <w:t>A</w:t>
      </w:r>
      <w:r w:rsidR="001461A7" w:rsidRPr="001461A7">
        <w:rPr>
          <w:i w:val="0"/>
          <w:color w:val="auto"/>
          <w:sz w:val="24"/>
          <w:szCs w:val="24"/>
        </w:rPr>
        <w:t xml:space="preserve">22 </w:t>
      </w:r>
      <w:r w:rsidR="001461A7">
        <w:rPr>
          <w:i w:val="0"/>
          <w:color w:val="auto"/>
          <w:sz w:val="24"/>
          <w:szCs w:val="24"/>
        </w:rPr>
        <w:t>рис.</w:t>
      </w:r>
      <w:r w:rsidR="00FC7A91">
        <w:rPr>
          <w:i w:val="0"/>
          <w:color w:val="auto"/>
          <w:sz w:val="24"/>
          <w:szCs w:val="24"/>
        </w:rPr>
        <w:t>2</w:t>
      </w:r>
    </w:p>
    <w:p w14:paraId="3F428405" w14:textId="3BFD142C" w:rsidR="001F5685" w:rsidRDefault="002A1878" w:rsidP="001F5685">
      <w:pPr>
        <w:spacing w:after="160" w:line="360" w:lineRule="auto"/>
        <w:ind w:firstLine="709"/>
      </w:pPr>
      <w:r w:rsidRPr="00AB7CB1">
        <w:rPr>
          <w:noProof/>
        </w:rPr>
        <w:lastRenderedPageBreak/>
        <w:drawing>
          <wp:inline distT="0" distB="0" distL="0" distR="0" wp14:anchorId="3F8000F5" wp14:editId="4AACD954">
            <wp:extent cx="612140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8287" w14:textId="3A51F5C7" w:rsidR="001461A7" w:rsidRPr="00BE69A4" w:rsidRDefault="001461A7" w:rsidP="001461A7">
      <w:pPr>
        <w:pStyle w:val="ac"/>
        <w:jc w:val="center"/>
        <w:rPr>
          <w:noProof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</w:t>
      </w:r>
      <w:r>
        <w:rPr>
          <w:i w:val="0"/>
          <w:color w:val="auto"/>
          <w:sz w:val="24"/>
          <w:szCs w:val="24"/>
        </w:rPr>
        <w:t xml:space="preserve"> 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начальная диаграмма метода </w:t>
      </w:r>
      <w:r w:rsidR="00BE69A4">
        <w:rPr>
          <w:i w:val="0"/>
          <w:color w:val="auto"/>
          <w:sz w:val="24"/>
          <w:szCs w:val="24"/>
          <w:lang w:val="en-US"/>
        </w:rPr>
        <w:t>DFD</w:t>
      </w:r>
    </w:p>
    <w:p w14:paraId="217E353F" w14:textId="77B9DF5B" w:rsidR="002A1878" w:rsidRDefault="002A1878" w:rsidP="001F5685">
      <w:pPr>
        <w:spacing w:after="160" w:line="360" w:lineRule="auto"/>
        <w:ind w:firstLine="709"/>
      </w:pPr>
      <w:r w:rsidRPr="002A1878">
        <w:rPr>
          <w:noProof/>
        </w:rPr>
        <w:drawing>
          <wp:inline distT="0" distB="0" distL="0" distR="0" wp14:anchorId="20BFAEBB" wp14:editId="5401EBE5">
            <wp:extent cx="6121400" cy="4305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B8C9" w14:textId="2BB1B038" w:rsidR="00272739" w:rsidRDefault="002323B2" w:rsidP="002323B2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1461A7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–</w:t>
      </w:r>
      <w:r w:rsidR="00BE69A4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диаграмма детализации процесса</w:t>
      </w:r>
      <w:r w:rsidR="00BE69A4" w:rsidRPr="001461A7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3</w:t>
      </w:r>
      <w:r w:rsidR="00BE69A4" w:rsidRPr="001461A7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рис.</w:t>
      </w:r>
      <w:r w:rsidR="00FC7A91">
        <w:rPr>
          <w:i w:val="0"/>
          <w:color w:val="auto"/>
          <w:sz w:val="24"/>
          <w:szCs w:val="24"/>
        </w:rPr>
        <w:t>4</w:t>
      </w:r>
    </w:p>
    <w:p w14:paraId="5AC20CEA" w14:textId="2F69268B" w:rsidR="00685043" w:rsidRDefault="00685043" w:rsidP="00685043">
      <w:r w:rsidRPr="00685043">
        <w:lastRenderedPageBreak/>
        <w:drawing>
          <wp:inline distT="0" distB="0" distL="0" distR="0" wp14:anchorId="276E8E68" wp14:editId="5759E9BF">
            <wp:extent cx="5182049" cy="41989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A62" w14:textId="77777777" w:rsidR="00685043" w:rsidRPr="00685043" w:rsidRDefault="00685043" w:rsidP="00685043"/>
    <w:p w14:paraId="1ADF09D5" w14:textId="6F92ED65" w:rsidR="00BB1363" w:rsidRPr="00AB7CB1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060F77">
        <w:t>в ходе выполнения лабораторной работы освоили</w:t>
      </w:r>
      <w:r w:rsidR="001461A7" w:rsidRPr="001461A7">
        <w:t xml:space="preserve"> </w:t>
      </w:r>
      <w:r w:rsidR="001461A7">
        <w:t xml:space="preserve">метод </w:t>
      </w:r>
      <w:r w:rsidR="001461A7">
        <w:rPr>
          <w:lang w:val="en-US"/>
        </w:rPr>
        <w:t>IDEF</w:t>
      </w:r>
      <w:r w:rsidR="001461A7" w:rsidRPr="001461A7">
        <w:t>3.</w:t>
      </w:r>
      <w:r w:rsidR="00AB7CB1">
        <w:t xml:space="preserve"> </w:t>
      </w:r>
      <w:r w:rsidR="001461A7">
        <w:t>IDEF3 — это способ описания процесса как упорядоченной последовательности событий вместе с описанием объектов, имеющих отношение к этому процессу</w:t>
      </w:r>
      <w:r w:rsidR="001461A7">
        <w:t>.</w:t>
      </w:r>
    </w:p>
    <w:sectPr w:rsidR="00BB1363" w:rsidRPr="00AB7CB1" w:rsidSect="00841200">
      <w:footerReference w:type="default" r:id="rId14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B820" w14:textId="77777777" w:rsidR="00F47D3A" w:rsidRDefault="00F47D3A" w:rsidP="005B232A">
      <w:r>
        <w:separator/>
      </w:r>
    </w:p>
  </w:endnote>
  <w:endnote w:type="continuationSeparator" w:id="0">
    <w:p w14:paraId="562E4A02" w14:textId="77777777" w:rsidR="00F47D3A" w:rsidRDefault="00F47D3A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1C5A" w14:textId="77777777" w:rsidR="00F47D3A" w:rsidRDefault="00F47D3A" w:rsidP="005B232A">
      <w:r>
        <w:separator/>
      </w:r>
    </w:p>
  </w:footnote>
  <w:footnote w:type="continuationSeparator" w:id="0">
    <w:p w14:paraId="64FC0155" w14:textId="77777777" w:rsidR="00F47D3A" w:rsidRDefault="00F47D3A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8269A"/>
    <w:rsid w:val="00094802"/>
    <w:rsid w:val="000F3719"/>
    <w:rsid w:val="001014DD"/>
    <w:rsid w:val="001461A7"/>
    <w:rsid w:val="0015065D"/>
    <w:rsid w:val="001D3447"/>
    <w:rsid w:val="001F5685"/>
    <w:rsid w:val="001F71B5"/>
    <w:rsid w:val="00204536"/>
    <w:rsid w:val="00206219"/>
    <w:rsid w:val="002323B2"/>
    <w:rsid w:val="00272739"/>
    <w:rsid w:val="002A1878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85043"/>
    <w:rsid w:val="006932C4"/>
    <w:rsid w:val="006A1225"/>
    <w:rsid w:val="006C082A"/>
    <w:rsid w:val="006E38A8"/>
    <w:rsid w:val="007273A3"/>
    <w:rsid w:val="007376C0"/>
    <w:rsid w:val="007412A1"/>
    <w:rsid w:val="007E5D87"/>
    <w:rsid w:val="00820B41"/>
    <w:rsid w:val="00841200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B1363"/>
    <w:rsid w:val="00BE69A4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47D3A"/>
    <w:rsid w:val="00F566C7"/>
    <w:rsid w:val="00FC7A91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</Template>
  <TotalTime>45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8</cp:revision>
  <dcterms:created xsi:type="dcterms:W3CDTF">2022-10-19T11:46:00Z</dcterms:created>
  <dcterms:modified xsi:type="dcterms:W3CDTF">2022-10-26T14:20:00Z</dcterms:modified>
</cp:coreProperties>
</file>