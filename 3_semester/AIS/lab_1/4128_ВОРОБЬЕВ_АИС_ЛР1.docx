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0E616435" w:rsidR="005B232A" w:rsidRPr="0088451C" w:rsidRDefault="003833FE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3833FE">
              <w:rPr>
                <w:rFonts w:ascii="Times New Roman" w:hAnsi="Times New Roman" w:cs="Times New Roman"/>
                <w:color w:val="000000" w:themeColor="text1"/>
              </w:rPr>
              <w:t>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B916AEF" w:rsidR="001014DD" w:rsidRPr="001014DD" w:rsidRDefault="003833FE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 w:rsidRPr="003833FE">
              <w:rPr>
                <w:color w:val="000000" w:themeColor="text1"/>
              </w:rPr>
              <w:t>Семененко</w:t>
            </w:r>
            <w:r>
              <w:rPr>
                <w:color w:val="000000" w:themeColor="text1"/>
              </w:rPr>
              <w:t xml:space="preserve"> Т.В.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1426A739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A17647">
              <w:t>1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1415250A" w:rsidR="005B232A" w:rsidRPr="00272739" w:rsidRDefault="00272739" w:rsidP="00272739">
            <w:pPr>
              <w:pStyle w:val="1"/>
              <w:spacing w:before="720" w:after="120"/>
            </w:pPr>
            <w:r>
              <w:t>ПОСТРОЕНИЕ ФУНКЦИОНАЛЬНОЙ МОДЕЛИ СИСТЕМЫ.   МЕТОД IDEF0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57E6BDEF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1F5685" w:rsidRPr="001F5685">
        <w:t>получить навыки функционального описания процессов с помощью формального метода с графической нотацией IDEF0</w:t>
      </w:r>
      <w:r w:rsidR="00272739">
        <w:t>. Модель должна содержать контекстную диаграмму, декомпозицию первого уровня (контекстной функции) и декомпозиции второго уровня. Контекстную диаграмму создать на основе варианта.</w:t>
      </w:r>
    </w:p>
    <w:p w14:paraId="0C12E19C" w14:textId="77777777" w:rsidR="00060F77" w:rsidRDefault="00272739" w:rsidP="00272739">
      <w:pPr>
        <w:spacing w:after="160" w:line="360" w:lineRule="auto"/>
        <w:ind w:firstLine="709"/>
        <w:jc w:val="center"/>
      </w:pPr>
      <w:r w:rsidRPr="00272739">
        <w:rPr>
          <w:noProof/>
        </w:rPr>
        <w:drawing>
          <wp:inline distT="0" distB="0" distL="0" distR="0" wp14:anchorId="0F65CBBE" wp14:editId="4F45DE9C">
            <wp:extent cx="3924848" cy="2962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77777777" w:rsidR="00060F77" w:rsidRPr="002C0372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Pr="002C0372">
        <w:rPr>
          <w:i w:val="0"/>
          <w:color w:val="auto"/>
          <w:sz w:val="24"/>
          <w:szCs w:val="24"/>
        </w:rPr>
        <w:t>- итоговая таблица</w:t>
      </w:r>
    </w:p>
    <w:p w14:paraId="01332CA5" w14:textId="4725B162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6394C53" w14:textId="18F89BBC" w:rsidR="002C0372" w:rsidRPr="00B34022" w:rsidRDefault="00DB0C03" w:rsidP="001F5685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  <w:r w:rsidR="00B34022" w:rsidRPr="00B34022">
        <w:rPr>
          <w:b/>
          <w:noProof/>
        </w:rPr>
        <w:drawing>
          <wp:inline distT="0" distB="0" distL="0" distR="0" wp14:anchorId="0424D24A" wp14:editId="334FD167">
            <wp:extent cx="6121400" cy="4231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5755ADB9" w:rsidR="001F5685" w:rsidRPr="002C0372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начальная диаграмма</w:t>
      </w:r>
    </w:p>
    <w:p w14:paraId="3F428405" w14:textId="77777777" w:rsidR="001F5685" w:rsidRPr="001F5685" w:rsidRDefault="001F5685" w:rsidP="001F5685">
      <w:pPr>
        <w:spacing w:after="160" w:line="360" w:lineRule="auto"/>
        <w:ind w:firstLine="709"/>
      </w:pPr>
    </w:p>
    <w:p w14:paraId="08FDB196" w14:textId="1B2826AD" w:rsidR="00272739" w:rsidRDefault="00272739" w:rsidP="00272739">
      <w:pPr>
        <w:pStyle w:val="ac"/>
        <w:jc w:val="center"/>
        <w:rPr>
          <w:i w:val="0"/>
          <w:color w:val="auto"/>
          <w:sz w:val="24"/>
          <w:szCs w:val="24"/>
        </w:rPr>
      </w:pPr>
    </w:p>
    <w:p w14:paraId="2729C03A" w14:textId="1CCD6773" w:rsidR="00E55EC5" w:rsidRPr="00E55EC5" w:rsidRDefault="00E92A63" w:rsidP="00E55EC5">
      <w:r w:rsidRPr="00E92A63">
        <w:lastRenderedPageBreak/>
        <w:drawing>
          <wp:inline distT="0" distB="0" distL="0" distR="0" wp14:anchorId="0F0656CF" wp14:editId="428D7D4B">
            <wp:extent cx="6121400" cy="3383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256" w14:textId="77777777" w:rsidR="00844C5F" w:rsidRPr="00844C5F" w:rsidRDefault="00844C5F" w:rsidP="00844C5F"/>
    <w:p w14:paraId="4EFE1FF9" w14:textId="1B6EECAD" w:rsidR="001F5685" w:rsidRPr="001F5685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3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диаграмма 1 уровня</w:t>
      </w:r>
    </w:p>
    <w:p w14:paraId="7746B514" w14:textId="2BB6B8E0" w:rsidR="00844C5F" w:rsidRDefault="00E92A63" w:rsidP="00E55EC5">
      <w:r w:rsidRPr="00E92A63">
        <w:drawing>
          <wp:inline distT="0" distB="0" distL="0" distR="0" wp14:anchorId="1BDF2818" wp14:editId="0094C407">
            <wp:extent cx="6121400" cy="4247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CF9" w14:textId="77777777" w:rsidR="001F5685" w:rsidRDefault="001F5685" w:rsidP="00272739"/>
    <w:p w14:paraId="5372D56D" w14:textId="7F7890B3" w:rsidR="001F5685" w:rsidRPr="00060F77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 xml:space="preserve">4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060F77">
        <w:rPr>
          <w:i w:val="0"/>
          <w:color w:val="auto"/>
          <w:sz w:val="24"/>
          <w:szCs w:val="24"/>
        </w:rPr>
        <w:t xml:space="preserve">диаграмма 2 уровня </w:t>
      </w:r>
      <w:r w:rsidR="00060F77">
        <w:rPr>
          <w:i w:val="0"/>
          <w:color w:val="auto"/>
          <w:sz w:val="24"/>
          <w:szCs w:val="24"/>
          <w:lang w:val="en-US"/>
        </w:rPr>
        <w:t>A</w:t>
      </w:r>
      <w:r w:rsidR="00060F77" w:rsidRPr="00060F77">
        <w:rPr>
          <w:i w:val="0"/>
          <w:color w:val="auto"/>
          <w:sz w:val="24"/>
          <w:szCs w:val="24"/>
        </w:rPr>
        <w:t>1</w:t>
      </w:r>
    </w:p>
    <w:p w14:paraId="1ADF09D5" w14:textId="626F10CF" w:rsidR="00BB1363" w:rsidRPr="00060F77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t>Вывод:</w:t>
      </w:r>
      <w:r>
        <w:t xml:space="preserve"> </w:t>
      </w:r>
      <w:r w:rsidR="00060F77">
        <w:t xml:space="preserve">в ходе выполнения лабораторной работы освоили навыки работы с программой </w:t>
      </w:r>
      <w:r w:rsidR="00060F77">
        <w:rPr>
          <w:lang w:val="en-US"/>
        </w:rPr>
        <w:t>Ramus</w:t>
      </w:r>
      <w:r w:rsidR="00060F77" w:rsidRPr="00060F77">
        <w:t xml:space="preserve">, </w:t>
      </w:r>
      <w:r w:rsidR="00060F77">
        <w:t xml:space="preserve">а также научились пользоваться нотацией </w:t>
      </w:r>
      <w:r w:rsidR="00060F77">
        <w:rPr>
          <w:lang w:val="en-US"/>
        </w:rPr>
        <w:t>IDEF</w:t>
      </w:r>
      <w:r w:rsidR="00060F77" w:rsidRPr="00060F77">
        <w:t xml:space="preserve">0. </w:t>
      </w:r>
      <w:r w:rsidR="00060F77">
        <w:t>Эта нотация позволяет, начиная от функций 0 уровня, декомпозируя их, переходить к более конкретным и понятным функциям.</w:t>
      </w:r>
    </w:p>
    <w:sectPr w:rsidR="00BB1363" w:rsidRPr="00060F77" w:rsidSect="00841200">
      <w:footerReference w:type="default" r:id="rId12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7B99" w14:textId="77777777" w:rsidR="00CC72E6" w:rsidRDefault="00CC72E6" w:rsidP="005B232A">
      <w:r>
        <w:separator/>
      </w:r>
    </w:p>
  </w:endnote>
  <w:endnote w:type="continuationSeparator" w:id="0">
    <w:p w14:paraId="3C6F382A" w14:textId="77777777" w:rsidR="00CC72E6" w:rsidRDefault="00CC72E6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AC99" w14:textId="77777777" w:rsidR="00CC72E6" w:rsidRDefault="00CC72E6" w:rsidP="005B232A">
      <w:r>
        <w:separator/>
      </w:r>
    </w:p>
  </w:footnote>
  <w:footnote w:type="continuationSeparator" w:id="0">
    <w:p w14:paraId="6CB75D14" w14:textId="77777777" w:rsidR="00CC72E6" w:rsidRDefault="00CC72E6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94802"/>
    <w:rsid w:val="001014DD"/>
    <w:rsid w:val="0015065D"/>
    <w:rsid w:val="001D3447"/>
    <w:rsid w:val="001F5685"/>
    <w:rsid w:val="001F71B5"/>
    <w:rsid w:val="00204536"/>
    <w:rsid w:val="00272739"/>
    <w:rsid w:val="002C0372"/>
    <w:rsid w:val="002C44C8"/>
    <w:rsid w:val="00314FD2"/>
    <w:rsid w:val="003409DD"/>
    <w:rsid w:val="00344C61"/>
    <w:rsid w:val="003548EA"/>
    <w:rsid w:val="003833FE"/>
    <w:rsid w:val="003C2286"/>
    <w:rsid w:val="003F0CA5"/>
    <w:rsid w:val="0052685A"/>
    <w:rsid w:val="00542CE4"/>
    <w:rsid w:val="00560240"/>
    <w:rsid w:val="00587970"/>
    <w:rsid w:val="005A3656"/>
    <w:rsid w:val="005B232A"/>
    <w:rsid w:val="00627646"/>
    <w:rsid w:val="006932C4"/>
    <w:rsid w:val="006A1225"/>
    <w:rsid w:val="006C082A"/>
    <w:rsid w:val="006E38A8"/>
    <w:rsid w:val="007273A3"/>
    <w:rsid w:val="007376C0"/>
    <w:rsid w:val="007412A1"/>
    <w:rsid w:val="00820B41"/>
    <w:rsid w:val="00841200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9358F"/>
    <w:rsid w:val="00B34022"/>
    <w:rsid w:val="00B353FF"/>
    <w:rsid w:val="00B379F4"/>
    <w:rsid w:val="00B9753F"/>
    <w:rsid w:val="00BB1363"/>
    <w:rsid w:val="00C351C2"/>
    <w:rsid w:val="00CB5BD3"/>
    <w:rsid w:val="00CC72E6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92A63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8CFD-03E4-4E79-997B-5FB87D20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37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10</cp:revision>
  <dcterms:created xsi:type="dcterms:W3CDTF">2022-10-04T18:21:00Z</dcterms:created>
  <dcterms:modified xsi:type="dcterms:W3CDTF">2022-10-30T17:17:00Z</dcterms:modified>
</cp:coreProperties>
</file>