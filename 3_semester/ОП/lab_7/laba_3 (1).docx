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F39D" w14:textId="2C67AB50" w:rsidR="005B232A" w:rsidRDefault="008658A1" w:rsidP="005B232A">
      <w:pPr>
        <w:widowControl w:val="0"/>
        <w:autoSpaceDE w:val="0"/>
        <w:autoSpaceDN w:val="0"/>
        <w:adjustRightInd w:val="0"/>
        <w:jc w:val="center"/>
      </w:pPr>
      <w:r>
        <w:t>Г</w:t>
      </w:r>
      <w:r w:rsidR="005B232A">
        <w:t>УАП</w:t>
      </w:r>
    </w:p>
    <w:p w14:paraId="0FDECBB1" w14:textId="1F83A230" w:rsidR="005B232A" w:rsidRDefault="005B232A" w:rsidP="005B232A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8658A1">
        <w:rPr>
          <w:color w:val="000000" w:themeColor="text1"/>
        </w:rPr>
        <w:t>42</w:t>
      </w:r>
    </w:p>
    <w:p w14:paraId="7139104D" w14:textId="77777777" w:rsidR="005B232A" w:rsidRPr="0059765A" w:rsidRDefault="005B232A" w:rsidP="005B232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59765A">
        <w:t xml:space="preserve"> _____________________</w:t>
      </w:r>
    </w:p>
    <w:p w14:paraId="3533535C" w14:textId="77777777" w:rsidR="005B232A" w:rsidRDefault="005B232A" w:rsidP="005B232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5B232A" w14:paraId="7A628279" w14:textId="77777777" w:rsidTr="002F157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11ADCB" w14:textId="7CCF49EA" w:rsidR="005B232A" w:rsidRPr="0088451C" w:rsidRDefault="008658A1" w:rsidP="0088451C">
            <w:pPr>
              <w:pStyle w:val="5"/>
              <w:spacing w:before="75" w:after="75"/>
              <w:jc w:val="center"/>
              <w:rPr>
                <w:rFonts w:ascii="Times New Roman" w:hAnsi="Times New Roman" w:cs="Times New Roman"/>
                <w:color w:val="6A6C6F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Ассистент</w: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begin"/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 FILLIN  "Введите должность, уч. степень, звание преподавателя" \d "</w:instrText>
            </w:r>
            <w:r w:rsidR="001014DD" w:rsidRPr="0088451C">
              <w:rPr>
                <w:rFonts w:ascii="Times New Roman" w:hAnsi="Times New Roman" w:cs="Times New Roman"/>
                <w:color w:val="000000" w:themeColor="text1"/>
              </w:rPr>
              <w:instrText>Ассистент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" \o  \* MERGEFORMAT 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4EF27" w14:textId="77777777" w:rsidR="005B232A" w:rsidRDefault="005B232A" w:rsidP="002F157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197A407" w14:textId="77777777" w:rsidR="005B232A" w:rsidRDefault="005B232A" w:rsidP="002F157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C79EE" w14:textId="77777777" w:rsidR="005B232A" w:rsidRDefault="005B232A" w:rsidP="002F157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F5E940C" w14:textId="47D3F2E3" w:rsidR="001014DD" w:rsidRPr="001014DD" w:rsidRDefault="008658A1" w:rsidP="001014D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Гуков С.Ю.</w:t>
            </w:r>
            <w:r w:rsidR="006E38A8">
              <w:rPr>
                <w:color w:val="000000" w:themeColor="text1"/>
                <w:lang w:val="en-US"/>
              </w:rPr>
              <w:fldChar w:fldCharType="begin"/>
            </w:r>
            <w:r w:rsidR="006E38A8">
              <w:rPr>
                <w:color w:val="000000" w:themeColor="text1"/>
                <w:lang w:val="en-US"/>
              </w:rPr>
              <w:instrText xml:space="preserve"> FILLIN  "Введите инициалы, фамилию преподавателя" \d Д.О.Ш</w:instrText>
            </w:r>
            <w:r w:rsidR="001014DD">
              <w:rPr>
                <w:color w:val="000000" w:themeColor="text1"/>
              </w:rPr>
              <w:instrText>е</w:instrText>
            </w:r>
            <w:r w:rsidR="006E38A8">
              <w:rPr>
                <w:color w:val="000000" w:themeColor="text1"/>
                <w:lang w:val="en-US"/>
              </w:rPr>
              <w:instrText xml:space="preserve">вяков \o  \* MERGEFORMAT </w:instrText>
            </w:r>
            <w:r w:rsidR="006E38A8"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39BCB802" w14:textId="77777777" w:rsidTr="002F15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44E4D" w14:textId="77777777" w:rsidR="005B232A" w:rsidRDefault="005B232A" w:rsidP="002F157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C9AA4" w14:textId="77777777" w:rsidR="005B232A" w:rsidRDefault="005B232A" w:rsidP="002F157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56809" w14:textId="77777777" w:rsidR="005B232A" w:rsidRDefault="005B232A" w:rsidP="002F157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4EEAD" w14:textId="77777777" w:rsidR="005B232A" w:rsidRDefault="005B232A" w:rsidP="002F157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50850" w14:textId="77777777" w:rsidR="005B232A" w:rsidRDefault="005B232A" w:rsidP="002F157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7EC017E" w14:textId="77777777" w:rsidR="005B232A" w:rsidRDefault="005B232A" w:rsidP="005B232A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5B232A" w14:paraId="68F99B75" w14:textId="77777777" w:rsidTr="002F157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401ED4E" w14:textId="5EED29CF" w:rsidR="005B232A" w:rsidRDefault="005B232A" w:rsidP="002F1570">
            <w:pPr>
              <w:pStyle w:val="a3"/>
              <w:spacing w:before="960"/>
            </w:pPr>
            <w:r>
              <w:t>ОТЧЕТ О ЛАБОРАТОРНОЙ РАБОТЕ</w:t>
            </w:r>
            <w:r w:rsidR="001F71B5">
              <w:t xml:space="preserve"> №</w:t>
            </w:r>
            <w:r w:rsidR="00B45BF3">
              <w:t>7</w:t>
            </w:r>
          </w:p>
        </w:tc>
      </w:tr>
      <w:tr w:rsidR="005B232A" w14:paraId="508C4978" w14:textId="77777777" w:rsidTr="002F1570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ACDB457" w14:textId="4884B1A3" w:rsidR="005B232A" w:rsidRPr="000A544D" w:rsidRDefault="00B45BF3" w:rsidP="000A544D">
            <w:pPr>
              <w:pStyle w:val="1"/>
              <w:spacing w:before="720" w:after="120"/>
            </w:pPr>
            <w:r>
              <w:rPr>
                <w:b w:val="0"/>
                <w:caps/>
                <w:color w:val="000000" w:themeColor="text1"/>
              </w:rPr>
              <w:t>Полиморфизм. виртуальные методы класса</w: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begin"/>
            </w:r>
            <w:r w:rsidR="006E38A8" w:rsidRPr="00587970">
              <w:rPr>
                <w:b w:val="0"/>
                <w:caps/>
                <w:color w:val="000000" w:themeColor="text1"/>
              </w:rPr>
              <w:instrText xml:space="preserve"> FILLIN  "Укажите тему лабораторной работы" \d "Создание и форматирование документов в MS Word." \o  \* MERGEFORMAT </w:instrTex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end"/>
            </w:r>
          </w:p>
        </w:tc>
      </w:tr>
      <w:tr w:rsidR="005B232A" w14:paraId="4E32FA6E" w14:textId="77777777" w:rsidTr="002F1570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0EB4E98" w14:textId="66D9BB30" w:rsidR="005B232A" w:rsidRPr="00D457C8" w:rsidRDefault="005B232A" w:rsidP="002F1570">
            <w:pPr>
              <w:pStyle w:val="1"/>
              <w:spacing w:before="120" w:after="240"/>
              <w:rPr>
                <w:b w:val="0"/>
              </w:rPr>
            </w:pPr>
          </w:p>
        </w:tc>
      </w:tr>
      <w:tr w:rsidR="005B232A" w14:paraId="5DD037BB" w14:textId="77777777" w:rsidTr="002F157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4BE264E" w14:textId="77777777" w:rsidR="005B232A" w:rsidRDefault="005B232A" w:rsidP="002F157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0" w:name="_Toc83212098"/>
            <w:bookmarkStart w:id="1" w:name="_Toc83212139"/>
            <w:r>
              <w:rPr>
                <w:sz w:val="24"/>
                <w:szCs w:val="24"/>
                <w:lang w:val="ru-RU"/>
              </w:rPr>
              <w:t xml:space="preserve">по курсу: </w:t>
            </w:r>
            <w:bookmarkEnd w:id="0"/>
            <w:bookmarkEnd w:id="1"/>
            <w:r w:rsidR="0088451C">
              <w:rPr>
                <w:caps/>
                <w:color w:val="000000" w:themeColor="text1"/>
                <w:lang w:val="ru-RU"/>
              </w:rPr>
              <w:t>Основы программирования</w:t>
            </w:r>
          </w:p>
        </w:tc>
      </w:tr>
      <w:tr w:rsidR="005B232A" w14:paraId="74FCE68C" w14:textId="77777777" w:rsidTr="002F157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7F6E005" w14:textId="77777777" w:rsidR="005B232A" w:rsidRDefault="005B232A" w:rsidP="002F157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252574AF" w14:textId="77777777" w:rsidR="005B232A" w:rsidRPr="00F57E13" w:rsidRDefault="005B232A" w:rsidP="005B232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B232A" w14:paraId="4DBD60CA" w14:textId="77777777" w:rsidTr="002F157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A1FBD" w14:textId="77777777" w:rsidR="005B232A" w:rsidRDefault="005B232A" w:rsidP="002F157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0580D" w14:textId="10314655" w:rsidR="005B232A" w:rsidRPr="008658A1" w:rsidRDefault="008658A1" w:rsidP="002F157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 w:themeColor="text1"/>
              </w:rPr>
              <w:t>4128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E9BA8" w14:textId="77777777" w:rsidR="005B232A" w:rsidRDefault="005B232A" w:rsidP="002F157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62099" w14:textId="77777777" w:rsidR="005B232A" w:rsidRDefault="005B232A" w:rsidP="002F157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D59A3" w14:textId="77777777" w:rsidR="005B232A" w:rsidRDefault="005B232A" w:rsidP="002F157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8483B4" w14:textId="0ADB2ACF" w:rsidR="005B232A" w:rsidRDefault="006E38A8" w:rsidP="002F157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свои инициалы и фамилию" \d И.А.Калита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EA5D31">
              <w:rPr>
                <w:color w:val="000000" w:themeColor="text1"/>
              </w:rPr>
              <w:t>Воробьев В.А.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53AEB440" w14:textId="77777777" w:rsidTr="002F157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6FB66" w14:textId="77777777" w:rsidR="005B232A" w:rsidRDefault="005B232A" w:rsidP="002F157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5765F9" w14:textId="77777777" w:rsidR="005B232A" w:rsidRDefault="005B232A" w:rsidP="002F157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FED48" w14:textId="77777777" w:rsidR="005B232A" w:rsidRDefault="005B232A" w:rsidP="002F157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6EA53D" w14:textId="77777777" w:rsidR="005B232A" w:rsidRDefault="005B232A" w:rsidP="002F157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61D4D" w14:textId="77777777" w:rsidR="005B232A" w:rsidRDefault="005B232A" w:rsidP="002F157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F14D3" w14:textId="77777777" w:rsidR="005B232A" w:rsidRDefault="005B232A" w:rsidP="002F157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045CDAB" w14:textId="77777777" w:rsidR="005B232A" w:rsidRDefault="005B232A" w:rsidP="005B232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0F011D5" w14:textId="77777777" w:rsidR="005B232A" w:rsidRPr="00974DD3" w:rsidRDefault="005B232A" w:rsidP="005B232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587970">
        <w:t xml:space="preserve"> </w:t>
      </w:r>
      <w:r w:rsidR="00974DD3">
        <w:rPr>
          <w:color w:val="000000" w:themeColor="text1"/>
        </w:rPr>
        <w:t>2022</w:t>
      </w:r>
    </w:p>
    <w:p w14:paraId="354D2F71" w14:textId="0BBC0F1E" w:rsidR="00E12C64" w:rsidRPr="00DE1C00" w:rsidRDefault="005B232A" w:rsidP="008658A1">
      <w:pPr>
        <w:spacing w:after="160" w:line="360" w:lineRule="auto"/>
        <w:ind w:firstLine="708"/>
        <w:jc w:val="both"/>
        <w:rPr>
          <w:noProof/>
        </w:rPr>
      </w:pPr>
      <w:r>
        <w:br w:type="page"/>
      </w:r>
      <w:r w:rsidR="00587970" w:rsidRPr="00587970">
        <w:rPr>
          <w:b/>
        </w:rPr>
        <w:lastRenderedPageBreak/>
        <w:t>Задание</w:t>
      </w:r>
      <w:r w:rsidR="00AE4DDE" w:rsidRPr="00587970">
        <w:rPr>
          <w:b/>
        </w:rPr>
        <w:t>:</w:t>
      </w:r>
      <w:r w:rsidR="00AE4DDE">
        <w:t xml:space="preserve"> </w:t>
      </w:r>
      <w:r w:rsidR="000A544D">
        <w:t xml:space="preserve">ознакомиться с механизмом </w:t>
      </w:r>
      <w:r w:rsidR="00B45BF3">
        <w:t>сокрытия, переопределения методов, свойств и запрета на переопределение.</w:t>
      </w:r>
      <w:r w:rsidR="00DE1C00" w:rsidRPr="00DE1C00">
        <w:t xml:space="preserve"> </w:t>
      </w:r>
      <w:r w:rsidR="00DE1C00">
        <w:t>Построить интерфейс, тестирующий и исследующий эти аспекты.</w:t>
      </w:r>
    </w:p>
    <w:p w14:paraId="01332CA5" w14:textId="77777777" w:rsidR="00542CE4" w:rsidRDefault="00542CE4" w:rsidP="008658A1">
      <w:pPr>
        <w:spacing w:after="160" w:line="360" w:lineRule="auto"/>
      </w:pPr>
      <w:r>
        <w:br w:type="page"/>
      </w:r>
    </w:p>
    <w:p w14:paraId="5114CE57" w14:textId="77777777" w:rsidR="00204536" w:rsidRDefault="00204536" w:rsidP="006002A5">
      <w:pPr>
        <w:spacing w:after="160" w:line="360" w:lineRule="auto"/>
        <w:ind w:firstLine="709"/>
        <w:jc w:val="center"/>
      </w:pPr>
    </w:p>
    <w:p w14:paraId="3D26667F" w14:textId="31523916" w:rsidR="008A328C" w:rsidRDefault="00DB0C03" w:rsidP="008A328C">
      <w:pPr>
        <w:spacing w:after="160" w:line="360" w:lineRule="auto"/>
        <w:ind w:firstLine="709"/>
        <w:rPr>
          <w:b/>
        </w:rPr>
      </w:pPr>
      <w:r w:rsidRPr="00DB0C03">
        <w:rPr>
          <w:b/>
        </w:rPr>
        <w:t>Выполнение задания</w:t>
      </w:r>
      <w:r w:rsidRPr="00E12C64">
        <w:rPr>
          <w:b/>
        </w:rPr>
        <w:t>:</w:t>
      </w:r>
    </w:p>
    <w:p w14:paraId="3A64C002" w14:textId="0FF8907B" w:rsidR="00DE1C00" w:rsidRPr="00DE1C00" w:rsidRDefault="00DE1C00" w:rsidP="00DE1C00">
      <w:pPr>
        <w:pStyle w:val="ad"/>
        <w:numPr>
          <w:ilvl w:val="0"/>
          <w:numId w:val="1"/>
        </w:numPr>
        <w:spacing w:after="160" w:line="360" w:lineRule="auto"/>
        <w:rPr>
          <w:b/>
        </w:rPr>
      </w:pPr>
      <w:r>
        <w:rPr>
          <w:bCs/>
        </w:rPr>
        <w:t xml:space="preserve">Создали класс, который содержит 2 виртуальных метода и один переопределенный и запрещенный для переопределения метод </w:t>
      </w:r>
      <w:r w:rsidRPr="00DE1C00">
        <w:rPr>
          <w:bCs/>
        </w:rPr>
        <w:t>(</w:t>
      </w:r>
      <w:r>
        <w:rPr>
          <w:bCs/>
          <w:lang w:val="en-US"/>
        </w:rPr>
        <w:t>ToString</w:t>
      </w:r>
      <w:r w:rsidRPr="00DE1C00">
        <w:rPr>
          <w:bCs/>
        </w:rPr>
        <w:t>).</w:t>
      </w:r>
    </w:p>
    <w:p w14:paraId="3A1707ED" w14:textId="0F2A706B" w:rsidR="00DB0C03" w:rsidRDefault="00B45BF3" w:rsidP="008A328C">
      <w:pPr>
        <w:spacing w:after="160" w:line="360" w:lineRule="auto"/>
        <w:ind w:firstLine="709"/>
      </w:pPr>
      <w:r w:rsidRPr="00B45BF3">
        <w:rPr>
          <w:noProof/>
        </w:rPr>
        <w:drawing>
          <wp:inline distT="0" distB="0" distL="0" distR="0" wp14:anchorId="6A276F0B" wp14:editId="2559DBA5">
            <wp:extent cx="6121400" cy="34436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2731" w14:textId="4DCB778E" w:rsidR="008A328C" w:rsidRDefault="008A328C" w:rsidP="000A544D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 w:rsidRPr="00B45BF3">
        <w:rPr>
          <w:i w:val="0"/>
          <w:color w:val="auto"/>
          <w:sz w:val="24"/>
          <w:szCs w:val="24"/>
        </w:rPr>
        <w:t>1</w:t>
      </w:r>
      <w:r w:rsidRPr="00DB0C0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– код</w:t>
      </w:r>
      <w:r w:rsidRPr="00B45BF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класса</w:t>
      </w:r>
      <w:r w:rsidR="000A544D">
        <w:rPr>
          <w:i w:val="0"/>
          <w:color w:val="auto"/>
          <w:sz w:val="24"/>
          <w:szCs w:val="24"/>
        </w:rPr>
        <w:t xml:space="preserve"> </w:t>
      </w:r>
      <w:r w:rsidR="00B45BF3">
        <w:rPr>
          <w:i w:val="0"/>
          <w:color w:val="auto"/>
          <w:sz w:val="24"/>
          <w:szCs w:val="24"/>
        </w:rPr>
        <w:t>интернет-магазина</w:t>
      </w:r>
    </w:p>
    <w:p w14:paraId="11B65742" w14:textId="508CD171" w:rsidR="00DE1C00" w:rsidRPr="00DE1C00" w:rsidRDefault="00DE1C00" w:rsidP="00DE1C00">
      <w:pPr>
        <w:pStyle w:val="ad"/>
        <w:numPr>
          <w:ilvl w:val="0"/>
          <w:numId w:val="1"/>
        </w:numPr>
      </w:pPr>
      <w:r>
        <w:t>Наследовали класс от класса на рис.1 в котором переопределили 2 метода и сокрыли</w:t>
      </w:r>
      <w:r w:rsidRPr="00DE1C00">
        <w:t xml:space="preserve"> </w:t>
      </w:r>
      <w:r>
        <w:rPr>
          <w:lang w:val="en-US"/>
        </w:rPr>
        <w:t>ToString</w:t>
      </w:r>
      <w:r>
        <w:t xml:space="preserve">. </w:t>
      </w:r>
    </w:p>
    <w:p w14:paraId="5DEB74DD" w14:textId="5E8C291B" w:rsidR="008658A1" w:rsidRDefault="00B45BF3" w:rsidP="006002A5">
      <w:pPr>
        <w:keepNext/>
        <w:spacing w:after="160" w:line="360" w:lineRule="auto"/>
        <w:ind w:firstLine="709"/>
        <w:contextualSpacing/>
        <w:jc w:val="center"/>
        <w:rPr>
          <w:lang w:val="en-US"/>
        </w:rPr>
      </w:pPr>
      <w:r w:rsidRPr="00B45BF3">
        <w:rPr>
          <w:noProof/>
          <w:lang w:val="en-US"/>
        </w:rPr>
        <w:drawing>
          <wp:inline distT="0" distB="0" distL="0" distR="0" wp14:anchorId="4211D3DD" wp14:editId="2EB3AA19">
            <wp:extent cx="5494020" cy="30906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7286" cy="309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D527" w14:textId="2AB3F704" w:rsidR="008A328C" w:rsidRPr="008A328C" w:rsidRDefault="008A328C" w:rsidP="008A328C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2 – код</w:t>
      </w:r>
      <w:r w:rsidRPr="00B45BF3">
        <w:rPr>
          <w:i w:val="0"/>
          <w:color w:val="auto"/>
          <w:sz w:val="24"/>
          <w:szCs w:val="24"/>
        </w:rPr>
        <w:t xml:space="preserve"> </w:t>
      </w:r>
      <w:r w:rsidR="000A544D">
        <w:rPr>
          <w:i w:val="0"/>
          <w:color w:val="auto"/>
          <w:sz w:val="24"/>
          <w:szCs w:val="24"/>
        </w:rPr>
        <w:t xml:space="preserve">класса </w:t>
      </w:r>
      <w:r w:rsidR="00B45BF3">
        <w:rPr>
          <w:i w:val="0"/>
          <w:color w:val="auto"/>
          <w:sz w:val="24"/>
          <w:szCs w:val="24"/>
        </w:rPr>
        <w:t>моего магазина</w:t>
      </w:r>
    </w:p>
    <w:p w14:paraId="3A2E4A30" w14:textId="77777777" w:rsidR="008A328C" w:rsidRPr="00B45BF3" w:rsidRDefault="008A328C" w:rsidP="006002A5">
      <w:pPr>
        <w:keepNext/>
        <w:spacing w:after="160" w:line="360" w:lineRule="auto"/>
        <w:ind w:firstLine="709"/>
        <w:contextualSpacing/>
        <w:jc w:val="center"/>
      </w:pPr>
    </w:p>
    <w:p w14:paraId="63D103B4" w14:textId="40A48E1A" w:rsidR="008658A1" w:rsidRPr="006D3B7D" w:rsidRDefault="00B45BF3" w:rsidP="006002A5">
      <w:pPr>
        <w:keepNext/>
        <w:spacing w:after="160" w:line="360" w:lineRule="auto"/>
        <w:ind w:firstLine="709"/>
        <w:contextualSpacing/>
        <w:jc w:val="center"/>
        <w:rPr>
          <w:lang w:val="en-US"/>
        </w:rPr>
      </w:pPr>
      <w:r w:rsidRPr="00B45BF3">
        <w:rPr>
          <w:noProof/>
          <w:lang w:val="en-US"/>
        </w:rPr>
        <w:drawing>
          <wp:inline distT="0" distB="0" distL="0" distR="0" wp14:anchorId="03EC5DD5" wp14:editId="03D6365D">
            <wp:extent cx="6121400" cy="34436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D5D5" w14:textId="4D8983EF" w:rsidR="00DB0C03" w:rsidRDefault="00DB0C03" w:rsidP="006002A5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 w:rsidR="008A328C">
        <w:rPr>
          <w:i w:val="0"/>
          <w:color w:val="auto"/>
          <w:sz w:val="24"/>
          <w:szCs w:val="24"/>
        </w:rPr>
        <w:t>3</w:t>
      </w:r>
      <w:r w:rsidRPr="00DB0C03">
        <w:rPr>
          <w:i w:val="0"/>
          <w:color w:val="auto"/>
          <w:sz w:val="24"/>
          <w:szCs w:val="24"/>
        </w:rPr>
        <w:t xml:space="preserve"> </w:t>
      </w:r>
      <w:r w:rsidR="00B45BF3">
        <w:rPr>
          <w:i w:val="0"/>
          <w:color w:val="auto"/>
          <w:sz w:val="24"/>
          <w:szCs w:val="24"/>
        </w:rPr>
        <w:t>– код</w:t>
      </w:r>
      <w:r w:rsidR="000A544D">
        <w:rPr>
          <w:i w:val="0"/>
          <w:color w:val="auto"/>
          <w:sz w:val="24"/>
          <w:szCs w:val="24"/>
        </w:rPr>
        <w:t xml:space="preserve"> класса </w:t>
      </w:r>
      <w:r w:rsidR="00B45BF3">
        <w:rPr>
          <w:i w:val="0"/>
          <w:color w:val="auto"/>
          <w:sz w:val="24"/>
          <w:szCs w:val="24"/>
        </w:rPr>
        <w:t>формы</w:t>
      </w:r>
    </w:p>
    <w:p w14:paraId="51204215" w14:textId="4AE07C72" w:rsidR="008658A1" w:rsidRDefault="00B45BF3" w:rsidP="008658A1">
      <w:pPr>
        <w:ind w:firstLine="708"/>
      </w:pPr>
      <w:r w:rsidRPr="00B45BF3">
        <w:rPr>
          <w:noProof/>
        </w:rPr>
        <w:drawing>
          <wp:inline distT="0" distB="0" distL="0" distR="0" wp14:anchorId="21130093" wp14:editId="3B2650F7">
            <wp:extent cx="6121400" cy="34436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3746" w14:textId="77777777" w:rsidR="008A328C" w:rsidRDefault="008A328C" w:rsidP="008658A1">
      <w:pPr>
        <w:ind w:firstLine="708"/>
      </w:pPr>
    </w:p>
    <w:p w14:paraId="3BC98AEB" w14:textId="302C34EC" w:rsidR="008A328C" w:rsidRPr="008A328C" w:rsidRDefault="008A328C" w:rsidP="008A328C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 xml:space="preserve">4 – </w:t>
      </w:r>
      <w:r w:rsidR="000A544D">
        <w:rPr>
          <w:i w:val="0"/>
          <w:color w:val="auto"/>
          <w:sz w:val="24"/>
          <w:szCs w:val="24"/>
        </w:rPr>
        <w:t>интерфейс формы</w:t>
      </w:r>
    </w:p>
    <w:p w14:paraId="20D5408D" w14:textId="5AC0E9C0" w:rsidR="000A544D" w:rsidRDefault="000A544D" w:rsidP="00B45BF3">
      <w:pPr>
        <w:spacing w:after="160" w:line="259" w:lineRule="auto"/>
      </w:pPr>
    </w:p>
    <w:p w14:paraId="1F80E1A3" w14:textId="77777777" w:rsidR="000A544D" w:rsidRDefault="000A544D" w:rsidP="000A544D">
      <w:pPr>
        <w:spacing w:after="160" w:line="259" w:lineRule="auto"/>
        <w:jc w:val="center"/>
      </w:pPr>
    </w:p>
    <w:p w14:paraId="1ADF09D5" w14:textId="746A399A" w:rsidR="00BB1363" w:rsidRPr="00DE1C00" w:rsidRDefault="00BB1363" w:rsidP="00863E66">
      <w:pPr>
        <w:spacing w:line="360" w:lineRule="auto"/>
        <w:ind w:firstLine="708"/>
        <w:jc w:val="both"/>
      </w:pPr>
      <w:r w:rsidRPr="00BB1363">
        <w:rPr>
          <w:b/>
        </w:rPr>
        <w:t>Вывод:</w:t>
      </w:r>
      <w:r>
        <w:t xml:space="preserve"> </w:t>
      </w:r>
      <w:r w:rsidR="00E12C64">
        <w:t>в ходе</w:t>
      </w:r>
      <w:r w:rsidR="00B45BF3">
        <w:t xml:space="preserve"> </w:t>
      </w:r>
      <w:r w:rsidR="00DE1C00">
        <w:t xml:space="preserve">выполнения работы </w:t>
      </w:r>
      <w:r w:rsidR="00B45BF3">
        <w:t xml:space="preserve">научились переопределять методы из базового класса, создавать виртуальные методы и свойства, а также скрывать методы с помощью </w:t>
      </w:r>
      <w:r w:rsidR="00B45BF3">
        <w:rPr>
          <w:lang w:val="en-US"/>
        </w:rPr>
        <w:t>new</w:t>
      </w:r>
      <w:r w:rsidR="00B45BF3" w:rsidRPr="00B45BF3">
        <w:t>.</w:t>
      </w:r>
      <w:r w:rsidR="0030542F" w:rsidRPr="0030542F">
        <w:t xml:space="preserve"> </w:t>
      </w:r>
      <w:r w:rsidR="0030542F">
        <w:lastRenderedPageBreak/>
        <w:t xml:space="preserve">Ключевое слово </w:t>
      </w:r>
      <w:r w:rsidR="0030542F">
        <w:rPr>
          <w:lang w:val="en-US"/>
        </w:rPr>
        <w:t>virtual</w:t>
      </w:r>
      <w:r w:rsidR="0030542F" w:rsidRPr="00DE1C00">
        <w:t xml:space="preserve"> </w:t>
      </w:r>
      <w:r w:rsidR="00DE1C00" w:rsidRPr="00DE1C00">
        <w:t>–</w:t>
      </w:r>
      <w:r w:rsidR="00DE1C00">
        <w:t xml:space="preserve"> помечает метод</w:t>
      </w:r>
      <w:r w:rsidR="00DE1C00" w:rsidRPr="00DE1C00">
        <w:t>/</w:t>
      </w:r>
      <w:r w:rsidR="00DE1C00">
        <w:t xml:space="preserve">свойство как виртуальное, то есть доступное для переопределения. Ключевое слово </w:t>
      </w:r>
      <w:r w:rsidR="00DE1C00">
        <w:rPr>
          <w:lang w:val="en-US"/>
        </w:rPr>
        <w:t>override</w:t>
      </w:r>
      <w:r w:rsidR="00DE1C00" w:rsidRPr="00DE1C00">
        <w:t xml:space="preserve"> – </w:t>
      </w:r>
      <w:r w:rsidR="00DE1C00">
        <w:t xml:space="preserve">помечает метод, как переопределенный. Ключевое слово </w:t>
      </w:r>
      <w:r w:rsidR="00DE1C00">
        <w:rPr>
          <w:lang w:val="en-US"/>
        </w:rPr>
        <w:t>new</w:t>
      </w:r>
      <w:r w:rsidR="00DE1C00" w:rsidRPr="00DE1C00">
        <w:t xml:space="preserve"> </w:t>
      </w:r>
      <w:r w:rsidR="00DE1C00">
        <w:t xml:space="preserve">– используется для того, чтобы явно указать, что мы скрываем реализацию метода базового класса. Отличие от </w:t>
      </w:r>
      <w:r w:rsidR="00DE1C00">
        <w:rPr>
          <w:lang w:val="en-US"/>
        </w:rPr>
        <w:t>override</w:t>
      </w:r>
      <w:r w:rsidR="00DE1C00" w:rsidRPr="00DE1C00">
        <w:t xml:space="preserve"> </w:t>
      </w:r>
      <w:r w:rsidR="00DE1C00">
        <w:t>в том, что во-первых</w:t>
      </w:r>
      <w:r w:rsidR="00DE1C00" w:rsidRPr="00DE1C00">
        <w:t xml:space="preserve">: </w:t>
      </w:r>
      <w:r w:rsidR="00DE1C00">
        <w:t>чтобы сокрыть, метод не обязательно должен быть виртуальным, во-вторых</w:t>
      </w:r>
      <w:r w:rsidR="00DE1C00" w:rsidRPr="00DE1C00">
        <w:t xml:space="preserve">: </w:t>
      </w:r>
      <w:r w:rsidR="00DE1C00">
        <w:t xml:space="preserve">при сокрытии метода и </w:t>
      </w:r>
      <w:r w:rsidR="00DE1C00">
        <w:rPr>
          <w:lang w:val="en-US"/>
        </w:rPr>
        <w:t>upcasting</w:t>
      </w:r>
      <w:r w:rsidR="00DE1C00" w:rsidRPr="00DE1C00">
        <w:t>’</w:t>
      </w:r>
      <w:r w:rsidR="00DE1C00">
        <w:t>у объекта класса, мы будем обращаться к базовой функциональности.</w:t>
      </w:r>
      <w:r w:rsidR="00DE1C00" w:rsidRPr="00DE1C00">
        <w:t xml:space="preserve"> </w:t>
      </w:r>
      <w:r w:rsidR="00DE1C00">
        <w:t xml:space="preserve">При помощи ключевого слова </w:t>
      </w:r>
      <w:r w:rsidR="00DE1C00">
        <w:rPr>
          <w:lang w:val="en-US"/>
        </w:rPr>
        <w:t>base</w:t>
      </w:r>
      <w:r w:rsidR="00DE1C00">
        <w:t>, мы можем обратиться к реализации базового класса.</w:t>
      </w:r>
    </w:p>
    <w:sectPr w:rsidR="00BB1363" w:rsidRPr="00DE1C00" w:rsidSect="00841200">
      <w:footerReference w:type="default" r:id="rId12"/>
      <w:pgSz w:w="11909" w:h="16834"/>
      <w:pgMar w:top="851" w:right="851" w:bottom="851" w:left="1418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98D35" w14:textId="77777777" w:rsidR="003D3EE9" w:rsidRDefault="003D3EE9" w:rsidP="005B232A">
      <w:r>
        <w:separator/>
      </w:r>
    </w:p>
  </w:endnote>
  <w:endnote w:type="continuationSeparator" w:id="0">
    <w:p w14:paraId="59B5B3CD" w14:textId="77777777" w:rsidR="003D3EE9" w:rsidRDefault="003D3EE9" w:rsidP="005B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9636103"/>
      <w:docPartObj>
        <w:docPartGallery w:val="Page Numbers (Bottom of Page)"/>
        <w:docPartUnique/>
      </w:docPartObj>
    </w:sdtPr>
    <w:sdtContent>
      <w:p w14:paraId="5C6A7BAC" w14:textId="77777777" w:rsidR="00841200" w:rsidRDefault="00841200" w:rsidP="008412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1752B1" w14:textId="77777777" w:rsidR="00841200" w:rsidRDefault="008412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E5CF5" w14:textId="77777777" w:rsidR="003D3EE9" w:rsidRDefault="003D3EE9" w:rsidP="005B232A">
      <w:r>
        <w:separator/>
      </w:r>
    </w:p>
  </w:footnote>
  <w:footnote w:type="continuationSeparator" w:id="0">
    <w:p w14:paraId="6F551125" w14:textId="77777777" w:rsidR="003D3EE9" w:rsidRDefault="003D3EE9" w:rsidP="005B2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A29AC"/>
    <w:multiLevelType w:val="hybridMultilevel"/>
    <w:tmpl w:val="29922780"/>
    <w:lvl w:ilvl="0" w:tplc="A4C6EB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51C"/>
    <w:rsid w:val="00031940"/>
    <w:rsid w:val="000A544D"/>
    <w:rsid w:val="001014DD"/>
    <w:rsid w:val="0011215A"/>
    <w:rsid w:val="00112B45"/>
    <w:rsid w:val="00143171"/>
    <w:rsid w:val="00144689"/>
    <w:rsid w:val="001D3447"/>
    <w:rsid w:val="001E112B"/>
    <w:rsid w:val="001F71B5"/>
    <w:rsid w:val="00204536"/>
    <w:rsid w:val="00263453"/>
    <w:rsid w:val="002C44C8"/>
    <w:rsid w:val="002F1570"/>
    <w:rsid w:val="0030542F"/>
    <w:rsid w:val="00314FD2"/>
    <w:rsid w:val="00340871"/>
    <w:rsid w:val="00344C61"/>
    <w:rsid w:val="003548EA"/>
    <w:rsid w:val="003D005F"/>
    <w:rsid w:val="003D3EE9"/>
    <w:rsid w:val="00462ECB"/>
    <w:rsid w:val="00542CE4"/>
    <w:rsid w:val="0054624A"/>
    <w:rsid w:val="00547153"/>
    <w:rsid w:val="00587970"/>
    <w:rsid w:val="005B232A"/>
    <w:rsid w:val="006002A5"/>
    <w:rsid w:val="006878DA"/>
    <w:rsid w:val="006A2EEF"/>
    <w:rsid w:val="006D3B7D"/>
    <w:rsid w:val="006E38A8"/>
    <w:rsid w:val="007273A3"/>
    <w:rsid w:val="007412A1"/>
    <w:rsid w:val="00820B41"/>
    <w:rsid w:val="00841200"/>
    <w:rsid w:val="00863E66"/>
    <w:rsid w:val="008658A1"/>
    <w:rsid w:val="008832F2"/>
    <w:rsid w:val="0088451C"/>
    <w:rsid w:val="008A328C"/>
    <w:rsid w:val="00900300"/>
    <w:rsid w:val="00974DD3"/>
    <w:rsid w:val="009905DE"/>
    <w:rsid w:val="00A9358F"/>
    <w:rsid w:val="00AE4DDE"/>
    <w:rsid w:val="00B33F7C"/>
    <w:rsid w:val="00B353FF"/>
    <w:rsid w:val="00B379F4"/>
    <w:rsid w:val="00B45BF3"/>
    <w:rsid w:val="00B60EE6"/>
    <w:rsid w:val="00B9753F"/>
    <w:rsid w:val="00BB1363"/>
    <w:rsid w:val="00BD1640"/>
    <w:rsid w:val="00CB44F5"/>
    <w:rsid w:val="00CB5BD3"/>
    <w:rsid w:val="00CF04B7"/>
    <w:rsid w:val="00D07F85"/>
    <w:rsid w:val="00D10523"/>
    <w:rsid w:val="00D457C8"/>
    <w:rsid w:val="00D551A0"/>
    <w:rsid w:val="00DB0C03"/>
    <w:rsid w:val="00DE1C00"/>
    <w:rsid w:val="00DE4314"/>
    <w:rsid w:val="00E049D8"/>
    <w:rsid w:val="00E12C64"/>
    <w:rsid w:val="00EA5D31"/>
    <w:rsid w:val="00ED7201"/>
    <w:rsid w:val="00F672AD"/>
    <w:rsid w:val="00FD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2BBF4"/>
  <w15:docId w15:val="{2580C920-0434-4464-9062-77676415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B232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B232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8845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B232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B232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B232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B232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120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41200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8412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841200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88451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b">
    <w:name w:val="Table Grid"/>
    <w:basedOn w:val="a1"/>
    <w:uiPriority w:val="39"/>
    <w:rsid w:val="00DB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B0C03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DE1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UAP\&#1064;&#1072;&#1073;&#1083;&#1086;&#1085;_&#1058;&#1080;&#1090;&#1091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0E829-BB31-40B8-BA34-D66338DA2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Шаблон_Титульный.dotx</Template>
  <TotalTime>42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Калита</dc:creator>
  <cp:keywords/>
  <dc:description/>
  <cp:lastModifiedBy>Vlad</cp:lastModifiedBy>
  <cp:revision>2</cp:revision>
  <dcterms:created xsi:type="dcterms:W3CDTF">2022-10-09T13:24:00Z</dcterms:created>
  <dcterms:modified xsi:type="dcterms:W3CDTF">2022-12-05T08:59:00Z</dcterms:modified>
</cp:coreProperties>
</file>