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0F39D" w14:textId="2C67AB50" w:rsidR="005B232A" w:rsidRDefault="008658A1" w:rsidP="005B232A">
      <w:pPr>
        <w:widowControl w:val="0"/>
        <w:autoSpaceDE w:val="0"/>
        <w:autoSpaceDN w:val="0"/>
        <w:adjustRightInd w:val="0"/>
        <w:jc w:val="center"/>
      </w:pPr>
      <w:r>
        <w:t>Г</w:t>
      </w:r>
      <w:r w:rsidR="005B232A">
        <w:t>УАП</w:t>
      </w:r>
    </w:p>
    <w:p w14:paraId="0FDECBB1" w14:textId="1F83A230" w:rsidR="005B232A" w:rsidRDefault="005B232A" w:rsidP="005B232A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8658A1">
        <w:rPr>
          <w:color w:val="000000" w:themeColor="text1"/>
        </w:rPr>
        <w:t>42</w:t>
      </w:r>
    </w:p>
    <w:p w14:paraId="7139104D" w14:textId="77777777" w:rsidR="005B232A" w:rsidRPr="0059765A" w:rsidRDefault="005B232A" w:rsidP="005B232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  <w:r w:rsidRPr="0059765A">
        <w:t xml:space="preserve"> _____________________</w:t>
      </w:r>
    </w:p>
    <w:p w14:paraId="3533535C" w14:textId="77777777" w:rsidR="005B232A" w:rsidRDefault="005B232A" w:rsidP="005B232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5B232A" w14:paraId="7A628279" w14:textId="77777777" w:rsidTr="001A57B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11ADCB" w14:textId="7CCF49EA" w:rsidR="005B232A" w:rsidRPr="0088451C" w:rsidRDefault="008658A1" w:rsidP="0088451C">
            <w:pPr>
              <w:pStyle w:val="5"/>
              <w:spacing w:before="75" w:after="75"/>
              <w:jc w:val="center"/>
              <w:rPr>
                <w:rFonts w:ascii="Times New Roman" w:hAnsi="Times New Roman" w:cs="Times New Roman"/>
                <w:color w:val="6A6C6F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Ассистент</w: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begin"/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 FILLIN  "Введите должность, уч. степень, звание преподавателя" \d "</w:instrText>
            </w:r>
            <w:r w:rsidR="001014DD" w:rsidRPr="0088451C">
              <w:rPr>
                <w:rFonts w:ascii="Times New Roman" w:hAnsi="Times New Roman" w:cs="Times New Roman"/>
                <w:color w:val="000000" w:themeColor="text1"/>
              </w:rPr>
              <w:instrText>Ассистент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instrText xml:space="preserve">" \o  \* MERGEFORMAT </w:instrText>
            </w:r>
            <w:r w:rsidR="00CF04B7" w:rsidRPr="0088451C">
              <w:rPr>
                <w:rFonts w:ascii="Times New Roman" w:hAnsi="Times New Roman" w:cs="Times New Roman"/>
                <w:color w:val="000000" w:themeColor="text1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4EF2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197A407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C79EE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F5E940C" w14:textId="47D3F2E3" w:rsidR="001014DD" w:rsidRPr="001014DD" w:rsidRDefault="008658A1" w:rsidP="001014DD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Гуков С.Ю.</w:t>
            </w:r>
            <w:r w:rsidR="006E38A8">
              <w:rPr>
                <w:color w:val="000000" w:themeColor="text1"/>
                <w:lang w:val="en-US"/>
              </w:rPr>
              <w:fldChar w:fldCharType="begin"/>
            </w:r>
            <w:r w:rsidR="006E38A8">
              <w:rPr>
                <w:color w:val="000000" w:themeColor="text1"/>
                <w:lang w:val="en-US"/>
              </w:rPr>
              <w:instrText xml:space="preserve"> FILLIN  "Введите инициалы, фамилию преподавателя" \d Д.О.Ш</w:instrText>
            </w:r>
            <w:r w:rsidR="001014DD">
              <w:rPr>
                <w:color w:val="000000" w:themeColor="text1"/>
              </w:rPr>
              <w:instrText>е</w:instrText>
            </w:r>
            <w:r w:rsidR="006E38A8">
              <w:rPr>
                <w:color w:val="000000" w:themeColor="text1"/>
                <w:lang w:val="en-US"/>
              </w:rPr>
              <w:instrText xml:space="preserve">вяков \o  \* MERGEFORMAT </w:instrText>
            </w:r>
            <w:r w:rsidR="006E38A8"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39BCB802" w14:textId="77777777" w:rsidTr="001A57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44E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C9AA4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5680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4EEA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50850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7EC017E" w14:textId="77777777" w:rsidR="005B232A" w:rsidRDefault="005B232A" w:rsidP="005B232A">
      <w:pPr>
        <w:pStyle w:val="a3"/>
        <w:spacing w:before="0"/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5B232A" w14:paraId="68F99B75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401ED4E" w14:textId="7D678D5E" w:rsidR="005B232A" w:rsidRDefault="005B232A" w:rsidP="001A57B1">
            <w:pPr>
              <w:pStyle w:val="a3"/>
              <w:spacing w:before="960"/>
            </w:pPr>
            <w:r>
              <w:t>ОТЧЕТ О ЛАБОРАТОРНОЙ РАБОТЕ</w:t>
            </w:r>
            <w:r w:rsidR="001F71B5">
              <w:t xml:space="preserve"> №</w:t>
            </w:r>
            <w:r w:rsidR="000A544D">
              <w:t>6</w:t>
            </w:r>
          </w:p>
        </w:tc>
      </w:tr>
      <w:tr w:rsidR="005B232A" w14:paraId="508C4978" w14:textId="77777777" w:rsidTr="001A57B1">
        <w:trPr>
          <w:trHeight w:val="1314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ACDB457" w14:textId="5547ACB0" w:rsidR="005B232A" w:rsidRPr="000A544D" w:rsidRDefault="000A544D" w:rsidP="000A544D">
            <w:pPr>
              <w:pStyle w:val="1"/>
              <w:spacing w:before="720" w:after="120"/>
            </w:pPr>
            <w:r>
              <w:t>Механизм наследования</w: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begin"/>
            </w:r>
            <w:r w:rsidR="006E38A8" w:rsidRPr="00587970">
              <w:rPr>
                <w:b w:val="0"/>
                <w:caps/>
                <w:color w:val="000000" w:themeColor="text1"/>
              </w:rPr>
              <w:instrText xml:space="preserve"> FILLIN  "Укажите тему лабораторной работы" \d "Создание и форматирование документов в MS Word." \o  \* MERGEFORMAT </w:instrText>
            </w:r>
            <w:r w:rsidR="006E38A8" w:rsidRPr="00587970">
              <w:rPr>
                <w:b w:val="0"/>
                <w:caps/>
                <w:color w:val="000000" w:themeColor="text1"/>
              </w:rPr>
              <w:fldChar w:fldCharType="end"/>
            </w:r>
          </w:p>
        </w:tc>
      </w:tr>
      <w:tr w:rsidR="005B232A" w14:paraId="4E32FA6E" w14:textId="77777777" w:rsidTr="001A57B1">
        <w:trPr>
          <w:trHeight w:val="109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0EB4E98" w14:textId="66D9BB30" w:rsidR="005B232A" w:rsidRPr="00D457C8" w:rsidRDefault="005B232A" w:rsidP="001A57B1">
            <w:pPr>
              <w:pStyle w:val="1"/>
              <w:spacing w:before="120" w:after="240"/>
              <w:rPr>
                <w:b w:val="0"/>
              </w:rPr>
            </w:pPr>
          </w:p>
        </w:tc>
      </w:tr>
      <w:tr w:rsidR="005B232A" w14:paraId="5DD037BB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4BE264E" w14:textId="77777777" w:rsidR="005B232A" w:rsidRDefault="005B232A" w:rsidP="001A57B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bookmarkStart w:id="0" w:name="_Toc83212098"/>
            <w:bookmarkStart w:id="1" w:name="_Toc83212139"/>
            <w:r>
              <w:rPr>
                <w:sz w:val="24"/>
                <w:szCs w:val="24"/>
                <w:lang w:val="ru-RU"/>
              </w:rPr>
              <w:t xml:space="preserve">по курсу: </w:t>
            </w:r>
            <w:bookmarkEnd w:id="0"/>
            <w:bookmarkEnd w:id="1"/>
            <w:r w:rsidR="0088451C">
              <w:rPr>
                <w:caps/>
                <w:color w:val="000000" w:themeColor="text1"/>
                <w:lang w:val="ru-RU"/>
              </w:rPr>
              <w:t>Основы программирования</w:t>
            </w:r>
          </w:p>
        </w:tc>
      </w:tr>
      <w:tr w:rsidR="005B232A" w14:paraId="74FCE68C" w14:textId="77777777" w:rsidTr="001A57B1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7F6E005" w14:textId="77777777" w:rsidR="005B232A" w:rsidRDefault="005B232A" w:rsidP="001A57B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</w:tbl>
    <w:p w14:paraId="252574AF" w14:textId="77777777" w:rsidR="005B232A" w:rsidRPr="00F57E13" w:rsidRDefault="005B232A" w:rsidP="005B232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ВЫПОЛНИЛ(А)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B232A" w14:paraId="4DBD60CA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A1FB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0580D" w14:textId="10314655" w:rsidR="005B232A" w:rsidRPr="008658A1" w:rsidRDefault="008658A1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</w:rPr>
              <w:t>4128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E9BA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6209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9D59A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8483B4" w14:textId="0ADB2ACF" w:rsidR="005B232A" w:rsidRDefault="006E38A8" w:rsidP="001A57B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color w:val="000000" w:themeColor="text1"/>
                <w:lang w:val="en-US"/>
              </w:rPr>
              <w:fldChar w:fldCharType="begin"/>
            </w:r>
            <w:r>
              <w:rPr>
                <w:color w:val="000000" w:themeColor="text1"/>
                <w:lang w:val="en-US"/>
              </w:rPr>
              <w:instrText xml:space="preserve"> FILLIN  "Введите свои инициалы и фамилию" \d И.А.Калита \o  \* MERGEFORMAT </w:instrText>
            </w:r>
            <w:r>
              <w:rPr>
                <w:color w:val="000000" w:themeColor="text1"/>
                <w:lang w:val="en-US"/>
              </w:rPr>
              <w:fldChar w:fldCharType="separate"/>
            </w:r>
            <w:r w:rsidR="00EA5D31">
              <w:rPr>
                <w:color w:val="000000" w:themeColor="text1"/>
              </w:rPr>
              <w:t>Воробьев В.А.</w:t>
            </w:r>
            <w:r>
              <w:rPr>
                <w:color w:val="000000" w:themeColor="text1"/>
                <w:lang w:val="en-US"/>
              </w:rPr>
              <w:fldChar w:fldCharType="end"/>
            </w:r>
          </w:p>
        </w:tc>
      </w:tr>
      <w:tr w:rsidR="005B232A" w14:paraId="53AEB440" w14:textId="77777777" w:rsidTr="001A57B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FB66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5765F9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FED48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6EA53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61D4D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5F14D3" w14:textId="77777777" w:rsidR="005B232A" w:rsidRDefault="005B232A" w:rsidP="001A57B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045CDAB" w14:textId="77777777" w:rsidR="005B232A" w:rsidRDefault="005B232A" w:rsidP="005B232A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F011D5" w14:textId="77777777" w:rsidR="005B232A" w:rsidRPr="00974DD3" w:rsidRDefault="005B232A" w:rsidP="005B232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587970">
        <w:t xml:space="preserve"> </w:t>
      </w:r>
      <w:r w:rsidR="00974DD3">
        <w:rPr>
          <w:color w:val="000000" w:themeColor="text1"/>
        </w:rPr>
        <w:t>2022</w:t>
      </w:r>
    </w:p>
    <w:p w14:paraId="354D2F71" w14:textId="688273BE" w:rsidR="00E12C64" w:rsidRPr="007D4FDC" w:rsidRDefault="005B232A" w:rsidP="008658A1">
      <w:pPr>
        <w:spacing w:after="160" w:line="360" w:lineRule="auto"/>
        <w:ind w:firstLine="708"/>
        <w:jc w:val="both"/>
        <w:rPr>
          <w:noProof/>
        </w:rPr>
      </w:pPr>
      <w:r>
        <w:br w:type="page"/>
      </w:r>
      <w:r w:rsidR="00587970" w:rsidRPr="00587970">
        <w:rPr>
          <w:b/>
        </w:rPr>
        <w:lastRenderedPageBreak/>
        <w:t>Задание</w:t>
      </w:r>
      <w:r w:rsidR="00AE4DDE" w:rsidRPr="00587970">
        <w:rPr>
          <w:b/>
        </w:rPr>
        <w:t>:</w:t>
      </w:r>
      <w:r w:rsidR="00AE4DDE">
        <w:t xml:space="preserve"> </w:t>
      </w:r>
      <w:r w:rsidR="000A544D">
        <w:t xml:space="preserve">ознакомиться с механизмом наследования, а также </w:t>
      </w:r>
      <w:r w:rsidR="000A544D">
        <w:rPr>
          <w:lang w:val="en-US"/>
        </w:rPr>
        <w:t>upcasting</w:t>
      </w:r>
      <w:r w:rsidR="000A544D" w:rsidRPr="000A544D">
        <w:t>’</w:t>
      </w:r>
      <w:r w:rsidR="000A544D">
        <w:t xml:space="preserve">ом и </w:t>
      </w:r>
      <w:r w:rsidR="000A544D">
        <w:rPr>
          <w:lang w:val="en-US"/>
        </w:rPr>
        <w:t>downcasting</w:t>
      </w:r>
      <w:r w:rsidR="000A544D" w:rsidRPr="000A544D">
        <w:t>’</w:t>
      </w:r>
      <w:r w:rsidR="000A544D">
        <w:t>ом.</w:t>
      </w:r>
      <w:r w:rsidR="002E39D5" w:rsidRPr="002E39D5">
        <w:t xml:space="preserve"> </w:t>
      </w:r>
      <w:r w:rsidR="002E39D5">
        <w:t>Ознакомиться с явным и неявным преобразованием.</w:t>
      </w:r>
      <w:r w:rsidR="007D4FDC">
        <w:t xml:space="preserve"> Разработать форму исследующего эти механизмы.</w:t>
      </w:r>
    </w:p>
    <w:p w14:paraId="01332CA5" w14:textId="77777777" w:rsidR="00542CE4" w:rsidRDefault="00542CE4" w:rsidP="008658A1">
      <w:pPr>
        <w:spacing w:after="160" w:line="360" w:lineRule="auto"/>
      </w:pPr>
      <w:r>
        <w:br w:type="page"/>
      </w:r>
    </w:p>
    <w:p w14:paraId="5114CE57" w14:textId="77777777" w:rsidR="00204536" w:rsidRDefault="00204536" w:rsidP="006002A5">
      <w:pPr>
        <w:spacing w:after="160" w:line="360" w:lineRule="auto"/>
        <w:ind w:firstLine="709"/>
        <w:jc w:val="center"/>
      </w:pPr>
    </w:p>
    <w:p w14:paraId="3D26667F" w14:textId="6D476FE7" w:rsidR="008A328C" w:rsidRDefault="00DB0C03" w:rsidP="008A328C">
      <w:pPr>
        <w:spacing w:after="160" w:line="360" w:lineRule="auto"/>
        <w:ind w:firstLine="709"/>
        <w:rPr>
          <w:b/>
        </w:rPr>
      </w:pPr>
      <w:r w:rsidRPr="00DB0C03">
        <w:rPr>
          <w:b/>
        </w:rPr>
        <w:t>Выполнение задания</w:t>
      </w:r>
      <w:r w:rsidRPr="00E12C64">
        <w:rPr>
          <w:b/>
        </w:rPr>
        <w:t>:</w:t>
      </w:r>
    </w:p>
    <w:p w14:paraId="689CDA91" w14:textId="21081160" w:rsidR="00B85CA1" w:rsidRPr="00B85CA1" w:rsidRDefault="00B85CA1" w:rsidP="008A328C">
      <w:pPr>
        <w:spacing w:after="160" w:line="360" w:lineRule="auto"/>
        <w:ind w:firstLine="709"/>
        <w:rPr>
          <w:bCs/>
        </w:rPr>
      </w:pPr>
      <w:r w:rsidRPr="00B85CA1">
        <w:rPr>
          <w:bCs/>
        </w:rPr>
        <w:t>В обоих клас</w:t>
      </w:r>
      <w:r>
        <w:rPr>
          <w:bCs/>
        </w:rPr>
        <w:t xml:space="preserve">сах тестируется метод </w:t>
      </w:r>
      <w:r>
        <w:rPr>
          <w:bCs/>
          <w:lang w:val="en-US"/>
        </w:rPr>
        <w:t>ShowInfo</w:t>
      </w:r>
      <w:r w:rsidRPr="00B85CA1">
        <w:rPr>
          <w:bCs/>
        </w:rPr>
        <w:t xml:space="preserve"> </w:t>
      </w:r>
      <w:r>
        <w:rPr>
          <w:bCs/>
        </w:rPr>
        <w:t xml:space="preserve">абстрактного класса </w:t>
      </w:r>
      <w:r>
        <w:rPr>
          <w:bCs/>
          <w:lang w:val="en-US"/>
        </w:rPr>
        <w:t>Food</w:t>
      </w:r>
      <w:r w:rsidRPr="00B85CA1">
        <w:rPr>
          <w:bCs/>
        </w:rPr>
        <w:t>.</w:t>
      </w:r>
    </w:p>
    <w:p w14:paraId="3A1707ED" w14:textId="076C921D" w:rsidR="00DB0C03" w:rsidRDefault="000A544D" w:rsidP="008A328C">
      <w:pPr>
        <w:spacing w:after="160" w:line="360" w:lineRule="auto"/>
        <w:ind w:firstLine="709"/>
      </w:pPr>
      <w:r w:rsidRPr="000A544D">
        <w:rPr>
          <w:noProof/>
        </w:rPr>
        <w:drawing>
          <wp:inline distT="0" distB="0" distL="0" distR="0" wp14:anchorId="6B2E1E53" wp14:editId="03B34800">
            <wp:extent cx="6121400" cy="3443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2731" w14:textId="3C26A82B" w:rsidR="008A328C" w:rsidRPr="000A544D" w:rsidRDefault="008A328C" w:rsidP="000A544D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  <w:lang w:val="en-US"/>
        </w:rPr>
        <w:t>1</w:t>
      </w:r>
      <w:r w:rsidRPr="00DB0C03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>
        <w:rPr>
          <w:i w:val="0"/>
          <w:color w:val="auto"/>
          <w:sz w:val="24"/>
          <w:szCs w:val="24"/>
        </w:rPr>
        <w:t>класса</w:t>
      </w:r>
      <w:r w:rsidR="000A544D">
        <w:rPr>
          <w:i w:val="0"/>
          <w:color w:val="auto"/>
          <w:sz w:val="24"/>
          <w:szCs w:val="24"/>
        </w:rPr>
        <w:t xml:space="preserve"> бургера</w:t>
      </w:r>
    </w:p>
    <w:p w14:paraId="5DEB74DD" w14:textId="7564CA3F" w:rsidR="008658A1" w:rsidRDefault="000A544D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0A544D">
        <w:rPr>
          <w:noProof/>
          <w:lang w:val="en-US"/>
        </w:rPr>
        <w:drawing>
          <wp:inline distT="0" distB="0" distL="0" distR="0" wp14:anchorId="36AFBEDC" wp14:editId="1FD7100D">
            <wp:extent cx="6121400" cy="34436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D527" w14:textId="02E3C387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 – код</w:t>
      </w:r>
      <w:r>
        <w:rPr>
          <w:i w:val="0"/>
          <w:color w:val="auto"/>
          <w:sz w:val="24"/>
          <w:szCs w:val="24"/>
          <w:lang w:val="en-US"/>
        </w:rPr>
        <w:t xml:space="preserve"> </w:t>
      </w:r>
      <w:r w:rsidR="000A544D">
        <w:rPr>
          <w:i w:val="0"/>
          <w:color w:val="auto"/>
          <w:sz w:val="24"/>
          <w:szCs w:val="24"/>
        </w:rPr>
        <w:t>класса пельменей</w:t>
      </w:r>
    </w:p>
    <w:p w14:paraId="3A2E4A30" w14:textId="77777777" w:rsidR="008A328C" w:rsidRDefault="008A328C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</w:p>
    <w:p w14:paraId="63D103B4" w14:textId="1568CCD2" w:rsidR="008658A1" w:rsidRPr="006D3B7D" w:rsidRDefault="000A544D" w:rsidP="006002A5">
      <w:pPr>
        <w:keepNext/>
        <w:spacing w:after="160" w:line="360" w:lineRule="auto"/>
        <w:ind w:firstLine="709"/>
        <w:contextualSpacing/>
        <w:jc w:val="center"/>
        <w:rPr>
          <w:lang w:val="en-US"/>
        </w:rPr>
      </w:pPr>
      <w:r w:rsidRPr="000A544D">
        <w:rPr>
          <w:noProof/>
          <w:lang w:val="en-US"/>
        </w:rPr>
        <w:drawing>
          <wp:inline distT="0" distB="0" distL="0" distR="0" wp14:anchorId="70864570" wp14:editId="6021172A">
            <wp:extent cx="6121400" cy="34436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D5D5" w14:textId="2830E619" w:rsidR="00DB0C03" w:rsidRDefault="00DB0C03" w:rsidP="006002A5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 w:rsidR="008A328C">
        <w:rPr>
          <w:i w:val="0"/>
          <w:color w:val="auto"/>
          <w:sz w:val="24"/>
          <w:szCs w:val="24"/>
        </w:rPr>
        <w:t>3</w:t>
      </w:r>
      <w:r w:rsidRPr="00DB0C03">
        <w:rPr>
          <w:i w:val="0"/>
          <w:color w:val="auto"/>
          <w:sz w:val="24"/>
          <w:szCs w:val="24"/>
        </w:rPr>
        <w:t xml:space="preserve"> </w:t>
      </w:r>
      <w:r w:rsidR="007D4FDC">
        <w:rPr>
          <w:i w:val="0"/>
          <w:color w:val="auto"/>
          <w:sz w:val="24"/>
          <w:szCs w:val="24"/>
        </w:rPr>
        <w:t>– код</w:t>
      </w:r>
      <w:r w:rsidR="000A544D">
        <w:rPr>
          <w:i w:val="0"/>
          <w:color w:val="auto"/>
          <w:sz w:val="24"/>
          <w:szCs w:val="24"/>
        </w:rPr>
        <w:t xml:space="preserve"> класса еды</w:t>
      </w:r>
    </w:p>
    <w:p w14:paraId="51204215" w14:textId="08F2205C" w:rsidR="008658A1" w:rsidRDefault="000A544D" w:rsidP="008658A1">
      <w:pPr>
        <w:ind w:firstLine="708"/>
      </w:pPr>
      <w:r w:rsidRPr="000A544D">
        <w:rPr>
          <w:noProof/>
        </w:rPr>
        <w:drawing>
          <wp:inline distT="0" distB="0" distL="0" distR="0" wp14:anchorId="4BD02849" wp14:editId="501C508F">
            <wp:extent cx="6121400" cy="34436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3746" w14:textId="77777777" w:rsidR="008A328C" w:rsidRDefault="008A328C" w:rsidP="008658A1">
      <w:pPr>
        <w:ind w:firstLine="708"/>
      </w:pPr>
    </w:p>
    <w:p w14:paraId="3BC98AEB" w14:textId="302C34EC" w:rsidR="008A328C" w:rsidRPr="008A328C" w:rsidRDefault="008A328C" w:rsidP="008A328C">
      <w:pPr>
        <w:pStyle w:val="ac"/>
        <w:spacing w:line="360" w:lineRule="auto"/>
        <w:ind w:firstLine="709"/>
        <w:jc w:val="center"/>
        <w:rPr>
          <w:i w:val="0"/>
          <w:color w:val="auto"/>
          <w:sz w:val="24"/>
          <w:szCs w:val="24"/>
        </w:rPr>
      </w:pPr>
      <w:r w:rsidRPr="00DB0C03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 xml:space="preserve">4 – </w:t>
      </w:r>
      <w:r w:rsidR="000A544D">
        <w:rPr>
          <w:i w:val="0"/>
          <w:color w:val="auto"/>
          <w:sz w:val="24"/>
          <w:szCs w:val="24"/>
        </w:rPr>
        <w:t>интерфейс формы</w:t>
      </w:r>
    </w:p>
    <w:p w14:paraId="660A7F7B" w14:textId="6252E2D7" w:rsidR="00863E66" w:rsidRDefault="00863E66">
      <w:pPr>
        <w:spacing w:after="160" w:line="259" w:lineRule="auto"/>
      </w:pPr>
      <w:r>
        <w:br w:type="page"/>
      </w:r>
      <w:r w:rsidR="000A544D" w:rsidRPr="000A544D">
        <w:rPr>
          <w:noProof/>
        </w:rPr>
        <w:lastRenderedPageBreak/>
        <w:drawing>
          <wp:inline distT="0" distB="0" distL="0" distR="0" wp14:anchorId="6B362262" wp14:editId="19F88BDB">
            <wp:extent cx="6121400" cy="34436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408D" w14:textId="63D93987" w:rsidR="000A544D" w:rsidRDefault="000A544D" w:rsidP="000A544D">
      <w:pPr>
        <w:spacing w:after="160" w:line="259" w:lineRule="auto"/>
        <w:jc w:val="center"/>
      </w:pPr>
      <w:r w:rsidRPr="00DB0C03">
        <w:t xml:space="preserve">Рисунок </w:t>
      </w:r>
      <w:r>
        <w:t>5 – код программы</w:t>
      </w:r>
    </w:p>
    <w:p w14:paraId="1F80E1A3" w14:textId="77777777" w:rsidR="000A544D" w:rsidRDefault="000A544D" w:rsidP="000A544D">
      <w:pPr>
        <w:spacing w:after="160" w:line="259" w:lineRule="auto"/>
        <w:jc w:val="center"/>
      </w:pPr>
    </w:p>
    <w:p w14:paraId="1ADF09D5" w14:textId="4D8F6691" w:rsidR="00BB1363" w:rsidRPr="007D4FDC" w:rsidRDefault="00BB1363" w:rsidP="00863E66">
      <w:pPr>
        <w:spacing w:line="360" w:lineRule="auto"/>
        <w:ind w:firstLine="708"/>
        <w:jc w:val="both"/>
      </w:pPr>
      <w:r w:rsidRPr="00BB1363">
        <w:rPr>
          <w:b/>
        </w:rPr>
        <w:t>Вывод:</w:t>
      </w:r>
      <w:r>
        <w:t xml:space="preserve"> </w:t>
      </w:r>
      <w:r w:rsidR="00E12C64">
        <w:t>в ходе выполнения</w:t>
      </w:r>
      <w:r w:rsidR="00863E66">
        <w:t xml:space="preserve"> лабораторной работы </w:t>
      </w:r>
      <w:r w:rsidR="000A544D">
        <w:t xml:space="preserve">ознакомились с механизмом наследования, а также научились </w:t>
      </w:r>
      <w:r w:rsidR="000A544D">
        <w:rPr>
          <w:lang w:val="en-US"/>
        </w:rPr>
        <w:t>upcasting</w:t>
      </w:r>
      <w:r w:rsidR="000A544D" w:rsidRPr="000A544D">
        <w:t>’</w:t>
      </w:r>
      <w:r w:rsidR="000A544D">
        <w:rPr>
          <w:lang w:val="en-US"/>
        </w:rPr>
        <w:t>y</w:t>
      </w:r>
      <w:r w:rsidR="000A544D" w:rsidRPr="000A544D">
        <w:t xml:space="preserve"> </w:t>
      </w:r>
      <w:r w:rsidR="007D4FDC" w:rsidRPr="000A544D">
        <w:t>(от</w:t>
      </w:r>
      <w:r w:rsidR="000A544D">
        <w:t xml:space="preserve"> наследника к </w:t>
      </w:r>
      <w:r w:rsidR="007D4FDC">
        <w:t>базовому)</w:t>
      </w:r>
      <w:r w:rsidR="000A544D">
        <w:t xml:space="preserve"> и </w:t>
      </w:r>
      <w:r w:rsidR="000A544D">
        <w:rPr>
          <w:lang w:val="en-US"/>
        </w:rPr>
        <w:t>downcasting</w:t>
      </w:r>
      <w:r w:rsidR="000A544D" w:rsidRPr="000A544D">
        <w:t>’</w:t>
      </w:r>
      <w:r w:rsidR="000A544D">
        <w:rPr>
          <w:lang w:val="en-US"/>
        </w:rPr>
        <w:t>y</w:t>
      </w:r>
      <w:r w:rsidR="000A544D" w:rsidRPr="000A544D">
        <w:t xml:space="preserve"> </w:t>
      </w:r>
      <w:r w:rsidR="007D4FDC" w:rsidRPr="000A544D">
        <w:t>(</w:t>
      </w:r>
      <w:r w:rsidR="007D4FDC">
        <w:t>от</w:t>
      </w:r>
      <w:r w:rsidR="000A544D">
        <w:t xml:space="preserve"> базового к наследнику).</w:t>
      </w:r>
      <w:r w:rsidR="00D9737B" w:rsidRPr="00D9737B">
        <w:t xml:space="preserve"> </w:t>
      </w:r>
      <w:r w:rsidR="00D9737B">
        <w:t xml:space="preserve">При </w:t>
      </w:r>
      <w:r w:rsidR="00D9737B">
        <w:rPr>
          <w:lang w:val="en-US"/>
        </w:rPr>
        <w:t>downcasting</w:t>
      </w:r>
      <w:r w:rsidR="00D9737B" w:rsidRPr="007D4FDC">
        <w:t xml:space="preserve"> </w:t>
      </w:r>
      <w:r w:rsidR="00D9737B">
        <w:t xml:space="preserve">мы обязаны явно указывать </w:t>
      </w:r>
      <w:r w:rsidR="007D4FDC">
        <w:t xml:space="preserve">преобразование, при </w:t>
      </w:r>
      <w:r w:rsidR="007D4FDC">
        <w:rPr>
          <w:lang w:val="en-US"/>
        </w:rPr>
        <w:t>upcasting</w:t>
      </w:r>
      <w:r w:rsidR="007D4FDC" w:rsidRPr="007D4FDC">
        <w:t xml:space="preserve"> </w:t>
      </w:r>
      <w:r w:rsidR="007D4FDC">
        <w:t xml:space="preserve">преобразование происходит неявно.  Явное преобразование вызывается указанием </w:t>
      </w:r>
      <w:r w:rsidR="007D4FDC">
        <w:t>перед переменной</w:t>
      </w:r>
      <w:r w:rsidR="007D4FDC">
        <w:t xml:space="preserve"> в скобках названия класса, к которому приводится.</w:t>
      </w:r>
    </w:p>
    <w:sectPr w:rsidR="00BB1363" w:rsidRPr="007D4FDC" w:rsidSect="00841200">
      <w:footerReference w:type="default" r:id="rId11"/>
      <w:pgSz w:w="11909" w:h="16834"/>
      <w:pgMar w:top="851" w:right="851" w:bottom="851" w:left="1418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699B1" w14:textId="77777777" w:rsidR="00632FF0" w:rsidRDefault="00632FF0" w:rsidP="005B232A">
      <w:r>
        <w:separator/>
      </w:r>
    </w:p>
  </w:endnote>
  <w:endnote w:type="continuationSeparator" w:id="0">
    <w:p w14:paraId="1D031265" w14:textId="77777777" w:rsidR="00632FF0" w:rsidRDefault="00632FF0" w:rsidP="005B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636103"/>
      <w:docPartObj>
        <w:docPartGallery w:val="Page Numbers (Bottom of Page)"/>
        <w:docPartUnique/>
      </w:docPartObj>
    </w:sdtPr>
    <w:sdtEndPr/>
    <w:sdtContent>
      <w:p w14:paraId="5C6A7BAC" w14:textId="77777777" w:rsidR="00841200" w:rsidRDefault="00841200" w:rsidP="008412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1752B1" w14:textId="77777777" w:rsidR="00841200" w:rsidRDefault="008412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99420" w14:textId="77777777" w:rsidR="00632FF0" w:rsidRDefault="00632FF0" w:rsidP="005B232A">
      <w:r>
        <w:separator/>
      </w:r>
    </w:p>
  </w:footnote>
  <w:footnote w:type="continuationSeparator" w:id="0">
    <w:p w14:paraId="6409FEC4" w14:textId="77777777" w:rsidR="00632FF0" w:rsidRDefault="00632FF0" w:rsidP="005B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1C"/>
    <w:rsid w:val="00031940"/>
    <w:rsid w:val="000A544D"/>
    <w:rsid w:val="001014DD"/>
    <w:rsid w:val="0011215A"/>
    <w:rsid w:val="00112B45"/>
    <w:rsid w:val="00143171"/>
    <w:rsid w:val="00144689"/>
    <w:rsid w:val="001D3447"/>
    <w:rsid w:val="001E112B"/>
    <w:rsid w:val="001F71B5"/>
    <w:rsid w:val="00204536"/>
    <w:rsid w:val="00263453"/>
    <w:rsid w:val="002C44C8"/>
    <w:rsid w:val="002E39D5"/>
    <w:rsid w:val="00314FD2"/>
    <w:rsid w:val="00340871"/>
    <w:rsid w:val="00344C61"/>
    <w:rsid w:val="003548EA"/>
    <w:rsid w:val="003D005F"/>
    <w:rsid w:val="00462ECB"/>
    <w:rsid w:val="00542CE4"/>
    <w:rsid w:val="0054624A"/>
    <w:rsid w:val="00547153"/>
    <w:rsid w:val="00587970"/>
    <w:rsid w:val="005B232A"/>
    <w:rsid w:val="006002A5"/>
    <w:rsid w:val="00632FF0"/>
    <w:rsid w:val="006878DA"/>
    <w:rsid w:val="006A2EEF"/>
    <w:rsid w:val="006D3B7D"/>
    <w:rsid w:val="006E38A8"/>
    <w:rsid w:val="007273A3"/>
    <w:rsid w:val="007412A1"/>
    <w:rsid w:val="007D4FDC"/>
    <w:rsid w:val="00820B41"/>
    <w:rsid w:val="00841200"/>
    <w:rsid w:val="00863E66"/>
    <w:rsid w:val="008658A1"/>
    <w:rsid w:val="008832F2"/>
    <w:rsid w:val="0088451C"/>
    <w:rsid w:val="008A328C"/>
    <w:rsid w:val="00900300"/>
    <w:rsid w:val="00974DD3"/>
    <w:rsid w:val="009905DE"/>
    <w:rsid w:val="00A9358F"/>
    <w:rsid w:val="00AE4DDE"/>
    <w:rsid w:val="00B353FF"/>
    <w:rsid w:val="00B379F4"/>
    <w:rsid w:val="00B85CA1"/>
    <w:rsid w:val="00B9753F"/>
    <w:rsid w:val="00BB1363"/>
    <w:rsid w:val="00BD1640"/>
    <w:rsid w:val="00CB44F5"/>
    <w:rsid w:val="00CB5BD3"/>
    <w:rsid w:val="00CF04B7"/>
    <w:rsid w:val="00D07F85"/>
    <w:rsid w:val="00D10523"/>
    <w:rsid w:val="00D457C8"/>
    <w:rsid w:val="00D551A0"/>
    <w:rsid w:val="00D9737B"/>
    <w:rsid w:val="00DB0C03"/>
    <w:rsid w:val="00DE4314"/>
    <w:rsid w:val="00E049D8"/>
    <w:rsid w:val="00E12C64"/>
    <w:rsid w:val="00EA5D31"/>
    <w:rsid w:val="00ED7201"/>
    <w:rsid w:val="00F672AD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2BBF4"/>
  <w15:chartTrackingRefBased/>
  <w15:docId w15:val="{2BC9DB1C-5D82-418F-AA84-869E8769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3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B232A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B232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8845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B232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B232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B232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B232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B232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B23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120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41200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841200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841200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88451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table" w:styleId="ab">
    <w:name w:val="Table Grid"/>
    <w:basedOn w:val="a1"/>
    <w:uiPriority w:val="39"/>
    <w:rsid w:val="00DB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DB0C0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UAP\&#1064;&#1072;&#1073;&#1083;&#1086;&#1085;_&#1058;&#1080;&#1090;&#1091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Шаблон_Титульный.dotx</Template>
  <TotalTime>33</TotalTime>
  <Pages>5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Vlad</cp:lastModifiedBy>
  <cp:revision>4</cp:revision>
  <dcterms:created xsi:type="dcterms:W3CDTF">2022-10-09T13:24:00Z</dcterms:created>
  <dcterms:modified xsi:type="dcterms:W3CDTF">2022-11-21T09:21:00Z</dcterms:modified>
</cp:coreProperties>
</file>