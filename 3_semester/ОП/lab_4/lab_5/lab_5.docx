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2C67AB50" w:rsidR="005B232A" w:rsidRDefault="008658A1" w:rsidP="005B232A">
      <w:pPr>
        <w:widowControl w:val="0"/>
        <w:autoSpaceDE w:val="0"/>
        <w:autoSpaceDN w:val="0"/>
        <w:adjustRightInd w:val="0"/>
        <w:jc w:val="center"/>
      </w:pPr>
      <w:r>
        <w:t>Г</w:t>
      </w:r>
      <w:r w:rsidR="005B232A">
        <w:t>УАП</w:t>
      </w:r>
    </w:p>
    <w:p w14:paraId="0FDECBB1" w14:textId="1F83A230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658A1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CCF49EA" w:rsidR="005B232A" w:rsidRPr="0088451C" w:rsidRDefault="008658A1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47D3F2E3" w:rsidR="001014DD" w:rsidRPr="001014DD" w:rsidRDefault="008658A1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Гуков С.Ю.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3B44CCC5" w:rsidR="005B232A" w:rsidRPr="00F90BFE" w:rsidRDefault="005B232A" w:rsidP="001A57B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1F71B5">
              <w:t xml:space="preserve"> №</w:t>
            </w:r>
            <w:r w:rsidR="00F90BFE">
              <w:rPr>
                <w:lang w:val="en-US"/>
              </w:rPr>
              <w:t>5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64A0E6D6" w:rsidR="005B232A" w:rsidRPr="003D5AEC" w:rsidRDefault="003D5AEC" w:rsidP="003D5AEC">
            <w:pPr>
              <w:pStyle w:val="1"/>
              <w:spacing w:before="720" w:after="120"/>
            </w:pPr>
            <w:r>
              <w:t>Источники данных. Чтение и запись текстовых файлов: классы</w:t>
            </w:r>
            <w:r w:rsidRPr="003D5AEC">
              <w:t xml:space="preserve"> </w:t>
            </w:r>
            <w:proofErr w:type="spellStart"/>
            <w:r>
              <w:t>StreamReader</w:t>
            </w:r>
            <w:proofErr w:type="spellEnd"/>
            <w:r>
              <w:t xml:space="preserve"> и</w:t>
            </w:r>
            <w:r w:rsidRPr="003D5AEC">
              <w:t xml:space="preserve"> </w:t>
            </w:r>
            <w:proofErr w:type="spellStart"/>
            <w:r>
              <w:t>StreamWriter</w:t>
            </w:r>
            <w:proofErr w:type="spellEnd"/>
            <w:r w:rsidRPr="003D5AEC">
              <w:t>.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6D9BB30" w:rsidR="005B232A" w:rsidRPr="00D457C8" w:rsidRDefault="005B232A" w:rsidP="001A57B1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0" w:name="_Toc83212098"/>
            <w:bookmarkStart w:id="1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10314655" w:rsidR="005B232A" w:rsidRPr="008658A1" w:rsidRDefault="008658A1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354D2F71" w14:textId="01CC6A7A" w:rsidR="00E12C64" w:rsidRDefault="005B232A" w:rsidP="008658A1">
      <w:pPr>
        <w:spacing w:after="160" w:line="360" w:lineRule="auto"/>
        <w:ind w:firstLine="708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AE4DDE" w:rsidRPr="00587970">
        <w:rPr>
          <w:b/>
        </w:rPr>
        <w:t>:</w:t>
      </w:r>
      <w:r w:rsidR="00AE4DDE">
        <w:t xml:space="preserve"> </w:t>
      </w:r>
      <w:r w:rsidR="008658A1">
        <w:t>разработать интерфейс,</w:t>
      </w:r>
      <w:r w:rsidR="00F90BFE">
        <w:t xml:space="preserve"> выполняющий чтение и запись данных в файл. Исследовать различные механизмы передачи данных. </w:t>
      </w:r>
      <w:r w:rsidR="008658A1">
        <w:t xml:space="preserve"> </w:t>
      </w:r>
    </w:p>
    <w:p w14:paraId="01332CA5" w14:textId="77777777" w:rsidR="00542CE4" w:rsidRDefault="00542CE4" w:rsidP="008658A1">
      <w:pPr>
        <w:spacing w:after="160" w:line="360" w:lineRule="auto"/>
      </w:pPr>
      <w:r>
        <w:br w:type="page"/>
      </w:r>
    </w:p>
    <w:p w14:paraId="5114CE57" w14:textId="77777777" w:rsidR="00204536" w:rsidRDefault="00204536" w:rsidP="006002A5">
      <w:pPr>
        <w:spacing w:after="160" w:line="360" w:lineRule="auto"/>
        <w:ind w:firstLine="709"/>
        <w:jc w:val="center"/>
      </w:pPr>
      <w:bookmarkStart w:id="2" w:name="_GoBack"/>
      <w:bookmarkEnd w:id="2"/>
    </w:p>
    <w:p w14:paraId="3D26667F" w14:textId="30A187A5" w:rsidR="008A328C" w:rsidRDefault="00DB0C03" w:rsidP="008A328C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FDD8F58" w14:textId="31DBFB1D" w:rsidR="00EE773C" w:rsidRDefault="00EE773C" w:rsidP="004261C5">
      <w:pPr>
        <w:spacing w:after="160" w:line="360" w:lineRule="auto"/>
        <w:ind w:firstLine="709"/>
        <w:jc w:val="center"/>
        <w:rPr>
          <w:b/>
        </w:rPr>
      </w:pPr>
      <w:r w:rsidRPr="00D44BDE">
        <w:drawing>
          <wp:inline distT="0" distB="0" distL="0" distR="0" wp14:anchorId="16B819F8" wp14:editId="672B75DA">
            <wp:extent cx="6121400" cy="7358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BF2A" w14:textId="030A216E" w:rsidR="00EE773C" w:rsidRPr="00EE773C" w:rsidRDefault="00EE773C" w:rsidP="00EE773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  <w:lang w:val="en-US"/>
        </w:rPr>
        <w:t>1</w:t>
      </w:r>
      <w:r>
        <w:rPr>
          <w:i w:val="0"/>
          <w:color w:val="auto"/>
          <w:sz w:val="24"/>
          <w:szCs w:val="24"/>
        </w:rPr>
        <w:t>– код</w:t>
      </w:r>
      <w:r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</w:rPr>
        <w:t>класса</w:t>
      </w:r>
    </w:p>
    <w:p w14:paraId="5F3D5C81" w14:textId="77777777" w:rsidR="00EE773C" w:rsidRDefault="00EE773C" w:rsidP="008A328C">
      <w:pPr>
        <w:spacing w:after="160" w:line="360" w:lineRule="auto"/>
        <w:ind w:firstLine="709"/>
        <w:rPr>
          <w:b/>
        </w:rPr>
      </w:pPr>
    </w:p>
    <w:p w14:paraId="3A1707ED" w14:textId="481EFE0C" w:rsidR="00DB0C03" w:rsidRDefault="00EE773C" w:rsidP="004261C5">
      <w:pPr>
        <w:spacing w:after="160" w:line="360" w:lineRule="auto"/>
        <w:ind w:firstLine="709"/>
        <w:jc w:val="center"/>
      </w:pPr>
      <w:r w:rsidRPr="00EE773C">
        <w:lastRenderedPageBreak/>
        <w:drawing>
          <wp:inline distT="0" distB="0" distL="0" distR="0" wp14:anchorId="44A222A5" wp14:editId="1B17EB3C">
            <wp:extent cx="5363323" cy="844985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835" w14:textId="7C2EC00A" w:rsidR="00EE773C" w:rsidRPr="00EE773C" w:rsidRDefault="00EE773C" w:rsidP="00EE773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</w:t>
      </w:r>
      <w:r>
        <w:rPr>
          <w:i w:val="0"/>
          <w:color w:val="auto"/>
          <w:sz w:val="24"/>
          <w:szCs w:val="24"/>
        </w:rPr>
        <w:t>– код</w:t>
      </w:r>
      <w:r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</w:rPr>
        <w:t>формы</w:t>
      </w:r>
    </w:p>
    <w:p w14:paraId="6804FB42" w14:textId="77777777" w:rsidR="00EE773C" w:rsidRDefault="00EE773C" w:rsidP="008A328C">
      <w:pPr>
        <w:spacing w:after="160" w:line="360" w:lineRule="auto"/>
        <w:ind w:firstLine="709"/>
      </w:pPr>
    </w:p>
    <w:p w14:paraId="2DA4CF45" w14:textId="23E6BFB0" w:rsidR="00D44BDE" w:rsidRDefault="00D44BDE" w:rsidP="008A328C">
      <w:pPr>
        <w:spacing w:after="160" w:line="360" w:lineRule="auto"/>
        <w:ind w:firstLine="709"/>
      </w:pPr>
    </w:p>
    <w:p w14:paraId="372D9B61" w14:textId="5E33116B" w:rsidR="00D44BDE" w:rsidRDefault="00D44BDE" w:rsidP="008A328C">
      <w:pPr>
        <w:spacing w:after="160" w:line="360" w:lineRule="auto"/>
        <w:ind w:firstLine="709"/>
      </w:pPr>
    </w:p>
    <w:p w14:paraId="68301AF2" w14:textId="3A7EE199" w:rsidR="00D44BDE" w:rsidRDefault="00D44BDE" w:rsidP="008A328C">
      <w:pPr>
        <w:spacing w:after="160" w:line="360" w:lineRule="auto"/>
        <w:ind w:firstLine="709"/>
      </w:pPr>
    </w:p>
    <w:p w14:paraId="3B28A427" w14:textId="5972557D" w:rsidR="005546CD" w:rsidRDefault="005546CD" w:rsidP="004261C5">
      <w:pPr>
        <w:spacing w:after="160" w:line="360" w:lineRule="auto"/>
        <w:ind w:firstLine="709"/>
        <w:jc w:val="center"/>
        <w:rPr>
          <w:lang w:val="en-US"/>
        </w:rPr>
      </w:pPr>
      <w:r w:rsidRPr="005546CD">
        <w:drawing>
          <wp:inline distT="0" distB="0" distL="0" distR="0" wp14:anchorId="2D8F1840" wp14:editId="65A2081E">
            <wp:extent cx="5572903" cy="5649113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BD27" w14:textId="53260FD5" w:rsidR="00EE773C" w:rsidRPr="00EE773C" w:rsidRDefault="00EE773C" w:rsidP="00EE773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3 </w:t>
      </w:r>
      <w:r>
        <w:rPr>
          <w:i w:val="0"/>
          <w:color w:val="auto"/>
          <w:sz w:val="24"/>
          <w:szCs w:val="24"/>
        </w:rPr>
        <w:t xml:space="preserve">– </w:t>
      </w:r>
      <w:r>
        <w:rPr>
          <w:i w:val="0"/>
          <w:color w:val="auto"/>
          <w:sz w:val="24"/>
          <w:szCs w:val="24"/>
        </w:rPr>
        <w:t>интерфейс формы</w:t>
      </w:r>
    </w:p>
    <w:p w14:paraId="12468E74" w14:textId="77777777" w:rsidR="00EE773C" w:rsidRDefault="00EE773C" w:rsidP="008A328C">
      <w:pPr>
        <w:spacing w:after="160" w:line="360" w:lineRule="auto"/>
        <w:ind w:firstLine="709"/>
        <w:rPr>
          <w:lang w:val="en-US"/>
        </w:rPr>
      </w:pPr>
    </w:p>
    <w:p w14:paraId="6C9FCB0A" w14:textId="44B11A80" w:rsidR="005546CD" w:rsidRDefault="00044539" w:rsidP="004261C5">
      <w:pPr>
        <w:spacing w:after="160" w:line="360" w:lineRule="auto"/>
        <w:ind w:firstLine="709"/>
        <w:jc w:val="center"/>
        <w:rPr>
          <w:lang w:val="en-US"/>
        </w:rPr>
      </w:pPr>
      <w:r w:rsidRPr="00044539">
        <w:rPr>
          <w:lang w:val="en-US"/>
        </w:rPr>
        <w:lastRenderedPageBreak/>
        <w:drawing>
          <wp:inline distT="0" distB="0" distL="0" distR="0" wp14:anchorId="59526FA0" wp14:editId="4A911FC5">
            <wp:extent cx="5553850" cy="563958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630A" w14:textId="7EFBA430" w:rsidR="00EE773C" w:rsidRPr="00EE773C" w:rsidRDefault="00EE773C" w:rsidP="00EE773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4</w:t>
      </w:r>
      <w:r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>тест</w:t>
      </w:r>
      <w:r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записи</w:t>
      </w:r>
    </w:p>
    <w:p w14:paraId="32A1D11F" w14:textId="77777777" w:rsidR="00EE773C" w:rsidRDefault="00EE773C" w:rsidP="008A328C">
      <w:pPr>
        <w:spacing w:after="160" w:line="360" w:lineRule="auto"/>
        <w:ind w:firstLine="709"/>
        <w:rPr>
          <w:lang w:val="en-US"/>
        </w:rPr>
      </w:pPr>
    </w:p>
    <w:p w14:paraId="5847356F" w14:textId="27ABC765" w:rsidR="00EE773C" w:rsidRDefault="004261C5" w:rsidP="004261C5">
      <w:pPr>
        <w:spacing w:after="160" w:line="360" w:lineRule="auto"/>
        <w:ind w:firstLine="709"/>
        <w:jc w:val="center"/>
        <w:rPr>
          <w:lang w:val="en-US"/>
        </w:rPr>
      </w:pPr>
      <w:r w:rsidRPr="004261C5">
        <w:rPr>
          <w:lang w:val="en-US"/>
        </w:rPr>
        <w:drawing>
          <wp:inline distT="0" distB="0" distL="0" distR="0" wp14:anchorId="040D412A" wp14:editId="0B89A913">
            <wp:extent cx="4944165" cy="84784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0FD9" w14:textId="1187F34A" w:rsidR="00EE773C" w:rsidRPr="00EE773C" w:rsidRDefault="00EE773C" w:rsidP="00EE773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5</w:t>
      </w:r>
      <w:r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>результат теста</w:t>
      </w:r>
      <w:r>
        <w:rPr>
          <w:i w:val="0"/>
          <w:color w:val="auto"/>
          <w:sz w:val="24"/>
          <w:szCs w:val="24"/>
        </w:rPr>
        <w:t xml:space="preserve"> записи</w:t>
      </w:r>
    </w:p>
    <w:p w14:paraId="158A4822" w14:textId="77777777" w:rsidR="00EE773C" w:rsidRDefault="00EE773C" w:rsidP="008A328C">
      <w:pPr>
        <w:spacing w:after="160" w:line="360" w:lineRule="auto"/>
        <w:ind w:firstLine="709"/>
        <w:rPr>
          <w:lang w:val="en-US"/>
        </w:rPr>
      </w:pPr>
    </w:p>
    <w:p w14:paraId="449379A0" w14:textId="29F894AE" w:rsidR="001367D4" w:rsidRDefault="004261C5" w:rsidP="004261C5">
      <w:pPr>
        <w:spacing w:after="160" w:line="360" w:lineRule="auto"/>
        <w:ind w:firstLine="709"/>
        <w:jc w:val="center"/>
        <w:rPr>
          <w:lang w:val="en-US"/>
        </w:rPr>
      </w:pPr>
      <w:r w:rsidRPr="004261C5">
        <w:rPr>
          <w:lang w:val="en-US"/>
        </w:rPr>
        <w:lastRenderedPageBreak/>
        <w:drawing>
          <wp:inline distT="0" distB="0" distL="0" distR="0" wp14:anchorId="406CAA15" wp14:editId="23C5BD6D">
            <wp:extent cx="5458587" cy="560148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4364" w14:textId="26F19DCC" w:rsidR="00EE773C" w:rsidRPr="00EE773C" w:rsidRDefault="00EE773C" w:rsidP="00EE773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6</w:t>
      </w:r>
      <w:r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>тест</w:t>
      </w:r>
      <w:r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модификаторов аргумента</w:t>
      </w:r>
    </w:p>
    <w:p w14:paraId="68B17E32" w14:textId="77777777" w:rsidR="00EE773C" w:rsidRDefault="00EE773C" w:rsidP="008A328C">
      <w:pPr>
        <w:spacing w:after="160" w:line="360" w:lineRule="auto"/>
        <w:ind w:firstLine="709"/>
        <w:rPr>
          <w:lang w:val="en-US"/>
        </w:rPr>
      </w:pPr>
    </w:p>
    <w:p w14:paraId="30C8E651" w14:textId="7CBF7EBE" w:rsidR="001367D4" w:rsidRPr="005546CD" w:rsidRDefault="004261C5" w:rsidP="004261C5">
      <w:pPr>
        <w:spacing w:after="160" w:line="360" w:lineRule="auto"/>
        <w:ind w:firstLine="709"/>
        <w:jc w:val="center"/>
        <w:rPr>
          <w:lang w:val="en-US"/>
        </w:rPr>
      </w:pPr>
      <w:r w:rsidRPr="004261C5">
        <w:rPr>
          <w:lang w:val="en-US"/>
        </w:rPr>
        <w:lastRenderedPageBreak/>
        <w:drawing>
          <wp:inline distT="0" distB="0" distL="0" distR="0" wp14:anchorId="596E3077" wp14:editId="5FDEE781">
            <wp:extent cx="6121400" cy="33483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7F7B" w14:textId="77BA606A" w:rsidR="00863E66" w:rsidRPr="00EE773C" w:rsidRDefault="00EE773C" w:rsidP="00EE773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7</w:t>
      </w:r>
      <w:r>
        <w:rPr>
          <w:i w:val="0"/>
          <w:color w:val="auto"/>
          <w:sz w:val="24"/>
          <w:szCs w:val="24"/>
        </w:rPr>
        <w:t xml:space="preserve"> – тест </w:t>
      </w:r>
      <w:r>
        <w:rPr>
          <w:i w:val="0"/>
          <w:color w:val="auto"/>
          <w:sz w:val="24"/>
          <w:szCs w:val="24"/>
        </w:rPr>
        <w:t>чтения</w:t>
      </w:r>
      <w:r w:rsidR="00863E66">
        <w:br w:type="page"/>
      </w:r>
    </w:p>
    <w:p w14:paraId="1ADF09D5" w14:textId="21BE8F8B" w:rsidR="00BB1363" w:rsidRPr="003D5AEC" w:rsidRDefault="00BB1363" w:rsidP="00863E66">
      <w:pPr>
        <w:spacing w:line="360" w:lineRule="auto"/>
        <w:ind w:firstLine="708"/>
        <w:jc w:val="both"/>
        <w:rPr>
          <w:lang w:val="en-US"/>
        </w:rPr>
      </w:pPr>
      <w:r w:rsidRPr="00BB1363">
        <w:rPr>
          <w:b/>
        </w:rPr>
        <w:lastRenderedPageBreak/>
        <w:t>Вывод:</w:t>
      </w:r>
      <w:r>
        <w:t xml:space="preserve"> </w:t>
      </w:r>
      <w:r w:rsidR="00E12C64">
        <w:t>в ходе выполнения</w:t>
      </w:r>
      <w:r w:rsidR="00863E66">
        <w:t xml:space="preserve"> лабораторной работы узнали способы работы с элементами для ввода чисел, даты и флагов, а также с отображением изображений и диалоговых окон.</w:t>
      </w:r>
      <w:r w:rsidR="003D005F">
        <w:t xml:space="preserve"> Освоили принципы работы синхронизации данных с элементами управления.</w:t>
      </w:r>
      <w:r w:rsidR="00863E66">
        <w:t xml:space="preserve"> Научились писать перегруженные методом. Определенный перегруженный метод</w:t>
      </w:r>
      <w:r w:rsidR="00863E66" w:rsidRPr="00863E66">
        <w:t xml:space="preserve"> </w:t>
      </w:r>
      <w:r w:rsidR="00863E66">
        <w:t xml:space="preserve">вызывается для определенных типов и порядков аргументов. </w:t>
      </w:r>
    </w:p>
    <w:sectPr w:rsidR="00BB1363" w:rsidRPr="003D5AEC" w:rsidSect="00841200">
      <w:footerReference w:type="default" r:id="rId13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E7FC0" w14:textId="77777777" w:rsidR="003C52E8" w:rsidRDefault="003C52E8" w:rsidP="005B232A">
      <w:r>
        <w:separator/>
      </w:r>
    </w:p>
  </w:endnote>
  <w:endnote w:type="continuationSeparator" w:id="0">
    <w:p w14:paraId="694F056A" w14:textId="77777777" w:rsidR="003C52E8" w:rsidRDefault="003C52E8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79F0B" w14:textId="77777777" w:rsidR="003C52E8" w:rsidRDefault="003C52E8" w:rsidP="005B232A">
      <w:r>
        <w:separator/>
      </w:r>
    </w:p>
  </w:footnote>
  <w:footnote w:type="continuationSeparator" w:id="0">
    <w:p w14:paraId="45186847" w14:textId="77777777" w:rsidR="003C52E8" w:rsidRDefault="003C52E8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44539"/>
    <w:rsid w:val="001014DD"/>
    <w:rsid w:val="0011215A"/>
    <w:rsid w:val="00112B45"/>
    <w:rsid w:val="001367D4"/>
    <w:rsid w:val="00143171"/>
    <w:rsid w:val="001D3447"/>
    <w:rsid w:val="001E112B"/>
    <w:rsid w:val="001F71B5"/>
    <w:rsid w:val="00204536"/>
    <w:rsid w:val="00263453"/>
    <w:rsid w:val="002C44C8"/>
    <w:rsid w:val="00314FD2"/>
    <w:rsid w:val="00340871"/>
    <w:rsid w:val="00344C61"/>
    <w:rsid w:val="003548EA"/>
    <w:rsid w:val="003C52E8"/>
    <w:rsid w:val="003D005F"/>
    <w:rsid w:val="003D5AEC"/>
    <w:rsid w:val="004261C5"/>
    <w:rsid w:val="00462ECB"/>
    <w:rsid w:val="00542CE4"/>
    <w:rsid w:val="0054624A"/>
    <w:rsid w:val="00547153"/>
    <w:rsid w:val="005546CD"/>
    <w:rsid w:val="00587970"/>
    <w:rsid w:val="005B232A"/>
    <w:rsid w:val="006002A5"/>
    <w:rsid w:val="006878DA"/>
    <w:rsid w:val="006A2EEF"/>
    <w:rsid w:val="006D3B7D"/>
    <w:rsid w:val="006E38A8"/>
    <w:rsid w:val="007273A3"/>
    <w:rsid w:val="007412A1"/>
    <w:rsid w:val="00820B41"/>
    <w:rsid w:val="00841200"/>
    <w:rsid w:val="00863E66"/>
    <w:rsid w:val="008658A1"/>
    <w:rsid w:val="008832F2"/>
    <w:rsid w:val="0088451C"/>
    <w:rsid w:val="008A328C"/>
    <w:rsid w:val="00900300"/>
    <w:rsid w:val="00974DD3"/>
    <w:rsid w:val="009905DE"/>
    <w:rsid w:val="00A9358F"/>
    <w:rsid w:val="00AE4DDE"/>
    <w:rsid w:val="00B353FF"/>
    <w:rsid w:val="00B379F4"/>
    <w:rsid w:val="00B9753F"/>
    <w:rsid w:val="00BB1363"/>
    <w:rsid w:val="00BB6F2C"/>
    <w:rsid w:val="00BD1640"/>
    <w:rsid w:val="00CB5BD3"/>
    <w:rsid w:val="00CF04B7"/>
    <w:rsid w:val="00D07F85"/>
    <w:rsid w:val="00D10523"/>
    <w:rsid w:val="00D44BDE"/>
    <w:rsid w:val="00D457C8"/>
    <w:rsid w:val="00D551A0"/>
    <w:rsid w:val="00DB0C03"/>
    <w:rsid w:val="00DE4314"/>
    <w:rsid w:val="00E049D8"/>
    <w:rsid w:val="00E12C64"/>
    <w:rsid w:val="00EA5D31"/>
    <w:rsid w:val="00ED7201"/>
    <w:rsid w:val="00EE773C"/>
    <w:rsid w:val="00F672AD"/>
    <w:rsid w:val="00F90BFE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107</TotalTime>
  <Pages>9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6</cp:revision>
  <dcterms:created xsi:type="dcterms:W3CDTF">2022-10-09T13:25:00Z</dcterms:created>
  <dcterms:modified xsi:type="dcterms:W3CDTF">2022-10-09T15:11:00Z</dcterms:modified>
</cp:coreProperties>
</file>