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284555AB" w:rsidR="005B232A" w:rsidRPr="0088451C" w:rsidRDefault="003D249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3D2497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545999D5" w:rsidR="001014DD" w:rsidRPr="001014DD" w:rsidRDefault="003D249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 w:rsidRPr="003D2497">
              <w:rPr>
                <w:color w:val="000000" w:themeColor="text1"/>
              </w:rPr>
              <w:t xml:space="preserve">Семененко </w:t>
            </w:r>
            <w:r>
              <w:rPr>
                <w:color w:val="000000" w:themeColor="text1"/>
              </w:rPr>
              <w:t>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2627308E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3D2497">
              <w:t>2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0E8BD1AE" w:rsidR="005B232A" w:rsidRPr="00272739" w:rsidRDefault="00272739" w:rsidP="00272739">
            <w:pPr>
              <w:pStyle w:val="1"/>
              <w:spacing w:before="720" w:after="120"/>
            </w:pPr>
            <w:r>
              <w:t xml:space="preserve">ПОСТРОЕНИЕ ФУНКЦИОНАЛЬНОЙ МОДЕЛИ СИСТЕМЫ.   МЕТОД </w:t>
            </w:r>
            <w:r w:rsidR="00A50CBC">
              <w:rPr>
                <w:lang w:val="en-US"/>
              </w:rPr>
              <w:t>DFD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6FD0E958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A50CBC" w:rsidRPr="00A50CBC">
        <w:t>получить навыки функционального описания процессов с помощью формального метода с графической нотацией DFD.</w:t>
      </w:r>
    </w:p>
    <w:p w14:paraId="0C12E19C" w14:textId="789BE0A0" w:rsidR="00060F77" w:rsidRDefault="00AB7CB1" w:rsidP="00272739">
      <w:pPr>
        <w:spacing w:after="160" w:line="360" w:lineRule="auto"/>
        <w:ind w:firstLine="709"/>
        <w:jc w:val="center"/>
      </w:pPr>
      <w:r w:rsidRPr="00AB7CB1">
        <w:rPr>
          <w:noProof/>
        </w:rPr>
        <w:drawing>
          <wp:inline distT="0" distB="0" distL="0" distR="0" wp14:anchorId="0F0563FF" wp14:editId="5CD9E981">
            <wp:extent cx="3162741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677F38D8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>- итогов</w:t>
      </w:r>
      <w:r w:rsidR="00AB7CB1">
        <w:rPr>
          <w:i w:val="0"/>
          <w:color w:val="auto"/>
          <w:sz w:val="24"/>
          <w:szCs w:val="24"/>
        </w:rPr>
        <w:t>ое задание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6394C53" w14:textId="4D5E176B" w:rsidR="002C0372" w:rsidRPr="00B34022" w:rsidRDefault="00DB0C03" w:rsidP="001F5685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  <w:r w:rsidR="00AB7CB1" w:rsidRPr="00AB7CB1">
        <w:rPr>
          <w:noProof/>
        </w:rPr>
        <w:drawing>
          <wp:inline distT="0" distB="0" distL="0" distR="0" wp14:anchorId="2DB54714" wp14:editId="3B69137C">
            <wp:extent cx="6121400" cy="4069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5755ADB9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начальная диаграмма</w:t>
      </w:r>
    </w:p>
    <w:p w14:paraId="3F428405" w14:textId="77777777" w:rsidR="001F5685" w:rsidRPr="001F5685" w:rsidRDefault="001F5685" w:rsidP="001F5685">
      <w:pPr>
        <w:spacing w:after="160" w:line="360" w:lineRule="auto"/>
        <w:ind w:firstLine="709"/>
      </w:pPr>
    </w:p>
    <w:p w14:paraId="08FDB196" w14:textId="1B2826AD" w:rsidR="00272739" w:rsidRDefault="00272739" w:rsidP="00272739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2729C03A" w14:textId="7FBA1624" w:rsidR="00E55EC5" w:rsidRPr="00E55EC5" w:rsidRDefault="00AB7CB1" w:rsidP="00E55EC5">
      <w:r w:rsidRPr="00AB7CB1">
        <w:rPr>
          <w:noProof/>
        </w:rPr>
        <w:lastRenderedPageBreak/>
        <w:drawing>
          <wp:inline distT="0" distB="0" distL="0" distR="0" wp14:anchorId="20F05353" wp14:editId="0C4CC34B">
            <wp:extent cx="61214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256" w14:textId="77777777" w:rsidR="00844C5F" w:rsidRPr="00844C5F" w:rsidRDefault="00844C5F" w:rsidP="00844C5F"/>
    <w:p w14:paraId="4EFE1FF9" w14:textId="54E35583" w:rsidR="001F5685" w:rsidRPr="001F5685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3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 xml:space="preserve">диаграмма </w:t>
      </w:r>
      <w:r w:rsidR="00AB7CB1">
        <w:rPr>
          <w:i w:val="0"/>
          <w:color w:val="auto"/>
          <w:sz w:val="24"/>
          <w:szCs w:val="24"/>
        </w:rPr>
        <w:t xml:space="preserve">декомпозиции </w:t>
      </w:r>
      <w:r w:rsidR="00060F77">
        <w:rPr>
          <w:i w:val="0"/>
          <w:color w:val="auto"/>
          <w:sz w:val="24"/>
          <w:szCs w:val="24"/>
        </w:rPr>
        <w:t>1 уровня</w:t>
      </w:r>
    </w:p>
    <w:p w14:paraId="7746B514" w14:textId="1FDDFE44" w:rsidR="00844C5F" w:rsidRDefault="00AB7CB1" w:rsidP="00E55EC5">
      <w:r w:rsidRPr="00AB7CB1">
        <w:rPr>
          <w:noProof/>
        </w:rPr>
        <w:drawing>
          <wp:inline distT="0" distB="0" distL="0" distR="0" wp14:anchorId="22703D96" wp14:editId="405924D3">
            <wp:extent cx="6121400" cy="4082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CF9" w14:textId="77777777" w:rsidR="001F5685" w:rsidRDefault="001F5685" w:rsidP="00272739"/>
    <w:p w14:paraId="5372D56D" w14:textId="0AF14E4C" w:rsidR="001F5685" w:rsidRPr="00060F7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 xml:space="preserve">4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</w:t>
      </w:r>
      <w:r w:rsidR="00AB7CB1">
        <w:rPr>
          <w:i w:val="0"/>
          <w:color w:val="auto"/>
          <w:sz w:val="24"/>
          <w:szCs w:val="24"/>
        </w:rPr>
        <w:t>декомпозиции 2 уровня</w:t>
      </w:r>
    </w:p>
    <w:p w14:paraId="69C8B8C9" w14:textId="66557B2B" w:rsidR="00272739" w:rsidRDefault="00272739" w:rsidP="00060F77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1ADF09D5" w14:textId="1B3F5E14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060F77">
        <w:t xml:space="preserve">в ходе выполнения лабораторной работы освоили навыки работы с программой </w:t>
      </w:r>
      <w:r w:rsidR="00060F77">
        <w:rPr>
          <w:lang w:val="en-US"/>
        </w:rPr>
        <w:t>Ramus</w:t>
      </w:r>
      <w:r w:rsidR="00060F77" w:rsidRPr="00060F77">
        <w:t xml:space="preserve">, </w:t>
      </w:r>
      <w:r w:rsidR="00060F77">
        <w:t>а также научились пользоваться нотацией</w:t>
      </w:r>
      <w:r w:rsidR="00AB7CB1" w:rsidRPr="00AB7CB1">
        <w:t xml:space="preserve"> </w:t>
      </w:r>
      <w:r w:rsidR="00AB7CB1">
        <w:rPr>
          <w:lang w:val="en-US"/>
        </w:rPr>
        <w:t>DFD</w:t>
      </w:r>
      <w:r w:rsidR="00060F77" w:rsidRPr="00060F77">
        <w:t xml:space="preserve">. </w:t>
      </w:r>
      <w:r w:rsidR="00060F77">
        <w:t>Эта нотация позволяет, начиная от</w:t>
      </w:r>
      <w:r w:rsidR="00AB7CB1">
        <w:t xml:space="preserve"> контекстной диаграммы</w:t>
      </w:r>
      <w:r w:rsidR="00060F77">
        <w:t xml:space="preserve">, декомпозируя </w:t>
      </w:r>
      <w:r w:rsidR="00AB7CB1">
        <w:t>её</w:t>
      </w:r>
      <w:r w:rsidR="00060F77">
        <w:t>, переходить к более конкретным и понятным функциям.</w:t>
      </w:r>
      <w:r w:rsidR="00AB7CB1">
        <w:t xml:space="preserve"> Отличие от </w:t>
      </w:r>
      <w:r w:rsidR="00AB7CB1">
        <w:rPr>
          <w:lang w:val="en-US"/>
        </w:rPr>
        <w:t>IDF</w:t>
      </w:r>
      <w:r w:rsidR="00AB7CB1" w:rsidRPr="00AB7CB1">
        <w:t xml:space="preserve">0 </w:t>
      </w:r>
      <w:r w:rsidR="00AB7CB1">
        <w:t>в наличие внешних сущностей и накопителей данных.</w:t>
      </w:r>
    </w:p>
    <w:sectPr w:rsidR="00BB1363" w:rsidRPr="00AB7CB1" w:rsidSect="00841200">
      <w:footerReference w:type="default" r:id="rId12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53CA" w14:textId="77777777" w:rsidR="00BE75DE" w:rsidRDefault="00BE75DE" w:rsidP="005B232A">
      <w:r>
        <w:separator/>
      </w:r>
    </w:p>
  </w:endnote>
  <w:endnote w:type="continuationSeparator" w:id="0">
    <w:p w14:paraId="5698A0C4" w14:textId="77777777" w:rsidR="00BE75DE" w:rsidRDefault="00BE75DE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9F50" w14:textId="77777777" w:rsidR="00BE75DE" w:rsidRDefault="00BE75DE" w:rsidP="005B232A">
      <w:r>
        <w:separator/>
      </w:r>
    </w:p>
  </w:footnote>
  <w:footnote w:type="continuationSeparator" w:id="0">
    <w:p w14:paraId="58DD42AA" w14:textId="77777777" w:rsidR="00BE75DE" w:rsidRDefault="00BE75DE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94802"/>
    <w:rsid w:val="001014DD"/>
    <w:rsid w:val="0015065D"/>
    <w:rsid w:val="001D3447"/>
    <w:rsid w:val="001F5685"/>
    <w:rsid w:val="001F71B5"/>
    <w:rsid w:val="00204536"/>
    <w:rsid w:val="00206219"/>
    <w:rsid w:val="00272739"/>
    <w:rsid w:val="002C0372"/>
    <w:rsid w:val="002C44C8"/>
    <w:rsid w:val="00314FD2"/>
    <w:rsid w:val="003409DD"/>
    <w:rsid w:val="00344C61"/>
    <w:rsid w:val="003548EA"/>
    <w:rsid w:val="003C2286"/>
    <w:rsid w:val="003D2497"/>
    <w:rsid w:val="003F0CA5"/>
    <w:rsid w:val="0052685A"/>
    <w:rsid w:val="00542CE4"/>
    <w:rsid w:val="00560240"/>
    <w:rsid w:val="00587970"/>
    <w:rsid w:val="005A3656"/>
    <w:rsid w:val="005B232A"/>
    <w:rsid w:val="00627646"/>
    <w:rsid w:val="006932C4"/>
    <w:rsid w:val="006A1225"/>
    <w:rsid w:val="006C082A"/>
    <w:rsid w:val="006E38A8"/>
    <w:rsid w:val="007273A3"/>
    <w:rsid w:val="007376C0"/>
    <w:rsid w:val="007412A1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BE75DE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4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2022-10-19T11:46:00Z</dcterms:created>
  <dcterms:modified xsi:type="dcterms:W3CDTF">2022-10-30T17:18:00Z</dcterms:modified>
</cp:coreProperties>
</file>