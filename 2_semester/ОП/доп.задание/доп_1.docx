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5B232A" w:rsidTr="009D6B6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B232A" w:rsidRPr="0088451C" w:rsidRDefault="00CE5B74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CE5B74">
              <w:rPr>
                <w:rFonts w:ascii="Times New Roman" w:hAnsi="Times New Roman" w:cs="Times New Roman"/>
                <w:color w:val="auto"/>
              </w:rPr>
              <w:t>Доцент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CE5B74">
              <w:rPr>
                <w:rFonts w:ascii="Times New Roman" w:hAnsi="Times New Roman" w:cs="Times New Roman"/>
                <w:color w:val="auto"/>
              </w:rPr>
              <w:t>кандидат технических наук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1014DD" w:rsidRPr="001014DD" w:rsidRDefault="00CE5B74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CE5B74">
              <w:rPr>
                <w:color w:val="000000" w:themeColor="text1"/>
                <w:lang w:val="en-US"/>
              </w:rPr>
              <w:t>Кузнецов</w:t>
            </w:r>
            <w:proofErr w:type="spellEnd"/>
            <w:r w:rsidRPr="00CE5B74">
              <w:rPr>
                <w:color w:val="000000" w:themeColor="text1"/>
                <w:lang w:val="en-US"/>
              </w:rPr>
              <w:t xml:space="preserve"> В</w:t>
            </w:r>
            <w:r>
              <w:rPr>
                <w:color w:val="000000" w:themeColor="text1"/>
              </w:rPr>
              <w:t>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:rsidTr="009D6B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:rsidTr="009D6B6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:rsidR="005B232A" w:rsidRDefault="005B232A" w:rsidP="009D6B67">
            <w:pPr>
              <w:pStyle w:val="a3"/>
              <w:spacing w:before="960"/>
            </w:pPr>
            <w:r>
              <w:t xml:space="preserve">ОТЧЕТ О </w:t>
            </w:r>
            <w:r w:rsidR="00CE5B74">
              <w:t>ДОПОЛНИТЕЛЬНОМ ЗАДАНИИ</w:t>
            </w:r>
            <w:r w:rsidR="001F71B5">
              <w:t xml:space="preserve"> №1</w:t>
            </w:r>
          </w:p>
        </w:tc>
      </w:tr>
      <w:tr w:rsidR="005B232A" w:rsidTr="009D6B67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:rsidR="005B232A" w:rsidRPr="00587970" w:rsidRDefault="00CE5B74" w:rsidP="009D6B67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 w:rsidRPr="00CE5B74">
              <w:rPr>
                <w:b w:val="0"/>
                <w:caps/>
                <w:color w:val="000000" w:themeColor="text1"/>
              </w:rPr>
              <w:t>ОПТИМАЛЬНЫЙ ПЕРСОНАЖ/КОМАНДА.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:rsidTr="009D6B67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:rsidR="005B232A" w:rsidRPr="00AF66ED" w:rsidRDefault="005B232A" w:rsidP="00CE5B74">
            <w:pPr>
              <w:pStyle w:val="1"/>
              <w:spacing w:before="120" w:after="240"/>
              <w:jc w:val="left"/>
              <w:rPr>
                <w:b w:val="0"/>
              </w:rPr>
            </w:pPr>
          </w:p>
        </w:tc>
      </w:tr>
      <w:tr w:rsidR="005B232A" w:rsidTr="009D6B6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:rsidR="005B232A" w:rsidRDefault="005B232A" w:rsidP="009D6B6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0" w:name="_Toc83212098"/>
            <w:bookmarkStart w:id="1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:rsidTr="009D6B6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:rsidR="005B232A" w:rsidRDefault="005B232A" w:rsidP="009D6B6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:rsidTr="009D6B6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32A" w:rsidRPr="00F57E13" w:rsidRDefault="006E38A8" w:rsidP="009D6B6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232A" w:rsidRPr="00CE5B74" w:rsidRDefault="002C2BBE" w:rsidP="009D6B6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Воробьев В.А.</w:t>
            </w:r>
          </w:p>
        </w:tc>
      </w:tr>
      <w:tr w:rsidR="005B232A" w:rsidTr="009D6B6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232A" w:rsidRDefault="005B232A" w:rsidP="009D6B6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:rsidR="005B232A" w:rsidRDefault="005B232A"/>
    <w:p w:rsidR="00204536" w:rsidRDefault="005B232A" w:rsidP="007273A3">
      <w:pPr>
        <w:spacing w:after="160" w:line="300" w:lineRule="auto"/>
        <w:jc w:val="both"/>
      </w:pPr>
      <w:r>
        <w:br w:type="page"/>
      </w:r>
      <w:r w:rsidR="00587970" w:rsidRPr="00587970">
        <w:rPr>
          <w:b/>
        </w:rPr>
        <w:lastRenderedPageBreak/>
        <w:t>Задание</w:t>
      </w:r>
      <w:r w:rsidR="002C2BBE" w:rsidRPr="00587970">
        <w:rPr>
          <w:b/>
        </w:rPr>
        <w:t>:</w:t>
      </w:r>
      <w:r w:rsidR="002C2BBE">
        <w:t xml:space="preserve"> создать</w:t>
      </w:r>
      <w:r w:rsidR="00CE5B74">
        <w:t xml:space="preserve"> программу, находящая оптимальную команду или персонажа для </w:t>
      </w:r>
      <w:r w:rsidR="002C2BBE">
        <w:t>исходных данных</w:t>
      </w:r>
      <w:r w:rsidR="00CE5B74">
        <w:t>.</w:t>
      </w:r>
    </w:p>
    <w:p w:rsidR="00CE5B74" w:rsidRPr="00CE5B74" w:rsidRDefault="00CE5B74" w:rsidP="00CE5B74">
      <w:pPr>
        <w:spacing w:after="160" w:line="300" w:lineRule="auto"/>
        <w:contextualSpacing/>
        <w:rPr>
          <w:b/>
        </w:rPr>
      </w:pPr>
      <w:r w:rsidRPr="00CE5B74">
        <w:rPr>
          <w:b/>
        </w:rPr>
        <w:t>Исходные данные задачи:</w:t>
      </w:r>
    </w:p>
    <w:p w:rsidR="00CE5B74" w:rsidRDefault="00CE5B74" w:rsidP="00CE5B74">
      <w:pPr>
        <w:pStyle w:val="ad"/>
        <w:numPr>
          <w:ilvl w:val="0"/>
          <w:numId w:val="2"/>
        </w:numPr>
        <w:spacing w:after="160" w:line="300" w:lineRule="auto"/>
      </w:pPr>
      <w:r w:rsidRPr="00CE5B74">
        <w:t>Персонаж обладает несколькими характеристиками:</w:t>
      </w:r>
    </w:p>
    <w:p w:rsidR="00CE5B74" w:rsidRDefault="00CE5B74" w:rsidP="00CE5B74">
      <w:pPr>
        <w:spacing w:after="160" w:line="300" w:lineRule="auto"/>
        <w:ind w:left="360"/>
      </w:pPr>
      <w:r w:rsidRPr="00CE5B74">
        <w:t xml:space="preserve">− Количество наносимого им урона противнику в секунду. Персонаж наносит урон все время, кроме времени, на которое он выведен из строя. Если персонаж наносит урон нескольким соперникам, указанный урон наносится каждому. </w:t>
      </w:r>
    </w:p>
    <w:p w:rsidR="00CE5B74" w:rsidRDefault="00CE5B74" w:rsidP="00CE5B74">
      <w:pPr>
        <w:spacing w:after="160" w:line="300" w:lineRule="auto"/>
        <w:ind w:left="360"/>
      </w:pPr>
      <w:r w:rsidRPr="00CE5B74">
        <w:t xml:space="preserve">− Количество соперников, которым наносится урон. Не более 3. </w:t>
      </w:r>
    </w:p>
    <w:p w:rsidR="00CE5B74" w:rsidRDefault="00CE5B74" w:rsidP="00CE5B74">
      <w:pPr>
        <w:spacing w:after="160" w:line="300" w:lineRule="auto"/>
        <w:ind w:left="360"/>
      </w:pPr>
      <w:r w:rsidRPr="00CE5B74">
        <w:t xml:space="preserve">− Здоровье персонажа. Наносимый урон вычитается из текущего здоровья, при достижении значения 0, персонаж выбывает. </w:t>
      </w:r>
    </w:p>
    <w:p w:rsidR="00CE5B74" w:rsidRDefault="00CE5B74" w:rsidP="00CE5B74">
      <w:pPr>
        <w:spacing w:after="160" w:line="300" w:lineRule="auto"/>
        <w:ind w:left="360"/>
      </w:pPr>
      <w:r w:rsidRPr="00CE5B74">
        <w:t xml:space="preserve">− Способность выводить из строя одного соперника. Задается двумя значениями в секундах: первое - на которое соперник выводится из строя, второе – интервал вывода из строя. Второе как минимум в двое больше первого. Персонаж выводит из строя, как только удается это сделать. </w:t>
      </w:r>
    </w:p>
    <w:p w:rsidR="00CE5B74" w:rsidRDefault="00CE5B74" w:rsidP="00CE5B74">
      <w:pPr>
        <w:pStyle w:val="ad"/>
        <w:numPr>
          <w:ilvl w:val="0"/>
          <w:numId w:val="2"/>
        </w:numPr>
        <w:spacing w:line="300" w:lineRule="auto"/>
      </w:pPr>
      <w:r w:rsidRPr="00CE5B74">
        <w:t xml:space="preserve">Персонажи могут сражаться один против одного, и в командах по 3 персонажа. </w:t>
      </w:r>
    </w:p>
    <w:p w:rsidR="00CE5B74" w:rsidRDefault="00CE5B74" w:rsidP="00CE5B74">
      <w:pPr>
        <w:spacing w:line="300" w:lineRule="auto"/>
        <w:ind w:left="360"/>
      </w:pPr>
      <w:r w:rsidRPr="00CE5B74">
        <w:t xml:space="preserve">Победой команды считается, когда все персонажи противоположной команды выбыли. Каждого персонажа можно выбирать только один раз (не зависимо от того, в какой команде уже выбран этот персонаж). </w:t>
      </w:r>
    </w:p>
    <w:p w:rsidR="00CE5B74" w:rsidRPr="00CE5B74" w:rsidRDefault="00CE5B74" w:rsidP="00CE5B74">
      <w:pPr>
        <w:spacing w:after="160" w:line="300" w:lineRule="auto"/>
        <w:rPr>
          <w:b/>
        </w:rPr>
      </w:pPr>
      <w:r w:rsidRPr="00CE5B74">
        <w:rPr>
          <w:b/>
        </w:rPr>
        <w:t>Задача:</w:t>
      </w:r>
    </w:p>
    <w:p w:rsidR="00CE5B74" w:rsidRDefault="00CE5B74" w:rsidP="00CE5B74">
      <w:pPr>
        <w:spacing w:after="160" w:line="300" w:lineRule="auto"/>
        <w:ind w:left="360" w:firstLine="348"/>
      </w:pPr>
      <w:r w:rsidRPr="00CE5B74">
        <w:rPr>
          <w:b/>
        </w:rPr>
        <w:t>А.</w:t>
      </w:r>
      <w:r w:rsidRPr="00CE5B74">
        <w:t xml:space="preserve"> Оптимальный выбор 1х1. Дан набор персонажей с произвольно заданными характеристиками, не менее 10 персонажей. Соперник выбрал одного персонажа. Выбрать среди оставшихся персонажей тех, кто побеждает персонажа соперника с указанием времени сражения и процента оставшегося здоровья. В случае если таких персонажей несколько, то ранжировать их по: времени сражения или проценту (от первоначального) оставшегося здоровья. Вариант ранжирования (сортировки задается) как входной параметр. </w:t>
      </w:r>
    </w:p>
    <w:p w:rsidR="00CE5B74" w:rsidRPr="00CE5B74" w:rsidRDefault="00CE5B74" w:rsidP="00CE5B74">
      <w:pPr>
        <w:spacing w:after="160" w:line="300" w:lineRule="auto"/>
        <w:ind w:left="360" w:firstLine="348"/>
      </w:pPr>
      <w:r w:rsidRPr="00CE5B74">
        <w:rPr>
          <w:b/>
        </w:rPr>
        <w:t>В.</w:t>
      </w:r>
      <w:r w:rsidRPr="00CE5B74">
        <w:t xml:space="preserve"> Оптимальная команда. Дан набор персонажей с произвольно заданными характеристиками, не менее 10 персонажей. Соперник выбрал трех персонажей. Собрать команду из трех персонажей среди оставшихся таких, которые побеждают команду соперника с указанием времени сражения. В случае если вариантов таких команд несколько, то ранжировать их по времени сражения. Считать, что персонажи наносят урон и выводят из строя в первую очередь соперника с наибольшим уроном.</w:t>
      </w:r>
    </w:p>
    <w:p w:rsidR="00BB1363" w:rsidRPr="00514929" w:rsidRDefault="002C2BBE" w:rsidP="007273A3">
      <w:pPr>
        <w:spacing w:line="300" w:lineRule="auto"/>
        <w:jc w:val="both"/>
        <w:rPr>
          <w:b/>
          <w:lang w:val="en-US"/>
        </w:rPr>
      </w:pPr>
      <w:r w:rsidRPr="00514929">
        <w:rPr>
          <w:b/>
        </w:rPr>
        <w:t>Примечания к исходному заданию</w:t>
      </w:r>
      <w:r w:rsidRPr="00514929">
        <w:rPr>
          <w:b/>
          <w:lang w:val="en-US"/>
        </w:rPr>
        <w:t>:</w:t>
      </w:r>
    </w:p>
    <w:p w:rsidR="002C2BBE" w:rsidRDefault="002C2BBE" w:rsidP="007273A3">
      <w:pPr>
        <w:spacing w:line="300" w:lineRule="auto"/>
        <w:jc w:val="both"/>
      </w:pPr>
      <w:r>
        <w:rPr>
          <w:lang w:val="en-US"/>
        </w:rPr>
        <w:tab/>
      </w:r>
      <w:r>
        <w:t xml:space="preserve">По причине неясности некоторых аспектов в задании, я </w:t>
      </w:r>
      <w:r w:rsidR="00537DCE">
        <w:t>оговорю, как</w:t>
      </w:r>
      <w:r w:rsidR="00514929">
        <w:t xml:space="preserve"> я понял, их</w:t>
      </w:r>
      <w:r>
        <w:t xml:space="preserve"> здесь</w:t>
      </w:r>
      <w:r w:rsidRPr="002C2BBE">
        <w:t>:</w:t>
      </w:r>
    </w:p>
    <w:p w:rsidR="002C2BBE" w:rsidRPr="002C2BBE" w:rsidRDefault="002C2BBE" w:rsidP="002C2BBE">
      <w:pPr>
        <w:pStyle w:val="ad"/>
        <w:numPr>
          <w:ilvl w:val="0"/>
          <w:numId w:val="5"/>
        </w:numPr>
        <w:spacing w:line="300" w:lineRule="auto"/>
        <w:jc w:val="both"/>
      </w:pPr>
      <w:r>
        <w:t xml:space="preserve">Команды ходят по очереди. </w:t>
      </w:r>
      <w:r w:rsidR="00514929">
        <w:t>(первые</w:t>
      </w:r>
      <w:r>
        <w:t xml:space="preserve"> – противники).</w:t>
      </w:r>
    </w:p>
    <w:p w:rsidR="002C2BBE" w:rsidRDefault="002C2BBE" w:rsidP="002C2BBE">
      <w:pPr>
        <w:pStyle w:val="ad"/>
        <w:numPr>
          <w:ilvl w:val="0"/>
          <w:numId w:val="5"/>
        </w:numPr>
        <w:spacing w:line="300" w:lineRule="auto"/>
        <w:jc w:val="both"/>
      </w:pPr>
      <w:r>
        <w:t xml:space="preserve">Персонаж выбывает, как только его здоровье опускается ниже 1, не дожидаясь </w:t>
      </w:r>
      <w:r w:rsidR="00514929">
        <w:t>конца хода.</w:t>
      </w:r>
    </w:p>
    <w:p w:rsidR="002C2BBE" w:rsidRDefault="002C2BBE" w:rsidP="002C2BBE">
      <w:pPr>
        <w:pStyle w:val="ad"/>
        <w:numPr>
          <w:ilvl w:val="0"/>
          <w:numId w:val="5"/>
        </w:numPr>
        <w:spacing w:line="300" w:lineRule="auto"/>
        <w:jc w:val="both"/>
      </w:pPr>
      <w:r>
        <w:lastRenderedPageBreak/>
        <w:t>Отсчет восстановление способности выбивания персонажа начинается от момента применения этой способности, а не от следующего хода.</w:t>
      </w:r>
    </w:p>
    <w:p w:rsidR="00CE5B74" w:rsidRDefault="00514929" w:rsidP="007273A3">
      <w:pPr>
        <w:pStyle w:val="ad"/>
        <w:numPr>
          <w:ilvl w:val="0"/>
          <w:numId w:val="5"/>
        </w:numPr>
        <w:spacing w:line="300" w:lineRule="auto"/>
        <w:jc w:val="both"/>
      </w:pPr>
      <w:r>
        <w:t>Персонаж ВСЕГДА пытается вывести из строя вражеского героя с максимальным уроном. Если он уже выведен, то берется максимальное время вывода из строя.</w:t>
      </w:r>
    </w:p>
    <w:p w:rsidR="00537DCE" w:rsidRDefault="00537DCE" w:rsidP="00537DCE">
      <w:pPr>
        <w:pStyle w:val="ad"/>
        <w:spacing w:line="300" w:lineRule="auto"/>
        <w:ind w:left="1770"/>
        <w:jc w:val="both"/>
      </w:pPr>
    </w:p>
    <w:p w:rsidR="00EB21C1" w:rsidRDefault="00CE5B74" w:rsidP="00EB21C1">
      <w:pPr>
        <w:spacing w:line="300" w:lineRule="auto"/>
        <w:jc w:val="both"/>
        <w:rPr>
          <w:b/>
        </w:rPr>
      </w:pPr>
      <w:r w:rsidRPr="009D6B67">
        <w:rPr>
          <w:b/>
        </w:rPr>
        <w:t xml:space="preserve">Описание </w:t>
      </w:r>
      <w:r w:rsidR="007075BA">
        <w:rPr>
          <w:b/>
        </w:rPr>
        <w:t>исходного кода</w:t>
      </w:r>
      <w:r w:rsidRPr="009D6B67">
        <w:rPr>
          <w:b/>
        </w:rPr>
        <w:t>:</w:t>
      </w:r>
    </w:p>
    <w:p w:rsidR="00EB21C1" w:rsidRPr="00EB21C1" w:rsidRDefault="007075BA" w:rsidP="007273A3">
      <w:pPr>
        <w:pStyle w:val="ad"/>
        <w:numPr>
          <w:ilvl w:val="0"/>
          <w:numId w:val="3"/>
        </w:numPr>
        <w:spacing w:line="300" w:lineRule="auto"/>
        <w:jc w:val="both"/>
        <w:rPr>
          <w:b/>
        </w:rPr>
      </w:pPr>
      <w:r>
        <w:t xml:space="preserve">Структура </w:t>
      </w:r>
      <w:r w:rsidRPr="006A0725">
        <w:rPr>
          <w:b/>
          <w:lang w:val="en-US"/>
        </w:rPr>
        <w:t>Champion</w:t>
      </w:r>
      <w:r w:rsidR="006A0725" w:rsidRPr="006A0725">
        <w:t xml:space="preserve">, </w:t>
      </w:r>
      <w:r w:rsidR="006A0725">
        <w:t xml:space="preserve">хранящая всю информацию о чемпионе. </w:t>
      </w:r>
      <w:proofErr w:type="spellStart"/>
      <w:r w:rsidR="006A0725" w:rsidRPr="006A0725">
        <w:rPr>
          <w:b/>
          <w:lang w:val="en-US"/>
        </w:rPr>
        <w:t>stunAbility</w:t>
      </w:r>
      <w:proofErr w:type="spellEnd"/>
      <w:r w:rsidR="006A0725" w:rsidRPr="006A0725">
        <w:t xml:space="preserve"> </w:t>
      </w:r>
      <w:proofErr w:type="gramStart"/>
      <w:r w:rsidR="006A0725" w:rsidRPr="006A0725">
        <w:t>&lt; 1</w:t>
      </w:r>
      <w:proofErr w:type="gramEnd"/>
      <w:r w:rsidR="006A0725" w:rsidRPr="006A0725">
        <w:t xml:space="preserve"> </w:t>
      </w:r>
      <w:r w:rsidR="006A0725">
        <w:t>, если герой не способен оглушать. Остальные поля структуры тривиальны для понимания.</w:t>
      </w:r>
    </w:p>
    <w:p w:rsidR="00CE5B74" w:rsidRDefault="007075BA" w:rsidP="00EB21C1">
      <w:pPr>
        <w:spacing w:line="300" w:lineRule="auto"/>
        <w:jc w:val="center"/>
        <w:rPr>
          <w:b/>
          <w:lang w:val="en-US"/>
        </w:rPr>
      </w:pPr>
      <w:r w:rsidRPr="007075BA">
        <w:rPr>
          <w:b/>
          <w:lang w:val="en-US"/>
        </w:rPr>
        <w:drawing>
          <wp:inline distT="0" distB="0" distL="0" distR="0" wp14:anchorId="333DA639" wp14:editId="0A232DD2">
            <wp:extent cx="2905530" cy="215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25" w:rsidRPr="003B3ECC" w:rsidRDefault="00E01AB7" w:rsidP="003B3ECC">
      <w:pPr>
        <w:spacing w:line="300" w:lineRule="auto"/>
        <w:jc w:val="center"/>
        <w:rPr>
          <w:lang w:val="en-US"/>
        </w:rPr>
      </w:pPr>
      <w:r>
        <w:t xml:space="preserve">Рисунок 1 </w:t>
      </w:r>
      <w:r w:rsidR="00F01A71">
        <w:t>–</w:t>
      </w:r>
      <w:r>
        <w:t xml:space="preserve"> </w:t>
      </w:r>
      <w:r w:rsidR="00F01A71">
        <w:t xml:space="preserve">код </w:t>
      </w:r>
      <w:r w:rsidR="00F01A71">
        <w:rPr>
          <w:lang w:val="en-US"/>
        </w:rPr>
        <w:t>Champion</w:t>
      </w:r>
    </w:p>
    <w:p w:rsidR="00CE5B74" w:rsidRDefault="00CE5B74" w:rsidP="007273A3">
      <w:pPr>
        <w:spacing w:line="300" w:lineRule="auto"/>
        <w:jc w:val="both"/>
      </w:pPr>
    </w:p>
    <w:p w:rsidR="00EB21C1" w:rsidRDefault="006A0725" w:rsidP="006A0725">
      <w:pPr>
        <w:pStyle w:val="ad"/>
        <w:numPr>
          <w:ilvl w:val="0"/>
          <w:numId w:val="3"/>
        </w:numPr>
        <w:spacing w:line="300" w:lineRule="auto"/>
        <w:jc w:val="both"/>
      </w:pPr>
      <w:r>
        <w:t xml:space="preserve">Структура </w:t>
      </w:r>
      <w:proofErr w:type="spellStart"/>
      <w:r w:rsidRPr="006A0725">
        <w:rPr>
          <w:b/>
          <w:lang w:val="en-US"/>
        </w:rPr>
        <w:t>MyFightResult</w:t>
      </w:r>
      <w:proofErr w:type="spellEnd"/>
      <w:r w:rsidRPr="006A0725">
        <w:t xml:space="preserve">, </w:t>
      </w:r>
      <w:r>
        <w:t xml:space="preserve">представляющая всю информацию об итоге сражения. Была спроектирована, для удобства сортировки результатов. </w:t>
      </w:r>
      <w:proofErr w:type="spellStart"/>
      <w:r>
        <w:rPr>
          <w:lang w:val="en-US"/>
        </w:rPr>
        <w:t>championIndexes</w:t>
      </w:r>
      <w:proofErr w:type="spellEnd"/>
      <w:r w:rsidRPr="006A0725">
        <w:t xml:space="preserve"> – </w:t>
      </w:r>
      <w:r>
        <w:t>индексы из исходного массива чемпионов.</w:t>
      </w:r>
    </w:p>
    <w:p w:rsidR="00EB21C1" w:rsidRDefault="006A0725" w:rsidP="003B3ECC">
      <w:pPr>
        <w:pStyle w:val="ad"/>
        <w:spacing w:line="300" w:lineRule="auto"/>
        <w:jc w:val="center"/>
      </w:pPr>
      <w:r w:rsidRPr="006A0725">
        <w:drawing>
          <wp:inline distT="0" distB="0" distL="0" distR="0" wp14:anchorId="13ECEB2F" wp14:editId="030717B6">
            <wp:extent cx="5725324" cy="157184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1" w:rsidRDefault="00F01A71" w:rsidP="00F01A71">
      <w:pPr>
        <w:spacing w:line="300" w:lineRule="auto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</w:t>
      </w:r>
      <w:r>
        <w:t>–</w:t>
      </w:r>
      <w:r>
        <w:rPr>
          <w:lang w:val="en-US"/>
        </w:rPr>
        <w:t xml:space="preserve"> </w:t>
      </w:r>
      <w:r>
        <w:t xml:space="preserve">код </w:t>
      </w:r>
      <w:proofErr w:type="spellStart"/>
      <w:r>
        <w:rPr>
          <w:lang w:val="en-US"/>
        </w:rPr>
        <w:t>MyFightResult</w:t>
      </w:r>
      <w:proofErr w:type="spellEnd"/>
      <w:r>
        <w:t xml:space="preserve"> </w:t>
      </w:r>
    </w:p>
    <w:p w:rsidR="00EB21C1" w:rsidRDefault="00EB21C1" w:rsidP="00EB21C1">
      <w:pPr>
        <w:spacing w:line="300" w:lineRule="auto"/>
        <w:ind w:left="360"/>
        <w:jc w:val="center"/>
      </w:pPr>
    </w:p>
    <w:p w:rsidR="0017342F" w:rsidRDefault="006A0725" w:rsidP="0017342F">
      <w:pPr>
        <w:pStyle w:val="ad"/>
        <w:numPr>
          <w:ilvl w:val="0"/>
          <w:numId w:val="3"/>
        </w:numPr>
        <w:spacing w:line="300" w:lineRule="auto"/>
      </w:pPr>
      <w:r>
        <w:t xml:space="preserve">Класс </w:t>
      </w:r>
      <w:r w:rsidRPr="006A0725">
        <w:rPr>
          <w:b/>
          <w:lang w:val="en-US"/>
        </w:rPr>
        <w:t>Arena</w:t>
      </w:r>
      <w:r>
        <w:t>, ответственный за симуляцию сражений двух команд произвольного размера.</w:t>
      </w:r>
      <w:r w:rsidRPr="006A0725">
        <w:rPr>
          <w:noProof/>
        </w:rPr>
        <w:t xml:space="preserve"> </w:t>
      </w:r>
    </w:p>
    <w:p w:rsidR="00FC095B" w:rsidRPr="00FC095B" w:rsidRDefault="00FC095B" w:rsidP="00FC095B">
      <w:pPr>
        <w:pStyle w:val="ad"/>
        <w:numPr>
          <w:ilvl w:val="1"/>
          <w:numId w:val="3"/>
        </w:numPr>
        <w:spacing w:line="300" w:lineRule="auto"/>
      </w:pPr>
      <w:r>
        <w:t>приватные методы</w:t>
      </w:r>
      <w:r>
        <w:rPr>
          <w:lang w:val="en-US"/>
        </w:rPr>
        <w:t>:</w:t>
      </w:r>
    </w:p>
    <w:p w:rsidR="00FC095B" w:rsidRDefault="00FC095B" w:rsidP="00FC095B">
      <w:pPr>
        <w:pStyle w:val="ad"/>
        <w:numPr>
          <w:ilvl w:val="2"/>
          <w:numId w:val="3"/>
        </w:numPr>
        <w:spacing w:line="300" w:lineRule="auto"/>
      </w:pPr>
      <w:proofErr w:type="spellStart"/>
      <w:r>
        <w:rPr>
          <w:lang w:val="en-US"/>
        </w:rPr>
        <w:t>TeamAttack</w:t>
      </w:r>
      <w:proofErr w:type="spellEnd"/>
      <w:r w:rsidRPr="00FC095B">
        <w:t xml:space="preserve"> – </w:t>
      </w:r>
      <w:r>
        <w:t>симулирует атаку одной команды на другую. Проходит в цикле атакующую команду и активирует каждого героя.</w:t>
      </w:r>
    </w:p>
    <w:p w:rsidR="00FC095B" w:rsidRDefault="00FC095B" w:rsidP="00FC095B">
      <w:pPr>
        <w:pStyle w:val="ad"/>
        <w:numPr>
          <w:ilvl w:val="2"/>
          <w:numId w:val="3"/>
        </w:numPr>
        <w:spacing w:line="300" w:lineRule="auto"/>
      </w:pPr>
      <w:proofErr w:type="spellStart"/>
      <w:r>
        <w:rPr>
          <w:lang w:val="en-US"/>
        </w:rPr>
        <w:t>ChampionAction</w:t>
      </w:r>
      <w:proofErr w:type="spellEnd"/>
      <w:r w:rsidRPr="00FC095B">
        <w:t xml:space="preserve"> – </w:t>
      </w:r>
      <w:r>
        <w:t xml:space="preserve">действия чемпиона. Сначала проверяется его состояние и перезарядка способности. Затем выполняются действия атаки. Проверятся способность к выводу из строя, </w:t>
      </w:r>
      <w:proofErr w:type="gramStart"/>
      <w:r>
        <w:t>и</w:t>
      </w:r>
      <w:proofErr w:type="gramEnd"/>
      <w:r>
        <w:t xml:space="preserve"> если она не перезаряжается, выводим из строя самого большого по урону героя </w:t>
      </w:r>
      <w:r>
        <w:lastRenderedPageBreak/>
        <w:t xml:space="preserve">противника. Затем атакуем всех вражеских героев, </w:t>
      </w:r>
      <w:proofErr w:type="gramStart"/>
      <w:r>
        <w:t>и</w:t>
      </w:r>
      <w:proofErr w:type="gramEnd"/>
      <w:r>
        <w:t xml:space="preserve"> если их здоровье опустится ниже 0 – удаляем их из команды.</w:t>
      </w:r>
    </w:p>
    <w:p w:rsidR="00FC095B" w:rsidRDefault="00FC095B" w:rsidP="00FC095B">
      <w:pPr>
        <w:pStyle w:val="ad"/>
        <w:numPr>
          <w:ilvl w:val="2"/>
          <w:numId w:val="3"/>
        </w:numPr>
        <w:spacing w:line="300" w:lineRule="auto"/>
      </w:pPr>
      <w:proofErr w:type="spellStart"/>
      <w:r>
        <w:rPr>
          <w:lang w:val="en-US"/>
        </w:rPr>
        <w:t>CountHp</w:t>
      </w:r>
      <w:proofErr w:type="spellEnd"/>
      <w:r w:rsidRPr="00FC095B">
        <w:t xml:space="preserve"> – </w:t>
      </w:r>
      <w:r>
        <w:t xml:space="preserve">подсчет количества здоровья живых героев в команде, указанной через </w:t>
      </w:r>
      <w:proofErr w:type="spellStart"/>
      <w:r>
        <w:t>булевый</w:t>
      </w:r>
      <w:proofErr w:type="spellEnd"/>
      <w:r>
        <w:t xml:space="preserve"> аргумент.</w:t>
      </w:r>
    </w:p>
    <w:p w:rsidR="00FC095B" w:rsidRDefault="00FC095B" w:rsidP="00FC095B">
      <w:pPr>
        <w:pStyle w:val="ad"/>
        <w:numPr>
          <w:ilvl w:val="1"/>
          <w:numId w:val="3"/>
        </w:numPr>
        <w:spacing w:line="300" w:lineRule="auto"/>
      </w:pPr>
      <w:r>
        <w:t>публичные методы</w:t>
      </w:r>
    </w:p>
    <w:p w:rsidR="00FC095B" w:rsidRDefault="00FC095B" w:rsidP="00FC095B">
      <w:pPr>
        <w:pStyle w:val="ad"/>
        <w:numPr>
          <w:ilvl w:val="2"/>
          <w:numId w:val="3"/>
        </w:numPr>
        <w:spacing w:line="300" w:lineRule="auto"/>
      </w:pPr>
      <w:proofErr w:type="spellStart"/>
      <w:r>
        <w:rPr>
          <w:lang w:val="en-US"/>
        </w:rPr>
        <w:t>SetTeam</w:t>
      </w:r>
      <w:proofErr w:type="spellEnd"/>
      <w:r w:rsidRPr="00FC095B">
        <w:t xml:space="preserve"> – </w:t>
      </w:r>
      <w:r>
        <w:t>установка команды, переданной через аргументы метода. Сортировка от наибольшего урона к меньшему.</w:t>
      </w:r>
    </w:p>
    <w:p w:rsidR="00F5418B" w:rsidRDefault="00F5418B" w:rsidP="00FC095B">
      <w:pPr>
        <w:pStyle w:val="ad"/>
        <w:numPr>
          <w:ilvl w:val="2"/>
          <w:numId w:val="3"/>
        </w:numPr>
        <w:spacing w:line="300" w:lineRule="auto"/>
      </w:pPr>
      <w:proofErr w:type="spellStart"/>
      <w:r>
        <w:rPr>
          <w:lang w:val="en-US"/>
        </w:rPr>
        <w:t>FightTeams</w:t>
      </w:r>
      <w:proofErr w:type="spellEnd"/>
      <w:r w:rsidRPr="004C07B5">
        <w:t xml:space="preserve"> </w:t>
      </w:r>
      <w:r w:rsidR="004C07B5" w:rsidRPr="004C07B5">
        <w:t>–</w:t>
      </w:r>
      <w:r w:rsidRPr="004C07B5">
        <w:t xml:space="preserve"> </w:t>
      </w:r>
      <w:r w:rsidR="004C07B5">
        <w:t xml:space="preserve">симуляция сражения команд. В процессе выполнения метода изменяются команды (удаляются выбывшие герои). Выполняет симуляцию сражения вызывая действия команд, пока один из векторов не станет пустым. Если выиграла союзная команда – вернет время сражения в секундах, а также процент оставшегося </w:t>
      </w:r>
      <w:proofErr w:type="spellStart"/>
      <w:r w:rsidR="004C07B5">
        <w:t>хп</w:t>
      </w:r>
      <w:proofErr w:type="spellEnd"/>
      <w:r w:rsidR="004C07B5">
        <w:t>, иначе -1 для времени и процента здоровья.</w:t>
      </w:r>
    </w:p>
    <w:p w:rsidR="006A0725" w:rsidRDefault="006A0725" w:rsidP="003B3ECC">
      <w:pPr>
        <w:spacing w:line="300" w:lineRule="auto"/>
        <w:jc w:val="center"/>
      </w:pPr>
      <w:r w:rsidRPr="006A0725">
        <w:lastRenderedPageBreak/>
        <w:drawing>
          <wp:inline distT="0" distB="0" distL="0" distR="0" wp14:anchorId="06C405EE" wp14:editId="4DE2082C">
            <wp:extent cx="6121400" cy="7527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5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 xml:space="preserve">Рисунок </w:t>
      </w:r>
      <w:r w:rsidR="00516F19">
        <w:rPr>
          <w:lang w:val="en-US"/>
        </w:rPr>
        <w:t>3</w:t>
      </w:r>
      <w:r>
        <w:t xml:space="preserve"> </w:t>
      </w:r>
      <w:r w:rsidR="00516F19">
        <w:t>–</w:t>
      </w:r>
      <w:r w:rsidR="00516F19">
        <w:rPr>
          <w:lang w:val="en-US"/>
        </w:rPr>
        <w:t xml:space="preserve"> </w:t>
      </w:r>
      <w:r w:rsidR="00516F19">
        <w:t xml:space="preserve">приватные члены </w:t>
      </w:r>
      <w:r w:rsidR="00516F19">
        <w:rPr>
          <w:lang w:val="en-US"/>
        </w:rPr>
        <w:t>Arena</w:t>
      </w:r>
      <w:r>
        <w:t xml:space="preserve"> </w:t>
      </w:r>
    </w:p>
    <w:p w:rsidR="00F01A71" w:rsidRDefault="00F01A71" w:rsidP="006A0725">
      <w:pPr>
        <w:spacing w:line="300" w:lineRule="auto"/>
      </w:pPr>
    </w:p>
    <w:p w:rsidR="0017342F" w:rsidRDefault="00011598" w:rsidP="0017342F">
      <w:pPr>
        <w:spacing w:line="300" w:lineRule="auto"/>
        <w:ind w:left="360"/>
        <w:jc w:val="center"/>
      </w:pPr>
      <w:r w:rsidRPr="00011598">
        <w:lastRenderedPageBreak/>
        <w:drawing>
          <wp:inline distT="0" distB="0" distL="0" distR="0" wp14:anchorId="565E2D27" wp14:editId="633DE930">
            <wp:extent cx="6121400" cy="64592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01A71" w:rsidRPr="004F4D48" w:rsidRDefault="00F01A71" w:rsidP="00F01A71">
      <w:pPr>
        <w:spacing w:line="300" w:lineRule="auto"/>
        <w:jc w:val="center"/>
        <w:rPr>
          <w:lang w:val="en-US"/>
        </w:rPr>
      </w:pPr>
      <w:r>
        <w:t xml:space="preserve">Рисунок </w:t>
      </w:r>
      <w:r w:rsidR="00516F19">
        <w:rPr>
          <w:lang w:val="en-US"/>
        </w:rPr>
        <w:t>4</w:t>
      </w:r>
      <w:r>
        <w:t xml:space="preserve"> </w:t>
      </w:r>
      <w:r w:rsidR="004F4D48">
        <w:t>–</w:t>
      </w:r>
      <w:r>
        <w:t xml:space="preserve"> </w:t>
      </w:r>
      <w:r w:rsidR="004F4D48">
        <w:t xml:space="preserve">публичные методы </w:t>
      </w:r>
      <w:r w:rsidR="004F4D48">
        <w:rPr>
          <w:lang w:val="en-US"/>
        </w:rPr>
        <w:t>Arena</w:t>
      </w:r>
    </w:p>
    <w:p w:rsidR="0017342F" w:rsidRDefault="0017342F" w:rsidP="004F4D48">
      <w:pPr>
        <w:spacing w:line="300" w:lineRule="auto"/>
      </w:pPr>
    </w:p>
    <w:p w:rsidR="009F3F78" w:rsidRDefault="009F3F78" w:rsidP="009F3F78">
      <w:pPr>
        <w:pStyle w:val="ad"/>
        <w:numPr>
          <w:ilvl w:val="0"/>
          <w:numId w:val="3"/>
        </w:numPr>
        <w:spacing w:line="300" w:lineRule="auto"/>
      </w:pPr>
      <w:r>
        <w:t>Функции для работы с вводом-выводом пользователя.</w:t>
      </w:r>
    </w:p>
    <w:p w:rsidR="009F3F78" w:rsidRDefault="009F3F78" w:rsidP="003B3ECC">
      <w:pPr>
        <w:spacing w:line="300" w:lineRule="auto"/>
        <w:jc w:val="center"/>
      </w:pPr>
      <w:r w:rsidRPr="009F3F78">
        <w:lastRenderedPageBreak/>
        <w:drawing>
          <wp:inline distT="0" distB="0" distL="0" distR="0" wp14:anchorId="63F4C363" wp14:editId="228CE7EA">
            <wp:extent cx="5982535" cy="40677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Default="00F01A71" w:rsidP="00F02155">
      <w:pPr>
        <w:spacing w:line="300" w:lineRule="auto"/>
        <w:jc w:val="center"/>
      </w:pPr>
      <w:r>
        <w:t xml:space="preserve">Рисунок </w:t>
      </w:r>
      <w:r w:rsidR="004F4D48" w:rsidRPr="004F4D48">
        <w:t>5</w:t>
      </w:r>
      <w:r>
        <w:t xml:space="preserve"> </w:t>
      </w:r>
      <w:r w:rsidR="004F4D48">
        <w:t>–</w:t>
      </w:r>
      <w:r>
        <w:t xml:space="preserve"> </w:t>
      </w:r>
      <w:r w:rsidR="00EA1DB6">
        <w:t>функции</w:t>
      </w:r>
      <w:r w:rsidR="004F4D48">
        <w:t xml:space="preserve"> для ввода</w:t>
      </w:r>
      <w:r w:rsidR="004F4D48" w:rsidRPr="004F4D48">
        <w:t>/</w:t>
      </w:r>
      <w:r w:rsidR="004F4D48">
        <w:t>в</w:t>
      </w:r>
      <w:r w:rsidR="00D42EAD">
        <w:t>ыв</w:t>
      </w:r>
      <w:r w:rsidR="004F4D48">
        <w:t>ода.</w:t>
      </w:r>
    </w:p>
    <w:p w:rsidR="0017342F" w:rsidRDefault="0017342F" w:rsidP="00F02155">
      <w:pPr>
        <w:spacing w:line="300" w:lineRule="auto"/>
      </w:pPr>
    </w:p>
    <w:p w:rsidR="0017342F" w:rsidRDefault="00404299" w:rsidP="009D6B67">
      <w:pPr>
        <w:pStyle w:val="ad"/>
        <w:numPr>
          <w:ilvl w:val="0"/>
          <w:numId w:val="3"/>
        </w:numPr>
        <w:spacing w:line="300" w:lineRule="auto"/>
      </w:pPr>
      <w:r>
        <w:t>Функция для преобразования индексов исходного вектора, в массив элементов на основе этих индексов.</w:t>
      </w:r>
    </w:p>
    <w:p w:rsidR="0017342F" w:rsidRDefault="00404299" w:rsidP="003B3ECC">
      <w:pPr>
        <w:spacing w:line="300" w:lineRule="auto"/>
        <w:jc w:val="center"/>
      </w:pPr>
      <w:r w:rsidRPr="00404299">
        <w:drawing>
          <wp:inline distT="0" distB="0" distL="0" distR="0" wp14:anchorId="310DCAD1" wp14:editId="16AB2B3C">
            <wp:extent cx="6121400" cy="132842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F02155" w:rsidRDefault="00F01A71" w:rsidP="00F02155">
      <w:pPr>
        <w:spacing w:line="300" w:lineRule="auto"/>
        <w:jc w:val="center"/>
        <w:rPr>
          <w:lang w:val="en-US"/>
        </w:rPr>
      </w:pPr>
      <w:r>
        <w:t xml:space="preserve">Рисунок </w:t>
      </w:r>
      <w:r w:rsidR="00EA1DB6">
        <w:t>6</w:t>
      </w:r>
      <w:r>
        <w:t xml:space="preserve"> </w:t>
      </w:r>
      <w:r w:rsidR="00EA1DB6">
        <w:t>–</w:t>
      </w:r>
      <w:r>
        <w:t xml:space="preserve"> </w:t>
      </w:r>
      <w:r w:rsidR="00EA1DB6">
        <w:t xml:space="preserve">код </w:t>
      </w:r>
      <w:proofErr w:type="spellStart"/>
      <w:r w:rsidR="00EA1DB6">
        <w:rPr>
          <w:lang w:val="en-US"/>
        </w:rPr>
        <w:t>ChampionsFromIndex</w:t>
      </w:r>
      <w:proofErr w:type="spellEnd"/>
    </w:p>
    <w:p w:rsidR="009D6B67" w:rsidRDefault="009D6B67" w:rsidP="0017342F">
      <w:pPr>
        <w:pStyle w:val="ad"/>
        <w:spacing w:line="300" w:lineRule="auto"/>
      </w:pPr>
    </w:p>
    <w:p w:rsidR="009D6B67" w:rsidRDefault="004C07B5" w:rsidP="009D6B67">
      <w:pPr>
        <w:pStyle w:val="ad"/>
        <w:numPr>
          <w:ilvl w:val="0"/>
          <w:numId w:val="3"/>
        </w:numPr>
        <w:spacing w:line="300" w:lineRule="auto"/>
      </w:pPr>
      <w:r>
        <w:t xml:space="preserve">Дальше пойдет описание кода в </w:t>
      </w:r>
      <w:proofErr w:type="gramStart"/>
      <w:r>
        <w:rPr>
          <w:lang w:val="en-US"/>
        </w:rPr>
        <w:t>main</w:t>
      </w:r>
      <w:r w:rsidRPr="004C07B5">
        <w:t>(</w:t>
      </w:r>
      <w:proofErr w:type="gramEnd"/>
      <w:r w:rsidRPr="004C07B5">
        <w:t xml:space="preserve">). </w:t>
      </w:r>
      <w:r>
        <w:rPr>
          <w:lang w:val="en-US"/>
        </w:rPr>
        <w:t>C</w:t>
      </w:r>
      <w:r>
        <w:t xml:space="preserve">начала мы считываем исходные данные (количество чемпионов, их характеристики, количество чемпионов противника и их индексы). Для задачи </w:t>
      </w:r>
      <w:r>
        <w:rPr>
          <w:lang w:val="en-US"/>
        </w:rPr>
        <w:t>A</w:t>
      </w:r>
      <w:r w:rsidRPr="004C07B5">
        <w:t xml:space="preserve"> –</w:t>
      </w:r>
      <w:r>
        <w:t xml:space="preserve"> размер количества чемпионов должен быть введен = 1, для задачи В – 3.</w:t>
      </w:r>
    </w:p>
    <w:p w:rsidR="00404299" w:rsidRDefault="00404299" w:rsidP="003B3ECC">
      <w:pPr>
        <w:spacing w:line="300" w:lineRule="auto"/>
        <w:jc w:val="center"/>
      </w:pPr>
      <w:r w:rsidRPr="00404299">
        <w:lastRenderedPageBreak/>
        <w:drawing>
          <wp:inline distT="0" distB="0" distL="0" distR="0" wp14:anchorId="47021683" wp14:editId="7CEAC42E">
            <wp:extent cx="6049219" cy="36581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F02155" w:rsidRDefault="00F01A71" w:rsidP="00F01A71">
      <w:pPr>
        <w:spacing w:line="300" w:lineRule="auto"/>
        <w:jc w:val="center"/>
      </w:pPr>
      <w:r>
        <w:t xml:space="preserve">Рисунок </w:t>
      </w:r>
      <w:r w:rsidR="00F02155" w:rsidRPr="00F02155">
        <w:t>7</w:t>
      </w:r>
      <w:r>
        <w:t xml:space="preserve"> </w:t>
      </w:r>
      <w:r w:rsidR="00F02155">
        <w:t>–</w:t>
      </w:r>
      <w:r>
        <w:t xml:space="preserve"> </w:t>
      </w:r>
      <w:r w:rsidR="00F02155">
        <w:t xml:space="preserve">часть кода </w:t>
      </w:r>
      <w:r w:rsidR="00F02155">
        <w:rPr>
          <w:lang w:val="en-US"/>
        </w:rPr>
        <w:t>main</w:t>
      </w:r>
      <w:r w:rsidR="00F02155" w:rsidRPr="00F02155">
        <w:t xml:space="preserve"> (ввод</w:t>
      </w:r>
      <w:r w:rsidR="00F02155">
        <w:t xml:space="preserve"> данных)</w:t>
      </w:r>
    </w:p>
    <w:p w:rsidR="00F01A71" w:rsidRDefault="00F01A71" w:rsidP="00404299">
      <w:pPr>
        <w:spacing w:line="300" w:lineRule="auto"/>
      </w:pPr>
    </w:p>
    <w:p w:rsidR="00404299" w:rsidRDefault="004112D3" w:rsidP="00404299">
      <w:pPr>
        <w:pStyle w:val="ad"/>
        <w:numPr>
          <w:ilvl w:val="0"/>
          <w:numId w:val="3"/>
        </w:numPr>
        <w:spacing w:line="300" w:lineRule="auto"/>
      </w:pPr>
      <w:r>
        <w:t xml:space="preserve">Создания строки </w:t>
      </w:r>
      <w:r>
        <w:rPr>
          <w:lang w:val="en-US"/>
        </w:rPr>
        <w:t>bitmask</w:t>
      </w:r>
      <w:r w:rsidRPr="004112D3">
        <w:t xml:space="preserve"> </w:t>
      </w:r>
      <w:r>
        <w:t xml:space="preserve">из 0 и 1 перестановки которой, означают индексы из массива героев, которых стоят включить в команду. Выполняем цикл генерации команд, пока есть следующая перестановка. В этом цикле мы смотрим, уникальная ли команда </w:t>
      </w:r>
      <w:proofErr w:type="gramStart"/>
      <w:r>
        <w:t>( противник</w:t>
      </w:r>
      <w:proofErr w:type="gramEnd"/>
      <w:r>
        <w:t xml:space="preserve"> не брал таких героев ) и если это выполняется -</w:t>
      </w:r>
      <w:r w:rsidRPr="004112D3">
        <w:t>&gt;</w:t>
      </w:r>
      <w:r>
        <w:t xml:space="preserve"> </w:t>
      </w:r>
      <w:r w:rsidR="00F1380E">
        <w:t xml:space="preserve">симулируем схватку в объекте класса </w:t>
      </w:r>
      <w:r w:rsidR="00F1380E">
        <w:rPr>
          <w:lang w:val="en-US"/>
        </w:rPr>
        <w:t>Arena</w:t>
      </w:r>
      <w:r w:rsidR="00F1380E" w:rsidRPr="00F1380E">
        <w:t xml:space="preserve"> </w:t>
      </w:r>
      <w:r w:rsidR="00F1380E">
        <w:t xml:space="preserve">и </w:t>
      </w:r>
      <w:r>
        <w:t>записываем в массив результатов.</w:t>
      </w:r>
    </w:p>
    <w:p w:rsidR="00F01A71" w:rsidRDefault="00F01A71" w:rsidP="00F01A71">
      <w:pPr>
        <w:spacing w:line="300" w:lineRule="auto"/>
      </w:pPr>
    </w:p>
    <w:p w:rsidR="00404299" w:rsidRDefault="00E1088C" w:rsidP="003B3ECC">
      <w:pPr>
        <w:spacing w:line="300" w:lineRule="auto"/>
        <w:jc w:val="center"/>
      </w:pPr>
      <w:r w:rsidRPr="00E1088C">
        <w:lastRenderedPageBreak/>
        <w:drawing>
          <wp:inline distT="0" distB="0" distL="0" distR="0" wp14:anchorId="3CA6612A" wp14:editId="26A06DF0">
            <wp:extent cx="6121400" cy="39103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 xml:space="preserve">Рисунок </w:t>
      </w:r>
      <w:r w:rsidR="00F02155">
        <w:t>8</w:t>
      </w:r>
      <w:r>
        <w:t xml:space="preserve"> -</w:t>
      </w:r>
      <w:r w:rsidR="00F02155" w:rsidRPr="00F02155">
        <w:t xml:space="preserve"> </w:t>
      </w:r>
      <w:r w:rsidR="00F02155">
        <w:t xml:space="preserve">часть кода </w:t>
      </w:r>
      <w:r w:rsidR="00F02155">
        <w:rPr>
          <w:lang w:val="en-US"/>
        </w:rPr>
        <w:t>main</w:t>
      </w:r>
      <w:r w:rsidR="00F02155" w:rsidRPr="00F02155">
        <w:t xml:space="preserve"> (</w:t>
      </w:r>
      <w:r w:rsidR="00F02155">
        <w:t>симуляция сражений</w:t>
      </w:r>
      <w:r w:rsidR="00F02155">
        <w:t>)</w:t>
      </w:r>
      <w:r>
        <w:t xml:space="preserve"> </w:t>
      </w:r>
    </w:p>
    <w:p w:rsidR="00F01A71" w:rsidRDefault="00F01A71" w:rsidP="00404299">
      <w:pPr>
        <w:spacing w:line="300" w:lineRule="auto"/>
      </w:pPr>
    </w:p>
    <w:p w:rsidR="00404299" w:rsidRDefault="004C07B5" w:rsidP="00404299">
      <w:pPr>
        <w:pStyle w:val="ad"/>
        <w:numPr>
          <w:ilvl w:val="0"/>
          <w:numId w:val="3"/>
        </w:numPr>
        <w:spacing w:line="300" w:lineRule="auto"/>
      </w:pPr>
      <w:r>
        <w:t>Выбор способа ранжирования результатов. Вывод победивших команд, с указанием индексов из ввода.</w:t>
      </w:r>
    </w:p>
    <w:p w:rsidR="00404299" w:rsidRDefault="00404299" w:rsidP="003B3ECC">
      <w:pPr>
        <w:spacing w:line="300" w:lineRule="auto"/>
        <w:jc w:val="center"/>
      </w:pPr>
      <w:r w:rsidRPr="00404299">
        <w:drawing>
          <wp:inline distT="0" distB="0" distL="0" distR="0" wp14:anchorId="3D949D7B" wp14:editId="6D3D2886">
            <wp:extent cx="6121400" cy="233807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 xml:space="preserve">Рисунок </w:t>
      </w:r>
      <w:r w:rsidR="00F02155">
        <w:t>9</w:t>
      </w:r>
      <w:r>
        <w:t xml:space="preserve"> -</w:t>
      </w:r>
      <w:r w:rsidR="00F02155">
        <w:t xml:space="preserve"> </w:t>
      </w:r>
      <w:r w:rsidR="00F02155">
        <w:t xml:space="preserve">часть кода </w:t>
      </w:r>
      <w:r w:rsidR="00F02155">
        <w:rPr>
          <w:lang w:val="en-US"/>
        </w:rPr>
        <w:t>main</w:t>
      </w:r>
      <w:r w:rsidR="00F02155" w:rsidRPr="00F02155">
        <w:t xml:space="preserve"> (в</w:t>
      </w:r>
      <w:r w:rsidR="00F02155">
        <w:t>ывод результата</w:t>
      </w:r>
      <w:r w:rsidR="00F02155">
        <w:t>)</w:t>
      </w:r>
      <w:r>
        <w:t xml:space="preserve"> </w:t>
      </w:r>
    </w:p>
    <w:p w:rsidR="00F01A71" w:rsidRDefault="00F01A71" w:rsidP="00404299">
      <w:pPr>
        <w:spacing w:line="300" w:lineRule="auto"/>
      </w:pPr>
    </w:p>
    <w:p w:rsidR="009D6B67" w:rsidRDefault="009D6B67" w:rsidP="009D6B67">
      <w:pPr>
        <w:pStyle w:val="ad"/>
        <w:spacing w:line="300" w:lineRule="auto"/>
      </w:pPr>
    </w:p>
    <w:p w:rsidR="009D6B67" w:rsidRDefault="009D6B67">
      <w:pPr>
        <w:spacing w:after="160" w:line="259" w:lineRule="auto"/>
      </w:pPr>
      <w:r>
        <w:br w:type="page"/>
      </w:r>
    </w:p>
    <w:p w:rsidR="009D6B67" w:rsidRPr="009D6B67" w:rsidRDefault="009D6B67" w:rsidP="009D6B67">
      <w:pPr>
        <w:spacing w:line="300" w:lineRule="auto"/>
        <w:rPr>
          <w:b/>
          <w:lang w:val="en-US"/>
        </w:rPr>
      </w:pPr>
      <w:r w:rsidRPr="009D6B67">
        <w:rPr>
          <w:b/>
        </w:rPr>
        <w:lastRenderedPageBreak/>
        <w:t>Листинг</w:t>
      </w:r>
      <w:r w:rsidRPr="002C2BBE">
        <w:rPr>
          <w:b/>
          <w:lang w:val="en-US"/>
        </w:rPr>
        <w:t xml:space="preserve"> </w:t>
      </w:r>
      <w:r w:rsidRPr="009D6B67">
        <w:rPr>
          <w:b/>
        </w:rPr>
        <w:t>программы</w:t>
      </w:r>
      <w:r w:rsidRPr="009D6B67">
        <w:rPr>
          <w:b/>
          <w:lang w:val="en-US"/>
        </w:rPr>
        <w:t>:</w:t>
      </w:r>
    </w:p>
    <w:p w:rsidR="00F1380E" w:rsidRDefault="00CC02DC">
      <w:pPr>
        <w:spacing w:after="160" w:line="259" w:lineRule="auto"/>
        <w:rPr>
          <w:lang w:val="en-US"/>
        </w:rPr>
      </w:pPr>
      <w:r>
        <w:t xml:space="preserve">Исходный код можно также посмотреть на </w:t>
      </w:r>
      <w:r>
        <w:rPr>
          <w:lang w:val="en-US"/>
        </w:rPr>
        <w:t>GitHub</w:t>
      </w:r>
      <w:r w:rsidRPr="00CC02DC">
        <w:t xml:space="preserve">. </w:t>
      </w:r>
      <w:r>
        <w:rPr>
          <w:lang w:val="en-US"/>
        </w:rPr>
        <w:t xml:space="preserve">URL - </w:t>
      </w:r>
      <w:hyperlink r:id="rId16" w:history="1">
        <w:r w:rsidR="00F1380E" w:rsidRPr="00CE4322">
          <w:rPr>
            <w:rStyle w:val="a9"/>
            <w:lang w:val="en-US"/>
          </w:rPr>
          <w:t>https://github.com/vladcto/SUAI_homework/main/op_sem2_add1/OP/2%D1%81%D0%B5%D0%BC%D0%B5%D1%81%D1%82%D1%80_%D0%B4%D0%BE%D0%BF_%D0%B7%D0%B0%D0%B4%D0%B0%D0%BD%D0%B8%D0%B51/source_code.cpp</w:t>
        </w:r>
      </w:hyperlink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D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D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D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D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D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D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D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D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D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D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D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D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//Структуры, описывающая героя.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Champion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stunAbillity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stunCooldown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splash;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damage;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hp;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stunedSecs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stunCooldownRemain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//Структуры для компоновки победных чемпионов и их результатов.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связана никак с ареной.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MyFightResult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championIndexes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fightSecs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hpLeft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в котором симулируется сражение.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Arena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alliesTeam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//Чемпионы команды, чей сейчас ход, выполняют свои действия.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TeamAttack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alliesTeam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nowTeam.size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ChampionAction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enemyTurn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состояния чемпиона, и его действия.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ChampionAction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champIndex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enemyTeam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champIndex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alliesTeam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champIndex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Перезаряка</w:t>
      </w:r>
      <w:proofErr w:type="spellEnd"/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способности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myChampion.stunCooldownRemain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spellStart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myChampion.stunCooldownRemain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герой в стане, уменьшаем его длительность и пропускаем все действия.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myChampion.stunedSecs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myChampion.stunedSecs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Действия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героя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opositTeam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alliesTeam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Станим</w:t>
      </w:r>
      <w:proofErr w:type="spellEnd"/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героем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myChampion.stunAbillity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myChampion.stunCooldownRemain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opositTeam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stunedSecs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opositTeam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stunedSecs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myChampion.stunAbillity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myChampion.stunCooldownRemain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myChampion.stunCooldown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Атакуем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myChampion.splash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opositTeam.size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opositTeam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.hp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myChampion.damage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герой сдох, то убираем его из команды.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opositTeam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.hp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opositTeam.erase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opositTeam.begin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i--;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//Подсчитать количество ХП команды.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CountHp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countEnemy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countEnemy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alliesTeam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myTeam.size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myTeam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.hp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team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enemy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//Отсортировать команду так, чтоб первыми были те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 кого больше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дамаг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.begin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</w:t>
      </w:r>
      <w:proofErr w:type="gramEnd"/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.damage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.damage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enemy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team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alliesTeam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//Симулирование сражения команды.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выйграют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союзниник,вернет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время сражения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иначе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-1.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FightTeams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hpBeginAlies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CountHp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secondsFight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enemyTurn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//может сделать случайным... или через аргумент передавать...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//Сражение, пока одна из команд не проиграет.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enemyTeam.size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 &amp;&amp;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alliesTeam.size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!= 0)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TeamAttack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^=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меняем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TeamAttack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enemyTurn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^=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меняем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secondsFight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enemyTeam.size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CountHp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hpBeginAlies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secondsFight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//Метод-шаблон для красивого запроса данных у юзера.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RequestInput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data;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InputChampion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stunAbillity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RequestInput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продолжительность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стана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stunCooldown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stunAbillity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RequestInput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кд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стана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0;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splash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RequestInput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сплеш</w:t>
      </w:r>
      <w:proofErr w:type="spell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damage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RequestInput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дамаг</w:t>
      </w:r>
      <w:proofErr w:type="spell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hp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RequestInput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хп</w:t>
      </w:r>
      <w:proofErr w:type="spell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champ{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stunAbillity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,stunCooldown,splash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damage,hp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champ;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PrintVector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//Создать вектор чемпионов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indexes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вектора чемпионов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ChampionsFromIndex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indexes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indexes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indexes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A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чемпионов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champions;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championsCount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RequestInput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чемпионов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championsCount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герой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champions.push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InputChampion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команды противника.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Champion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enemyChampions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enemyChampIndex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enemysChempCount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чемпионов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индексы чемпионов противника через пробел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enemysChempCount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champIndex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champIndex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enemyChampIndex.insert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champIndex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enemyChampions.push_back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(champions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champIndex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Arena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маска из лидирующий 0 и младших единиц, для отображения перестановок всех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команд размером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enemysChempCount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bitmask(</w:t>
      </w:r>
      <w:proofErr w:type="spellStart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enemysChempCount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bitmask.resize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champions.size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0);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не был использован чемпион из вражеской команды.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aliesIndex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индексы чемпионов будущей команды.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D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A2D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MyFightResult</w:t>
      </w:r>
      <w:proofErr w:type="spellEnd"/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results;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D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2D5A" w:rsidRP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unical</w:t>
      </w:r>
      <w:proofErr w:type="spellEnd"/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D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D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aliesIndex.clear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//вытаскиваем из битовой маски индексы чемпионов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champions.size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bitmask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был уже использован чемпион - завершаем цикл.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enemyChampIndex.find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enemyChampIndex.end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unical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aliesIndex.push_back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unical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aliesTeam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ChampionsFromIndex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aliesIndex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champions);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arena.SetTeam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enemyChampions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arena.SetTeam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aliesTeam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fightSeconds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arena.FightTeams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выйграла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союзная команда.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fightSeconds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results.push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MyFightResult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aliesIndex,fightSeconds,hpLeft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prev_permutation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bitmask.begin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bitmask.end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())); 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следующая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лексикографическая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перестановка</w:t>
      </w:r>
      <w:r w:rsidRPr="00E01A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Надо бы память освободить, но она и так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освобдится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конце выполнения.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sortHp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RequestInput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Сортировать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хп</w:t>
      </w:r>
      <w:proofErr w:type="spell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? (0 - </w:t>
      </w:r>
      <w:proofErr w:type="gramStart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false ,</w:t>
      </w:r>
      <w:proofErr w:type="gramEnd"/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остальное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true):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sortHp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results.begin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results.end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</w:t>
      </w:r>
      <w:proofErr w:type="spellStart"/>
      <w:proofErr w:type="gramEnd"/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MyFightResult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MyFightResult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results.begin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results.end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</w:t>
      </w:r>
      <w:proofErr w:type="spellStart"/>
      <w:proofErr w:type="gramEnd"/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MyFightResult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1A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MyFightResult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.fightSecs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01A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.fightSecs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A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results.size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PrintVector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(results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championIndexes</w:t>
      </w:r>
      <w:proofErr w:type="spellEnd"/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2D5A" w:rsidRPr="00E01AB7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sortHp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hpLeft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results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fightSecs</w:t>
      </w:r>
      <w:proofErr w:type="spellEnd"/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1A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A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2D5A" w:rsidRDefault="007A2D5A" w:rsidP="007A2D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A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1AB7" w:rsidRDefault="007A2D5A" w:rsidP="007A2D5A">
      <w:pPr>
        <w:spacing w:line="30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1AB7" w:rsidRDefault="00E01AB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9D6B67" w:rsidRPr="009D6B67" w:rsidRDefault="009D6B67" w:rsidP="007A2D5A">
      <w:pPr>
        <w:spacing w:line="300" w:lineRule="auto"/>
        <w:rPr>
          <w:b/>
          <w:lang w:val="en-US"/>
        </w:rPr>
      </w:pPr>
      <w:r w:rsidRPr="009D6B67">
        <w:rPr>
          <w:b/>
        </w:rPr>
        <w:lastRenderedPageBreak/>
        <w:t>Тесты работы программы</w:t>
      </w:r>
      <w:r w:rsidRPr="009D6B67">
        <w:rPr>
          <w:b/>
          <w:lang w:val="en-US"/>
        </w:rPr>
        <w:t>:</w:t>
      </w:r>
    </w:p>
    <w:p w:rsidR="009D6B67" w:rsidRDefault="009D6B67" w:rsidP="009D6B67">
      <w:pPr>
        <w:pStyle w:val="ad"/>
        <w:numPr>
          <w:ilvl w:val="0"/>
          <w:numId w:val="4"/>
        </w:numPr>
        <w:spacing w:line="300" w:lineRule="auto"/>
        <w:rPr>
          <w:lang w:val="en-US"/>
        </w:rPr>
      </w:pPr>
      <w:r w:rsidRPr="009D6B67">
        <w:t>Входные данные</w:t>
      </w:r>
      <w:r>
        <w:rPr>
          <w:lang w:val="en-US"/>
        </w:rPr>
        <w:t>:</w:t>
      </w:r>
    </w:p>
    <w:p w:rsidR="009D6B67" w:rsidRPr="00F01A71" w:rsidRDefault="00A66BB6" w:rsidP="00F01A71">
      <w:pPr>
        <w:spacing w:line="300" w:lineRule="auto"/>
        <w:jc w:val="center"/>
        <w:rPr>
          <w:lang w:val="en-US"/>
        </w:rPr>
      </w:pPr>
      <w:r w:rsidRPr="00A66BB6">
        <w:rPr>
          <w:lang w:val="en-US"/>
        </w:rPr>
        <w:lastRenderedPageBreak/>
        <w:drawing>
          <wp:inline distT="0" distB="0" distL="0" distR="0" wp14:anchorId="32EE2115" wp14:editId="27326ACD">
            <wp:extent cx="2479543" cy="89058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3034" cy="89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>Рисунок 1</w:t>
      </w:r>
      <w:r w:rsidR="00F02155">
        <w:t>0</w:t>
      </w:r>
      <w:r>
        <w:t xml:space="preserve"> </w:t>
      </w:r>
      <w:r w:rsidR="00F02155">
        <w:t>– тестовые данные</w:t>
      </w:r>
      <w:r>
        <w:t xml:space="preserve"> </w:t>
      </w:r>
    </w:p>
    <w:p w:rsidR="00F01A71" w:rsidRPr="00F02155" w:rsidRDefault="00F01A71" w:rsidP="009D6B67">
      <w:pPr>
        <w:pStyle w:val="ad"/>
        <w:spacing w:line="300" w:lineRule="auto"/>
        <w:ind w:left="1080"/>
      </w:pPr>
    </w:p>
    <w:p w:rsidR="009D6B67" w:rsidRPr="00F02155" w:rsidRDefault="009D6B67" w:rsidP="009D6B67">
      <w:pPr>
        <w:pStyle w:val="ad"/>
        <w:spacing w:line="300" w:lineRule="auto"/>
        <w:ind w:left="1080"/>
      </w:pPr>
    </w:p>
    <w:p w:rsidR="000735A3" w:rsidRPr="00F02155" w:rsidRDefault="00B648A3" w:rsidP="009D6B67">
      <w:pPr>
        <w:pStyle w:val="ad"/>
        <w:spacing w:line="300" w:lineRule="auto"/>
        <w:ind w:left="1080"/>
      </w:pPr>
      <w:r>
        <w:t>Результат (</w:t>
      </w:r>
      <w:r w:rsidR="00CB05ED">
        <w:t>задача А)</w:t>
      </w:r>
      <w:r w:rsidR="000735A3" w:rsidRPr="00F02155">
        <w:t>:</w:t>
      </w:r>
    </w:p>
    <w:p w:rsidR="000735A3" w:rsidRDefault="00906581" w:rsidP="00F01A71">
      <w:pPr>
        <w:spacing w:line="300" w:lineRule="auto"/>
        <w:jc w:val="center"/>
      </w:pPr>
      <w:r w:rsidRPr="00906581">
        <w:drawing>
          <wp:inline distT="0" distB="0" distL="0" distR="0" wp14:anchorId="4D94EC46" wp14:editId="51949239">
            <wp:extent cx="4277322" cy="112410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>Рисунок 1</w:t>
      </w:r>
      <w:r w:rsidR="00F02155">
        <w:t>1</w:t>
      </w:r>
      <w:r>
        <w:t xml:space="preserve"> </w:t>
      </w:r>
      <w:r w:rsidR="00F02155">
        <w:t>– результат тестовых данных</w:t>
      </w:r>
    </w:p>
    <w:p w:rsidR="00F01A71" w:rsidRDefault="00F01A71" w:rsidP="009D6B67">
      <w:pPr>
        <w:pStyle w:val="ad"/>
        <w:spacing w:line="300" w:lineRule="auto"/>
        <w:ind w:left="1080"/>
      </w:pPr>
    </w:p>
    <w:p w:rsidR="000735A3" w:rsidRDefault="000735A3" w:rsidP="009D6B67">
      <w:pPr>
        <w:pStyle w:val="ad"/>
        <w:spacing w:line="300" w:lineRule="auto"/>
        <w:ind w:left="1080"/>
      </w:pPr>
    </w:p>
    <w:p w:rsidR="000735A3" w:rsidRPr="000735A3" w:rsidRDefault="000735A3" w:rsidP="000735A3">
      <w:pPr>
        <w:pStyle w:val="ad"/>
        <w:numPr>
          <w:ilvl w:val="0"/>
          <w:numId w:val="4"/>
        </w:numPr>
        <w:spacing w:line="300" w:lineRule="auto"/>
      </w:pPr>
      <w:r>
        <w:t>Входные данные</w:t>
      </w:r>
      <w:r>
        <w:rPr>
          <w:lang w:val="en-US"/>
        </w:rPr>
        <w:t>:</w:t>
      </w:r>
    </w:p>
    <w:p w:rsidR="000735A3" w:rsidRDefault="00B648A3" w:rsidP="00F01A71">
      <w:pPr>
        <w:spacing w:line="300" w:lineRule="auto"/>
        <w:jc w:val="center"/>
      </w:pPr>
      <w:r w:rsidRPr="00B648A3">
        <w:lastRenderedPageBreak/>
        <w:drawing>
          <wp:inline distT="0" distB="0" distL="0" distR="0" wp14:anchorId="49EF4F11" wp14:editId="04CCA18E">
            <wp:extent cx="4070888" cy="877252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618" cy="878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>Рисунок 1</w:t>
      </w:r>
      <w:r w:rsidR="00F02155">
        <w:t>2</w:t>
      </w:r>
      <w:r>
        <w:t xml:space="preserve"> </w:t>
      </w:r>
      <w:r w:rsidR="00F02155">
        <w:t>– тестовые данные</w:t>
      </w:r>
    </w:p>
    <w:p w:rsidR="00F01A71" w:rsidRPr="000735A3" w:rsidRDefault="00F01A71" w:rsidP="000735A3">
      <w:pPr>
        <w:pStyle w:val="ad"/>
        <w:spacing w:line="300" w:lineRule="auto"/>
        <w:ind w:left="1080"/>
      </w:pPr>
    </w:p>
    <w:p w:rsidR="000735A3" w:rsidRDefault="000735A3" w:rsidP="000735A3">
      <w:pPr>
        <w:pStyle w:val="ad"/>
        <w:spacing w:line="300" w:lineRule="auto"/>
        <w:ind w:left="1080"/>
      </w:pPr>
    </w:p>
    <w:p w:rsidR="000735A3" w:rsidRPr="00F02155" w:rsidRDefault="000735A3" w:rsidP="000735A3">
      <w:pPr>
        <w:pStyle w:val="ad"/>
        <w:spacing w:line="300" w:lineRule="auto"/>
        <w:ind w:left="1080"/>
      </w:pPr>
      <w:proofErr w:type="gramStart"/>
      <w:r>
        <w:t>Результат</w:t>
      </w:r>
      <w:r w:rsidR="004E4200">
        <w:t>(</w:t>
      </w:r>
      <w:proofErr w:type="gramEnd"/>
      <w:r w:rsidR="004E4200">
        <w:t xml:space="preserve">задача </w:t>
      </w:r>
      <w:r w:rsidR="00B648A3">
        <w:rPr>
          <w:lang w:val="en-US"/>
        </w:rPr>
        <w:t>A</w:t>
      </w:r>
      <w:r w:rsidR="004E4200" w:rsidRPr="00F02155">
        <w:t>)</w:t>
      </w:r>
      <w:r w:rsidRPr="00F02155">
        <w:t>:</w:t>
      </w:r>
    </w:p>
    <w:p w:rsidR="000735A3" w:rsidRPr="00F01A71" w:rsidRDefault="00B648A3" w:rsidP="00F01A71">
      <w:pPr>
        <w:spacing w:line="300" w:lineRule="auto"/>
        <w:jc w:val="center"/>
        <w:rPr>
          <w:lang w:val="en-US"/>
        </w:rPr>
      </w:pPr>
      <w:r w:rsidRPr="00B648A3">
        <w:rPr>
          <w:lang w:val="en-US"/>
        </w:rPr>
        <w:drawing>
          <wp:inline distT="0" distB="0" distL="0" distR="0" wp14:anchorId="2AE66F6F" wp14:editId="1C2C6A82">
            <wp:extent cx="4239217" cy="1514686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>Рисунок 1</w:t>
      </w:r>
      <w:r w:rsidR="00F02155">
        <w:t>3</w:t>
      </w:r>
      <w:r>
        <w:t xml:space="preserve"> -</w:t>
      </w:r>
      <w:r w:rsidR="00F02155">
        <w:t xml:space="preserve"> </w:t>
      </w:r>
      <w:r w:rsidR="00F02155">
        <w:t>результат тестовых данных</w:t>
      </w:r>
    </w:p>
    <w:p w:rsidR="00F01A71" w:rsidRDefault="00F01A71" w:rsidP="000735A3">
      <w:pPr>
        <w:pStyle w:val="ad"/>
        <w:spacing w:line="300" w:lineRule="auto"/>
        <w:ind w:left="1080"/>
        <w:rPr>
          <w:lang w:val="en-US"/>
        </w:rPr>
      </w:pPr>
    </w:p>
    <w:p w:rsidR="000735A3" w:rsidRPr="007E3BCC" w:rsidRDefault="000735A3" w:rsidP="007E3BCC">
      <w:pPr>
        <w:pStyle w:val="ad"/>
        <w:numPr>
          <w:ilvl w:val="0"/>
          <w:numId w:val="4"/>
        </w:numPr>
        <w:spacing w:after="160" w:line="259" w:lineRule="auto"/>
        <w:rPr>
          <w:lang w:val="en-US"/>
        </w:rPr>
      </w:pPr>
      <w:r>
        <w:t>Входные данные</w:t>
      </w:r>
      <w:r w:rsidRPr="007E3BCC">
        <w:rPr>
          <w:lang w:val="en-US"/>
        </w:rPr>
        <w:t>:</w:t>
      </w:r>
    </w:p>
    <w:p w:rsidR="000735A3" w:rsidRPr="00F01A71" w:rsidRDefault="00B648A3" w:rsidP="00F01A71">
      <w:pPr>
        <w:spacing w:line="300" w:lineRule="auto"/>
        <w:jc w:val="center"/>
        <w:rPr>
          <w:lang w:val="en-US"/>
        </w:rPr>
      </w:pPr>
      <w:r w:rsidRPr="00B648A3">
        <w:rPr>
          <w:lang w:val="en-US"/>
        </w:rPr>
        <w:lastRenderedPageBreak/>
        <w:drawing>
          <wp:inline distT="0" distB="0" distL="0" distR="0" wp14:anchorId="288BE800" wp14:editId="5B174BB7">
            <wp:extent cx="3770212" cy="871537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3684" cy="87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>Рисунок 1</w:t>
      </w:r>
      <w:r w:rsidR="00F02155">
        <w:t>4</w:t>
      </w:r>
      <w:r>
        <w:t xml:space="preserve"> </w:t>
      </w:r>
      <w:r w:rsidR="00F02155">
        <w:t xml:space="preserve">– тестовые данные </w:t>
      </w:r>
    </w:p>
    <w:p w:rsidR="00F01A71" w:rsidRPr="00F02155" w:rsidRDefault="00F01A71" w:rsidP="000735A3">
      <w:pPr>
        <w:pStyle w:val="ad"/>
        <w:spacing w:line="300" w:lineRule="auto"/>
        <w:ind w:left="1080"/>
      </w:pPr>
    </w:p>
    <w:p w:rsidR="000735A3" w:rsidRPr="00F02155" w:rsidRDefault="000735A3" w:rsidP="000735A3">
      <w:pPr>
        <w:spacing w:line="300" w:lineRule="auto"/>
        <w:ind w:left="720"/>
      </w:pPr>
    </w:p>
    <w:p w:rsidR="000735A3" w:rsidRPr="00F02155" w:rsidRDefault="000735A3" w:rsidP="000735A3">
      <w:pPr>
        <w:spacing w:line="300" w:lineRule="auto"/>
        <w:ind w:left="1080"/>
      </w:pPr>
      <w:r>
        <w:t>Результат</w:t>
      </w:r>
      <w:r w:rsidR="00B648A3" w:rsidRPr="00F02155">
        <w:t xml:space="preserve"> (</w:t>
      </w:r>
      <w:r w:rsidR="00B648A3">
        <w:t>задача В)</w:t>
      </w:r>
      <w:r w:rsidRPr="00F02155">
        <w:t>:</w:t>
      </w:r>
    </w:p>
    <w:p w:rsidR="000735A3" w:rsidRDefault="00B648A3" w:rsidP="00F01A71">
      <w:pPr>
        <w:spacing w:line="300" w:lineRule="auto"/>
        <w:jc w:val="center"/>
      </w:pPr>
      <w:r w:rsidRPr="00B648A3">
        <w:drawing>
          <wp:inline distT="0" distB="0" distL="0" distR="0" wp14:anchorId="694D8905" wp14:editId="5547E336">
            <wp:extent cx="4029637" cy="2924583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1" w:rsidRPr="00E01AB7" w:rsidRDefault="00F01A71" w:rsidP="00F01A71">
      <w:pPr>
        <w:spacing w:line="300" w:lineRule="auto"/>
        <w:jc w:val="center"/>
      </w:pPr>
      <w:r>
        <w:t>Рисунок 1</w:t>
      </w:r>
      <w:r w:rsidR="00F02155">
        <w:t>5</w:t>
      </w:r>
      <w:r>
        <w:t xml:space="preserve"> -</w:t>
      </w:r>
      <w:r w:rsidR="00F02155">
        <w:t xml:space="preserve"> </w:t>
      </w:r>
      <w:r w:rsidR="00F02155">
        <w:t>результат тестовых данных</w:t>
      </w:r>
    </w:p>
    <w:p w:rsidR="00F01A71" w:rsidRDefault="00F01A71" w:rsidP="00F01A71">
      <w:pPr>
        <w:spacing w:line="300" w:lineRule="auto"/>
      </w:pPr>
    </w:p>
    <w:p w:rsidR="00C22F9C" w:rsidRDefault="00C22F9C" w:rsidP="00C22F9C">
      <w:pPr>
        <w:spacing w:line="300" w:lineRule="auto"/>
      </w:pPr>
    </w:p>
    <w:p w:rsidR="00C22F9C" w:rsidRPr="00B020E6" w:rsidRDefault="00B020E6" w:rsidP="00906581">
      <w:pPr>
        <w:spacing w:after="160" w:line="259" w:lineRule="auto"/>
      </w:pPr>
      <w:r w:rsidRPr="00B020E6">
        <w:rPr>
          <w:b/>
        </w:rPr>
        <w:t>Вывод</w:t>
      </w:r>
      <w:r w:rsidRPr="00B020E6">
        <w:t xml:space="preserve">: </w:t>
      </w:r>
      <w:r>
        <w:t>на основе поставленного задания реализовали алгоритм нахождения оптимальной команды</w:t>
      </w:r>
      <w:r w:rsidRPr="00B020E6">
        <w:t>/</w:t>
      </w:r>
      <w:r>
        <w:t>персонажа.</w:t>
      </w:r>
      <w:r w:rsidR="00DB2CEA">
        <w:t xml:space="preserve"> Протестировали алгоритм на тестовых значениях и убедились в правильности написанного алгоритма.</w:t>
      </w:r>
    </w:p>
    <w:sectPr w:rsidR="00C22F9C" w:rsidRPr="00B020E6" w:rsidSect="00841200">
      <w:footerReference w:type="default" r:id="rId23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7DA" w:rsidRDefault="002767DA" w:rsidP="005B232A">
      <w:r>
        <w:separator/>
      </w:r>
    </w:p>
  </w:endnote>
  <w:endnote w:type="continuationSeparator" w:id="0">
    <w:p w:rsidR="002767DA" w:rsidRDefault="002767DA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Content>
      <w:p w:rsidR="00E01AB7" w:rsidRDefault="00E01AB7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1AB7" w:rsidRDefault="00E01A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7DA" w:rsidRDefault="002767DA" w:rsidP="005B232A">
      <w:r>
        <w:separator/>
      </w:r>
    </w:p>
  </w:footnote>
  <w:footnote w:type="continuationSeparator" w:id="0">
    <w:p w:rsidR="002767DA" w:rsidRDefault="002767DA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BDC"/>
    <w:multiLevelType w:val="hybridMultilevel"/>
    <w:tmpl w:val="AA728278"/>
    <w:lvl w:ilvl="0" w:tplc="82E034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F7E5D15"/>
    <w:multiLevelType w:val="hybridMultilevel"/>
    <w:tmpl w:val="9EC0CA98"/>
    <w:lvl w:ilvl="0" w:tplc="AEE07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52664"/>
    <w:multiLevelType w:val="hybridMultilevel"/>
    <w:tmpl w:val="EC1E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96276"/>
    <w:multiLevelType w:val="hybridMultilevel"/>
    <w:tmpl w:val="51823FE2"/>
    <w:lvl w:ilvl="0" w:tplc="0F30FB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FC1E01"/>
    <w:multiLevelType w:val="hybridMultilevel"/>
    <w:tmpl w:val="2FD46806"/>
    <w:lvl w:ilvl="0" w:tplc="AEE07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11598"/>
    <w:rsid w:val="000735A3"/>
    <w:rsid w:val="001014DD"/>
    <w:rsid w:val="0017342F"/>
    <w:rsid w:val="001F71B5"/>
    <w:rsid w:val="00204536"/>
    <w:rsid w:val="002767DA"/>
    <w:rsid w:val="002C2BBE"/>
    <w:rsid w:val="00314FD2"/>
    <w:rsid w:val="003548EA"/>
    <w:rsid w:val="003B3ECC"/>
    <w:rsid w:val="00404299"/>
    <w:rsid w:val="004112D3"/>
    <w:rsid w:val="004C07B5"/>
    <w:rsid w:val="004E4200"/>
    <w:rsid w:val="004F4D48"/>
    <w:rsid w:val="00514929"/>
    <w:rsid w:val="00516F19"/>
    <w:rsid w:val="00537DCE"/>
    <w:rsid w:val="00587970"/>
    <w:rsid w:val="005B232A"/>
    <w:rsid w:val="006A0725"/>
    <w:rsid w:val="006E38A8"/>
    <w:rsid w:val="007075BA"/>
    <w:rsid w:val="007273A3"/>
    <w:rsid w:val="007A2D5A"/>
    <w:rsid w:val="007E3BCC"/>
    <w:rsid w:val="00820B41"/>
    <w:rsid w:val="00841200"/>
    <w:rsid w:val="008832F2"/>
    <w:rsid w:val="0088451C"/>
    <w:rsid w:val="00906581"/>
    <w:rsid w:val="00925E5B"/>
    <w:rsid w:val="00963267"/>
    <w:rsid w:val="00974DD3"/>
    <w:rsid w:val="009D6B67"/>
    <w:rsid w:val="009F3F78"/>
    <w:rsid w:val="00A138AB"/>
    <w:rsid w:val="00A66BB6"/>
    <w:rsid w:val="00A9358F"/>
    <w:rsid w:val="00B020E6"/>
    <w:rsid w:val="00B648A3"/>
    <w:rsid w:val="00B9753F"/>
    <w:rsid w:val="00BB1363"/>
    <w:rsid w:val="00C22F9C"/>
    <w:rsid w:val="00CB05ED"/>
    <w:rsid w:val="00CB5BD3"/>
    <w:rsid w:val="00CC02DC"/>
    <w:rsid w:val="00CE5B74"/>
    <w:rsid w:val="00CF04B7"/>
    <w:rsid w:val="00D10523"/>
    <w:rsid w:val="00D42EAD"/>
    <w:rsid w:val="00D551A0"/>
    <w:rsid w:val="00DB0C03"/>
    <w:rsid w:val="00DB2CEA"/>
    <w:rsid w:val="00DC3C56"/>
    <w:rsid w:val="00DF4F4A"/>
    <w:rsid w:val="00E01AB7"/>
    <w:rsid w:val="00E1088C"/>
    <w:rsid w:val="00EA1DB6"/>
    <w:rsid w:val="00EB21C1"/>
    <w:rsid w:val="00F01A71"/>
    <w:rsid w:val="00F02155"/>
    <w:rsid w:val="00F1380E"/>
    <w:rsid w:val="00F5418B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C045E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CE5B74"/>
    <w:pPr>
      <w:ind w:left="720"/>
      <w:contextualSpacing/>
    </w:pPr>
  </w:style>
  <w:style w:type="numbering" w:customStyle="1" w:styleId="12">
    <w:name w:val="Нет списка1"/>
    <w:next w:val="a2"/>
    <w:uiPriority w:val="99"/>
    <w:semiHidden/>
    <w:unhideWhenUsed/>
    <w:rsid w:val="009D6B67"/>
  </w:style>
  <w:style w:type="paragraph" w:customStyle="1" w:styleId="msonormal0">
    <w:name w:val="msonormal"/>
    <w:basedOn w:val="a"/>
    <w:rsid w:val="009D6B67"/>
    <w:pPr>
      <w:spacing w:before="100" w:beforeAutospacing="1" w:after="100" w:afterAutospacing="1"/>
    </w:pPr>
  </w:style>
  <w:style w:type="character" w:styleId="ae">
    <w:name w:val="Unresolved Mention"/>
    <w:basedOn w:val="a0"/>
    <w:uiPriority w:val="99"/>
    <w:semiHidden/>
    <w:unhideWhenUsed/>
    <w:rsid w:val="00F13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vladcto/SUAI_homework/main/op_sem2_add1/OP/2%D1%81%D0%B5%D0%BC%D0%B5%D1%81%D1%82%D1%80_%D0%B4%D0%BE%D0%BF_%D0%B7%D0%B0%D0%B4%D0%B0%D0%BD%D0%B8%D0%B51/source_code.cpp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111</TotalTime>
  <Pages>20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32</cp:revision>
  <dcterms:created xsi:type="dcterms:W3CDTF">2022-06-05T15:27:00Z</dcterms:created>
  <dcterms:modified xsi:type="dcterms:W3CDTF">2022-06-05T17:18:00Z</dcterms:modified>
</cp:coreProperties>
</file>