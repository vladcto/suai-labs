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7777777" w:rsidR="005B232A" w:rsidRPr="0088451C" w:rsidRDefault="0088451C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8451C">
              <w:rPr>
                <w:rFonts w:ascii="Times New Roman" w:hAnsi="Times New Roman" w:cs="Times New Roman"/>
                <w:color w:val="auto"/>
              </w:rPr>
              <w:t>старший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594D91F8" w:rsidR="005B232A" w:rsidRPr="009835EA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9835EA">
              <w:rPr>
                <w:lang w:val="en-US"/>
              </w:rPr>
              <w:t>2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32EEF3B4" w:rsidR="005B232A" w:rsidRPr="00587970" w:rsidRDefault="00E049D8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Анализ строк, хеширование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3BEDC51" w:rsidR="005B232A" w:rsidRPr="008E207D" w:rsidRDefault="005B232A" w:rsidP="001A57B1">
            <w:pPr>
              <w:pStyle w:val="1"/>
              <w:spacing w:before="120" w:after="240"/>
              <w:rPr>
                <w:b w:val="0"/>
                <w:lang w:val="en-US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8E207D">
              <w:rPr>
                <w:b w:val="0"/>
                <w:color w:val="000000" w:themeColor="text1"/>
                <w:lang w:val="en-US"/>
              </w:rPr>
              <w:t>13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354D2F71" w14:textId="18BF1D4A" w:rsidR="00E12C64" w:rsidRDefault="005B232A" w:rsidP="002C7EB9">
      <w:pPr>
        <w:spacing w:after="160" w:line="360" w:lineRule="auto"/>
        <w:ind w:firstLine="709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EA5D31" w:rsidRPr="00587970">
        <w:rPr>
          <w:b/>
        </w:rPr>
        <w:t>:</w:t>
      </w:r>
      <w:r w:rsidR="00EA5D31">
        <w:t xml:space="preserve"> реализовать</w:t>
      </w:r>
      <w:r w:rsidR="00587970">
        <w:t xml:space="preserve"> программную функцию на языке C/С++, выполняющую поставленную задачу. Глобальные параметры использовать запрещено; допустимо использование дополнительных функций.</w:t>
      </w:r>
      <w:r w:rsidR="00E12C64" w:rsidRPr="00E12C64">
        <w:rPr>
          <w:noProof/>
        </w:rPr>
        <w:t xml:space="preserve"> </w:t>
      </w:r>
    </w:p>
    <w:p w14:paraId="4CCC9031" w14:textId="391C5D2D" w:rsidR="00E12C64" w:rsidRDefault="009835EA" w:rsidP="002C7EB9">
      <w:pPr>
        <w:spacing w:after="160" w:line="360" w:lineRule="auto"/>
        <w:ind w:firstLine="709"/>
        <w:jc w:val="both"/>
      </w:pPr>
      <w:r w:rsidRPr="009835EA">
        <w:rPr>
          <w:noProof/>
        </w:rPr>
        <w:drawing>
          <wp:inline distT="0" distB="0" distL="0" distR="0" wp14:anchorId="102F4970" wp14:editId="6FF25286">
            <wp:extent cx="6121400" cy="909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8DA" w14:textId="3CBD2917" w:rsidR="00204536" w:rsidRDefault="00E12C64" w:rsidP="002C7EB9">
      <w:pPr>
        <w:spacing w:after="160" w:line="360" w:lineRule="auto"/>
        <w:ind w:firstLine="709"/>
        <w:jc w:val="center"/>
      </w:pPr>
      <w:r>
        <w:t xml:space="preserve">Рисунок </w:t>
      </w:r>
      <w:r w:rsidR="0079597F">
        <w:fldChar w:fldCharType="begin"/>
      </w:r>
      <w:r w:rsidR="0079597F">
        <w:instrText xml:space="preserve"> SEQ Рисунок \* ARABIC </w:instrText>
      </w:r>
      <w:r w:rsidR="0079597F">
        <w:fldChar w:fldCharType="separate"/>
      </w:r>
      <w:r>
        <w:t>1</w:t>
      </w:r>
      <w:r w:rsidR="0079597F">
        <w:fldChar w:fldCharType="end"/>
      </w:r>
      <w:r>
        <w:t xml:space="preserve"> - вариант задания</w:t>
      </w:r>
    </w:p>
    <w:p w14:paraId="13F1B0C4" w14:textId="08CE8FDD" w:rsidR="00DB0C03" w:rsidRPr="00344C61" w:rsidRDefault="00DB0C03" w:rsidP="002C7EB9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771ED0C8" w:rsidR="00DB0C03" w:rsidRDefault="00344C61" w:rsidP="002C7EB9">
      <w:pPr>
        <w:keepNext/>
        <w:spacing w:after="160" w:line="360" w:lineRule="auto"/>
        <w:ind w:firstLine="709"/>
        <w:contextualSpacing/>
        <w:jc w:val="center"/>
      </w:pPr>
      <w:r w:rsidRPr="00344C61">
        <w:rPr>
          <w:noProof/>
        </w:rPr>
        <w:drawing>
          <wp:inline distT="0" distB="0" distL="0" distR="0" wp14:anchorId="743C8BEE" wp14:editId="51D10C4A">
            <wp:extent cx="5077534" cy="61730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294B5362" w:rsidR="00DB0C03" w:rsidRPr="003548EA" w:rsidRDefault="00DB0C03" w:rsidP="002C7EB9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  <w:lang w:val="en-US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DB0C03">
        <w:rPr>
          <w:i w:val="0"/>
          <w:color w:val="auto"/>
          <w:sz w:val="24"/>
          <w:szCs w:val="24"/>
        </w:rPr>
        <w:t xml:space="preserve"> Код</w:t>
      </w:r>
    </w:p>
    <w:p w14:paraId="7BF311D6" w14:textId="0FDE8CA9" w:rsidR="00DB0C03" w:rsidRPr="00E12C64" w:rsidRDefault="00344C61" w:rsidP="002C7EB9">
      <w:pPr>
        <w:keepNext/>
        <w:spacing w:line="360" w:lineRule="auto"/>
        <w:ind w:firstLine="709"/>
        <w:jc w:val="center"/>
        <w:rPr>
          <w:lang w:val="en-US"/>
        </w:rPr>
      </w:pPr>
      <w:r w:rsidRPr="00344C61">
        <w:rPr>
          <w:noProof/>
          <w:lang w:val="en-US"/>
        </w:rPr>
        <w:lastRenderedPageBreak/>
        <w:drawing>
          <wp:inline distT="0" distB="0" distL="0" distR="0" wp14:anchorId="67C6DC93" wp14:editId="5308E18C">
            <wp:extent cx="4963218" cy="208626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731" w14:textId="27B2C806" w:rsidR="00DB0C03" w:rsidRDefault="00DB0C03" w:rsidP="002C7EB9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="00CB005E">
        <w:rPr>
          <w:i w:val="0"/>
          <w:color w:val="auto"/>
          <w:sz w:val="24"/>
          <w:szCs w:val="24"/>
        </w:rPr>
        <w:t>3</w:t>
      </w:r>
      <w:bookmarkStart w:id="4" w:name="_GoBack"/>
      <w:bookmarkEnd w:id="4"/>
      <w:r w:rsidRPr="00DB0C03">
        <w:rPr>
          <w:i w:val="0"/>
          <w:color w:val="auto"/>
          <w:sz w:val="24"/>
          <w:szCs w:val="24"/>
        </w:rPr>
        <w:t xml:space="preserve"> - ввод и вывод</w:t>
      </w:r>
    </w:p>
    <w:p w14:paraId="1BEC64BC" w14:textId="32D17F53" w:rsidR="00BB1363" w:rsidRDefault="002C7EB9" w:rsidP="002C7EB9">
      <w:pPr>
        <w:keepNext/>
        <w:spacing w:line="360" w:lineRule="auto"/>
        <w:ind w:firstLine="709"/>
      </w:pPr>
      <w:r w:rsidRPr="002C7EB9">
        <w:lastRenderedPageBreak/>
        <w:drawing>
          <wp:inline distT="0" distB="0" distL="0" distR="0" wp14:anchorId="2A0E5A7C" wp14:editId="03B21DE5">
            <wp:extent cx="5296639" cy="7792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348" w14:textId="0A95F04E" w:rsidR="00BB1363" w:rsidRPr="007273A3" w:rsidRDefault="00BB1363" w:rsidP="002C7EB9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</w:p>
    <w:p w14:paraId="1ADF09D5" w14:textId="1C803349" w:rsidR="00BB1363" w:rsidRPr="00E12C64" w:rsidRDefault="00BB1363" w:rsidP="002C7EB9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 xml:space="preserve">в ходе выполнения работы освоил методы </w:t>
      </w:r>
      <w:r w:rsidR="00344C61">
        <w:t>работы с циклами.</w:t>
      </w:r>
    </w:p>
    <w:sectPr w:rsidR="00BB1363" w:rsidRPr="00E12C64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974BF" w14:textId="77777777" w:rsidR="0079597F" w:rsidRDefault="0079597F" w:rsidP="005B232A">
      <w:r>
        <w:separator/>
      </w:r>
    </w:p>
  </w:endnote>
  <w:endnote w:type="continuationSeparator" w:id="0">
    <w:p w14:paraId="026DEA2E" w14:textId="77777777" w:rsidR="0079597F" w:rsidRDefault="0079597F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9009" w14:textId="77777777" w:rsidR="0079597F" w:rsidRDefault="0079597F" w:rsidP="005B232A">
      <w:r>
        <w:separator/>
      </w:r>
    </w:p>
  </w:footnote>
  <w:footnote w:type="continuationSeparator" w:id="0">
    <w:p w14:paraId="1868FC28" w14:textId="77777777" w:rsidR="0079597F" w:rsidRDefault="0079597F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1014DD"/>
    <w:rsid w:val="001F71B5"/>
    <w:rsid w:val="00204536"/>
    <w:rsid w:val="002C44C8"/>
    <w:rsid w:val="002C7EB9"/>
    <w:rsid w:val="00314FD2"/>
    <w:rsid w:val="00344C61"/>
    <w:rsid w:val="003548EA"/>
    <w:rsid w:val="00587970"/>
    <w:rsid w:val="005B232A"/>
    <w:rsid w:val="006E38A8"/>
    <w:rsid w:val="007273A3"/>
    <w:rsid w:val="00786E28"/>
    <w:rsid w:val="0079597F"/>
    <w:rsid w:val="00820B41"/>
    <w:rsid w:val="00841200"/>
    <w:rsid w:val="008832F2"/>
    <w:rsid w:val="0088451C"/>
    <w:rsid w:val="008E207D"/>
    <w:rsid w:val="00974DD3"/>
    <w:rsid w:val="009835EA"/>
    <w:rsid w:val="00A9358F"/>
    <w:rsid w:val="00B353FF"/>
    <w:rsid w:val="00B9753F"/>
    <w:rsid w:val="00BB1363"/>
    <w:rsid w:val="00CB005E"/>
    <w:rsid w:val="00CB5BD3"/>
    <w:rsid w:val="00CF04B7"/>
    <w:rsid w:val="00D10523"/>
    <w:rsid w:val="00D551A0"/>
    <w:rsid w:val="00DB0C03"/>
    <w:rsid w:val="00E049D8"/>
    <w:rsid w:val="00E12C64"/>
    <w:rsid w:val="00E306EE"/>
    <w:rsid w:val="00E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8</cp:revision>
  <dcterms:created xsi:type="dcterms:W3CDTF">2022-03-30T21:08:00Z</dcterms:created>
  <dcterms:modified xsi:type="dcterms:W3CDTF">2022-05-10T21:26:00Z</dcterms:modified>
</cp:coreProperties>
</file>