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4E1ED3F0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УАП</w:t>
      </w:r>
    </w:p>
    <w:p w14:paraId="0FDECBB1" w14:textId="77777777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F04B7" w:rsidRPr="00CF04B7">
        <w:rPr>
          <w:color w:val="000000" w:themeColor="text1"/>
        </w:rPr>
        <w:fldChar w:fldCharType="begin"/>
      </w:r>
      <w:r w:rsidR="00CF04B7" w:rsidRPr="00CF04B7">
        <w:rPr>
          <w:color w:val="000000" w:themeColor="text1"/>
        </w:rPr>
        <w:instrText xml:space="preserve"> FILLIN  "Введите номер кафедры" \d 53 \o  \* MERGEFORMAT </w:instrText>
      </w:r>
      <w:r w:rsidR="00CF04B7" w:rsidRPr="00CF04B7">
        <w:rPr>
          <w:color w:val="000000" w:themeColor="text1"/>
        </w:rPr>
        <w:fldChar w:fldCharType="separate"/>
      </w:r>
      <w:r w:rsidR="0088451C">
        <w:rPr>
          <w:color w:val="000000" w:themeColor="text1"/>
        </w:rPr>
        <w:t>53</w:t>
      </w:r>
      <w:r w:rsidR="00CF04B7" w:rsidRPr="00CF04B7">
        <w:rPr>
          <w:color w:val="000000" w:themeColor="text1"/>
        </w:rPr>
        <w:fldChar w:fldCharType="end"/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77777777" w:rsidR="005B232A" w:rsidRPr="0088451C" w:rsidRDefault="0088451C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 w:rsidRPr="0088451C">
              <w:rPr>
                <w:rFonts w:ascii="Times New Roman" w:hAnsi="Times New Roman" w:cs="Times New Roman"/>
                <w:color w:val="auto"/>
              </w:rPr>
              <w:t>старший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77777777" w:rsidR="001014DD" w:rsidRPr="001014DD" w:rsidRDefault="0088451C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Ушаков В.А.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2170A501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112B45">
              <w:t>9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178AF72A" w:rsidR="005B232A" w:rsidRPr="00587970" w:rsidRDefault="00112B45" w:rsidP="001A57B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t>Бинарные операции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B5104B0" w:rsidR="005B232A" w:rsidRPr="00D457C8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D457C8">
              <w:rPr>
                <w:b w:val="0"/>
                <w:color w:val="000000" w:themeColor="text1"/>
              </w:rPr>
              <w:t>11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77777777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1014DD">
              <w:rPr>
                <w:color w:val="000000" w:themeColor="text1"/>
                <w:lang w:val="en-US"/>
              </w:rPr>
              <w:t>5138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354D2F71" w14:textId="12304A65" w:rsidR="00E12C64" w:rsidRDefault="005B232A" w:rsidP="006002A5">
      <w:pPr>
        <w:spacing w:after="160" w:line="360" w:lineRule="auto"/>
        <w:ind w:firstLine="709"/>
        <w:jc w:val="both"/>
        <w:rPr>
          <w:noProof/>
        </w:rPr>
      </w:pPr>
      <w:r>
        <w:br w:type="page"/>
      </w:r>
      <w:r w:rsidR="00587970" w:rsidRPr="00587970">
        <w:rPr>
          <w:b/>
        </w:rPr>
        <w:lastRenderedPageBreak/>
        <w:t>Задание</w:t>
      </w:r>
      <w:r w:rsidR="00AE4DDE" w:rsidRPr="00587970">
        <w:rPr>
          <w:b/>
        </w:rPr>
        <w:t>:</w:t>
      </w:r>
      <w:r w:rsidR="00AE4DDE">
        <w:t xml:space="preserve"> реализовать</w:t>
      </w:r>
      <w:r w:rsidR="00340871">
        <w:t xml:space="preserve"> программную функцию на языке C/С++, выполняющую поставленную задачу. Глобальные параметры использовать запрещено; допустимо использование дополнительных функций. Обязательно использование только поразрядных операций для выполнения задания, математические операции с индексами и счетчиками разрешены</w:t>
      </w:r>
    </w:p>
    <w:p w14:paraId="4CCC9031" w14:textId="52A81C85" w:rsidR="00E12C64" w:rsidRDefault="00D457C8" w:rsidP="006002A5">
      <w:pPr>
        <w:spacing w:after="160" w:line="360" w:lineRule="auto"/>
        <w:ind w:firstLine="709"/>
        <w:jc w:val="both"/>
      </w:pPr>
      <w:r w:rsidRPr="00D457C8">
        <w:rPr>
          <w:noProof/>
        </w:rPr>
        <w:drawing>
          <wp:inline distT="0" distB="0" distL="0" distR="0" wp14:anchorId="165AFAFA" wp14:editId="2CFE49EF">
            <wp:extent cx="6121400" cy="12553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38DA" w14:textId="263CAFDB" w:rsidR="00542CE4" w:rsidRDefault="00E12C64" w:rsidP="006002A5">
      <w:pPr>
        <w:spacing w:after="160" w:line="360" w:lineRule="auto"/>
        <w:ind w:firstLine="709"/>
        <w:jc w:val="center"/>
      </w:pPr>
      <w:r>
        <w:t xml:space="preserve">Рисунок </w:t>
      </w:r>
      <w:fldSimple w:instr=" SEQ Рисунок \* ARABIC ">
        <w:r>
          <w:t>1</w:t>
        </w:r>
      </w:fldSimple>
      <w:r>
        <w:t xml:space="preserve"> - вариант задания</w:t>
      </w:r>
    </w:p>
    <w:p w14:paraId="01332CA5" w14:textId="77777777" w:rsidR="00542CE4" w:rsidRDefault="00542CE4" w:rsidP="006002A5">
      <w:pPr>
        <w:spacing w:after="160" w:line="360" w:lineRule="auto"/>
        <w:ind w:firstLine="709"/>
      </w:pPr>
      <w:r>
        <w:br w:type="page"/>
      </w:r>
    </w:p>
    <w:p w14:paraId="5114CE57" w14:textId="77777777" w:rsidR="00204536" w:rsidRDefault="00204536" w:rsidP="006002A5">
      <w:pPr>
        <w:spacing w:after="160" w:line="360" w:lineRule="auto"/>
        <w:ind w:firstLine="709"/>
        <w:jc w:val="center"/>
      </w:pPr>
    </w:p>
    <w:p w14:paraId="13F1B0C4" w14:textId="08CE8FDD" w:rsidR="00DB0C03" w:rsidRPr="00344C61" w:rsidRDefault="00DB0C03" w:rsidP="006002A5">
      <w:pPr>
        <w:spacing w:after="160" w:line="360" w:lineRule="auto"/>
        <w:ind w:firstLine="709"/>
      </w:pPr>
      <w:r w:rsidRPr="00DB0C03">
        <w:rPr>
          <w:b/>
        </w:rPr>
        <w:t>Выполнение задания</w:t>
      </w:r>
      <w:r w:rsidRPr="00E12C64">
        <w:rPr>
          <w:b/>
        </w:rPr>
        <w:t>:</w:t>
      </w:r>
    </w:p>
    <w:p w14:paraId="3A1707ED" w14:textId="14DB162C" w:rsidR="00DB0C03" w:rsidRPr="006D3B7D" w:rsidRDefault="006D3B7D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  <w:r w:rsidRPr="006D3B7D">
        <w:rPr>
          <w:noProof/>
        </w:rPr>
        <w:drawing>
          <wp:inline distT="0" distB="0" distL="0" distR="0" wp14:anchorId="33EE5274" wp14:editId="58DDF605">
            <wp:extent cx="3886742" cy="50108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5D5" w14:textId="1496803E" w:rsidR="00DB0C03" w:rsidRDefault="00DB0C03" w:rsidP="006002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2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="001D3447">
        <w:rPr>
          <w:i w:val="0"/>
          <w:color w:val="auto"/>
          <w:sz w:val="24"/>
          <w:szCs w:val="24"/>
        </w:rPr>
        <w:t xml:space="preserve"> код</w:t>
      </w:r>
    </w:p>
    <w:p w14:paraId="3F1E767E" w14:textId="77777777" w:rsidR="001D3447" w:rsidRPr="001D3447" w:rsidRDefault="001D3447" w:rsidP="006002A5">
      <w:pPr>
        <w:spacing w:line="360" w:lineRule="auto"/>
        <w:ind w:firstLine="709"/>
      </w:pPr>
    </w:p>
    <w:p w14:paraId="7BF311D6" w14:textId="3E80B595" w:rsidR="00DB0C03" w:rsidRPr="00E12C64" w:rsidRDefault="006D3B7D" w:rsidP="006002A5">
      <w:pPr>
        <w:keepNext/>
        <w:spacing w:line="360" w:lineRule="auto"/>
        <w:ind w:firstLine="709"/>
        <w:jc w:val="center"/>
        <w:rPr>
          <w:lang w:val="en-US"/>
        </w:rPr>
      </w:pPr>
      <w:r w:rsidRPr="006D3B7D">
        <w:rPr>
          <w:noProof/>
          <w:lang w:val="en-US"/>
        </w:rPr>
        <w:drawing>
          <wp:inline distT="0" distB="0" distL="0" distR="0" wp14:anchorId="6AC2E12E" wp14:editId="51458990">
            <wp:extent cx="4525006" cy="244826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731" w14:textId="3D0F5BE4" w:rsidR="00DB0C03" w:rsidRDefault="00DB0C03" w:rsidP="006002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3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- ввод и вывод</w:t>
      </w:r>
    </w:p>
    <w:p w14:paraId="1BEC64BC" w14:textId="776A8766" w:rsidR="00BB1363" w:rsidRDefault="006002A5" w:rsidP="006002A5">
      <w:pPr>
        <w:keepNext/>
        <w:spacing w:line="360" w:lineRule="auto"/>
        <w:ind w:firstLine="709"/>
        <w:jc w:val="center"/>
      </w:pPr>
      <w:r w:rsidRPr="006002A5">
        <w:rPr>
          <w:noProof/>
        </w:rPr>
        <w:lastRenderedPageBreak/>
        <w:drawing>
          <wp:inline distT="0" distB="0" distL="0" distR="0" wp14:anchorId="4CD94DF6" wp14:editId="4790C496">
            <wp:extent cx="3038899" cy="7020905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4348" w14:textId="0A95F04E" w:rsidR="00BB1363" w:rsidRPr="007273A3" w:rsidRDefault="00BB1363" w:rsidP="006002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 w:rsidRPr="00BB1363">
        <w:rPr>
          <w:i w:val="0"/>
          <w:color w:val="auto"/>
          <w:sz w:val="24"/>
          <w:szCs w:val="24"/>
        </w:rPr>
        <w:fldChar w:fldCharType="begin"/>
      </w:r>
      <w:r w:rsidRPr="00BB136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B136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4</w:t>
      </w:r>
      <w:r w:rsidRPr="00BB1363">
        <w:rPr>
          <w:i w:val="0"/>
          <w:color w:val="auto"/>
          <w:sz w:val="24"/>
          <w:szCs w:val="24"/>
        </w:rPr>
        <w:fldChar w:fldCharType="end"/>
      </w:r>
      <w:r w:rsidRPr="00BB1363">
        <w:rPr>
          <w:i w:val="0"/>
          <w:color w:val="auto"/>
          <w:sz w:val="24"/>
          <w:szCs w:val="24"/>
        </w:rPr>
        <w:t xml:space="preserve"> - Блок-схема</w:t>
      </w:r>
    </w:p>
    <w:p w14:paraId="1ADF09D5" w14:textId="66E378F8" w:rsidR="00BB1363" w:rsidRPr="00B379F4" w:rsidRDefault="00BB1363" w:rsidP="006002A5">
      <w:pPr>
        <w:spacing w:line="360" w:lineRule="auto"/>
        <w:ind w:firstLine="709"/>
        <w:jc w:val="both"/>
      </w:pPr>
      <w:r w:rsidRPr="00BB1363">
        <w:rPr>
          <w:b/>
        </w:rPr>
        <w:t>Вывод:</w:t>
      </w:r>
      <w:r>
        <w:t xml:space="preserve"> </w:t>
      </w:r>
      <w:r w:rsidR="00E12C64">
        <w:t xml:space="preserve">в ходе выполнения работы </w:t>
      </w:r>
      <w:r w:rsidR="006002A5">
        <w:t>освоил побитовые операции</w:t>
      </w:r>
      <w:r w:rsidR="00900300">
        <w:t xml:space="preserve"> и понял двоичное представление числа.</w:t>
      </w:r>
      <w:r w:rsidR="00547153">
        <w:t xml:space="preserve"> Использовал эти знания для выполнения поставленного задания.</w:t>
      </w:r>
      <w:bookmarkStart w:id="4" w:name="_GoBack"/>
      <w:bookmarkEnd w:id="4"/>
    </w:p>
    <w:sectPr w:rsidR="00BB1363" w:rsidRPr="00B379F4" w:rsidSect="00841200">
      <w:footerReference w:type="default" r:id="rId10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EAF8B" w14:textId="77777777" w:rsidR="00DE4314" w:rsidRDefault="00DE4314" w:rsidP="005B232A">
      <w:r>
        <w:separator/>
      </w:r>
    </w:p>
  </w:endnote>
  <w:endnote w:type="continuationSeparator" w:id="0">
    <w:p w14:paraId="115BFD06" w14:textId="77777777" w:rsidR="00DE4314" w:rsidRDefault="00DE4314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5BA8A" w14:textId="77777777" w:rsidR="00DE4314" w:rsidRDefault="00DE4314" w:rsidP="005B232A">
      <w:r>
        <w:separator/>
      </w:r>
    </w:p>
  </w:footnote>
  <w:footnote w:type="continuationSeparator" w:id="0">
    <w:p w14:paraId="4801AF50" w14:textId="77777777" w:rsidR="00DE4314" w:rsidRDefault="00DE4314" w:rsidP="005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1014DD"/>
    <w:rsid w:val="0011215A"/>
    <w:rsid w:val="00112B45"/>
    <w:rsid w:val="00143171"/>
    <w:rsid w:val="001D3447"/>
    <w:rsid w:val="001E112B"/>
    <w:rsid w:val="001F71B5"/>
    <w:rsid w:val="00204536"/>
    <w:rsid w:val="002C44C8"/>
    <w:rsid w:val="00314FD2"/>
    <w:rsid w:val="00340871"/>
    <w:rsid w:val="00344C61"/>
    <w:rsid w:val="003548EA"/>
    <w:rsid w:val="00462ECB"/>
    <w:rsid w:val="00542CE4"/>
    <w:rsid w:val="0054624A"/>
    <w:rsid w:val="00547153"/>
    <w:rsid w:val="00587970"/>
    <w:rsid w:val="005B232A"/>
    <w:rsid w:val="006002A5"/>
    <w:rsid w:val="006878DA"/>
    <w:rsid w:val="006A2EEF"/>
    <w:rsid w:val="006D3B7D"/>
    <w:rsid w:val="006E38A8"/>
    <w:rsid w:val="007273A3"/>
    <w:rsid w:val="007412A1"/>
    <w:rsid w:val="00820B41"/>
    <w:rsid w:val="00841200"/>
    <w:rsid w:val="008832F2"/>
    <w:rsid w:val="0088451C"/>
    <w:rsid w:val="00900300"/>
    <w:rsid w:val="00974DD3"/>
    <w:rsid w:val="009905DE"/>
    <w:rsid w:val="00A9358F"/>
    <w:rsid w:val="00AE4DDE"/>
    <w:rsid w:val="00B353FF"/>
    <w:rsid w:val="00B379F4"/>
    <w:rsid w:val="00B9753F"/>
    <w:rsid w:val="00BB1363"/>
    <w:rsid w:val="00BD1640"/>
    <w:rsid w:val="00CB5BD3"/>
    <w:rsid w:val="00CF04B7"/>
    <w:rsid w:val="00D07F85"/>
    <w:rsid w:val="00D10523"/>
    <w:rsid w:val="00D457C8"/>
    <w:rsid w:val="00D551A0"/>
    <w:rsid w:val="00DB0C03"/>
    <w:rsid w:val="00DE4314"/>
    <w:rsid w:val="00E049D8"/>
    <w:rsid w:val="00E12C64"/>
    <w:rsid w:val="00EA5D31"/>
    <w:rsid w:val="00ED7201"/>
    <w:rsid w:val="00F672AD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31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9</cp:revision>
  <dcterms:created xsi:type="dcterms:W3CDTF">2022-03-30T21:43:00Z</dcterms:created>
  <dcterms:modified xsi:type="dcterms:W3CDTF">2022-06-02T17:53:00Z</dcterms:modified>
</cp:coreProperties>
</file>