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77777777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F04B7" w:rsidRPr="00CF04B7">
        <w:rPr>
          <w:color w:val="000000" w:themeColor="text1"/>
        </w:rPr>
        <w:fldChar w:fldCharType="begin"/>
      </w:r>
      <w:r w:rsidR="00CF04B7" w:rsidRPr="00CF04B7">
        <w:rPr>
          <w:color w:val="000000" w:themeColor="text1"/>
        </w:rPr>
        <w:instrText xml:space="preserve"> FILLIN  "Введите номер кафедры" \d 53 \o  \* MERGEFORMAT </w:instrText>
      </w:r>
      <w:r w:rsidR="00CF04B7" w:rsidRPr="00CF04B7">
        <w:rPr>
          <w:color w:val="000000" w:themeColor="text1"/>
        </w:rPr>
        <w:fldChar w:fldCharType="separate"/>
      </w:r>
      <w:r w:rsidR="0088451C">
        <w:rPr>
          <w:color w:val="000000" w:themeColor="text1"/>
        </w:rPr>
        <w:t>53</w:t>
      </w:r>
      <w:r w:rsidR="00CF04B7" w:rsidRPr="00CF04B7">
        <w:rPr>
          <w:color w:val="000000" w:themeColor="text1"/>
        </w:rPr>
        <w:fldChar w:fldCharType="end"/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7777777" w:rsidR="005B232A" w:rsidRPr="0088451C" w:rsidRDefault="0088451C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 w:rsidRPr="0088451C">
              <w:rPr>
                <w:rFonts w:ascii="Times New Roman" w:hAnsi="Times New Roman" w:cs="Times New Roman"/>
                <w:color w:val="auto"/>
              </w:rPr>
              <w:t>старший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77777777" w:rsidR="001014DD" w:rsidRPr="001014DD" w:rsidRDefault="0088451C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Ушаков В.А.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7142C379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FD5925">
              <w:t>6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0643D9BB" w:rsidR="005B232A" w:rsidRPr="00587970" w:rsidRDefault="00FD5925" w:rsidP="001A57B1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t>Рекурсивный алгоритм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5F48CC30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FD5925">
              <w:rPr>
                <w:b w:val="0"/>
                <w:color w:val="000000" w:themeColor="text1"/>
              </w:rPr>
              <w:t>11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77777777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1014DD">
              <w:rPr>
                <w:color w:val="000000" w:themeColor="text1"/>
                <w:lang w:val="en-US"/>
              </w:rPr>
              <w:t>5138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354D2F71" w14:textId="164820B8" w:rsidR="00E12C64" w:rsidRDefault="005B232A" w:rsidP="003F0CA5">
      <w:pPr>
        <w:spacing w:after="160" w:line="360" w:lineRule="auto"/>
        <w:ind w:firstLine="709"/>
        <w:jc w:val="both"/>
        <w:rPr>
          <w:noProof/>
        </w:rPr>
      </w:pPr>
      <w:r>
        <w:br w:type="page"/>
      </w:r>
      <w:bookmarkStart w:id="4" w:name="_GoBack"/>
      <w:r w:rsidR="00587970" w:rsidRPr="00587970">
        <w:rPr>
          <w:b/>
        </w:rPr>
        <w:lastRenderedPageBreak/>
        <w:t>Задание</w:t>
      </w:r>
      <w:r w:rsidR="007412A1" w:rsidRPr="00587970">
        <w:rPr>
          <w:b/>
        </w:rPr>
        <w:t>:</w:t>
      </w:r>
      <w:r w:rsidR="007412A1">
        <w:t xml:space="preserve"> реализовать программную функцию на языке C/С++, выполняющую поставленную задачу. Написать код функции, принимающей в качестве аргументов и возвращающей все необходимые параметры, без использования глобальных переменных. Допустимо использование дополнительных функций. Из наименования функции и принимаемых аргументов должно быть ясно их назначение. В ходе тестирования функции при каждом вызове рекурсивной функции необходимо вывести отладочную информацию: порядковый номер вызова рекурсивной функции, значения изменяющегося аргумента и возвращаемого значения, если они присутствуют. Привести глубину рекурсии для каждого тестового примера.</w:t>
      </w:r>
    </w:p>
    <w:p w14:paraId="4CCC9031" w14:textId="11169074" w:rsidR="00E12C64" w:rsidRDefault="00FD5925" w:rsidP="003F0CA5">
      <w:pPr>
        <w:spacing w:after="160" w:line="360" w:lineRule="auto"/>
        <w:ind w:firstLine="709"/>
        <w:jc w:val="both"/>
      </w:pPr>
      <w:r w:rsidRPr="00FD5925">
        <w:rPr>
          <w:noProof/>
        </w:rPr>
        <w:drawing>
          <wp:inline distT="0" distB="0" distL="0" distR="0" wp14:anchorId="29B07C52" wp14:editId="4D58BF7F">
            <wp:extent cx="6121400" cy="1249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38DA" w14:textId="263CAFDB" w:rsidR="00542CE4" w:rsidRDefault="00E12C64" w:rsidP="003F0CA5">
      <w:pPr>
        <w:spacing w:after="160" w:line="360" w:lineRule="auto"/>
        <w:ind w:firstLine="709"/>
        <w:jc w:val="center"/>
      </w:pPr>
      <w:r>
        <w:t xml:space="preserve">Рисунок </w:t>
      </w:r>
      <w:fldSimple w:instr=" SEQ Рисунок \* ARABIC ">
        <w:r>
          <w:t>1</w:t>
        </w:r>
      </w:fldSimple>
      <w:r>
        <w:t xml:space="preserve"> - вариант задания</w:t>
      </w:r>
    </w:p>
    <w:p w14:paraId="01332CA5" w14:textId="77777777" w:rsidR="00542CE4" w:rsidRDefault="00542CE4" w:rsidP="003F0CA5">
      <w:pPr>
        <w:spacing w:after="160" w:line="360" w:lineRule="auto"/>
        <w:ind w:firstLine="709"/>
      </w:pPr>
      <w:r>
        <w:br w:type="page"/>
      </w:r>
    </w:p>
    <w:p w14:paraId="5114CE57" w14:textId="77777777" w:rsidR="00204536" w:rsidRDefault="00204536" w:rsidP="003F0CA5">
      <w:pPr>
        <w:spacing w:after="160" w:line="360" w:lineRule="auto"/>
        <w:ind w:firstLine="709"/>
        <w:jc w:val="center"/>
      </w:pPr>
    </w:p>
    <w:p w14:paraId="13F1B0C4" w14:textId="08CE8FDD" w:rsidR="00DB0C03" w:rsidRPr="00344C61" w:rsidRDefault="00DB0C03" w:rsidP="003F0CA5">
      <w:pPr>
        <w:spacing w:after="160" w:line="360" w:lineRule="auto"/>
        <w:ind w:firstLine="709"/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3A1707ED" w14:textId="3C06EEF2" w:rsidR="00DB0C03" w:rsidRDefault="007412A1" w:rsidP="003F0CA5">
      <w:pPr>
        <w:keepNext/>
        <w:spacing w:after="160" w:line="360" w:lineRule="auto"/>
        <w:ind w:firstLine="709"/>
        <w:contextualSpacing/>
        <w:jc w:val="center"/>
      </w:pPr>
      <w:r w:rsidRPr="007412A1">
        <w:rPr>
          <w:noProof/>
        </w:rPr>
        <w:drawing>
          <wp:inline distT="0" distB="0" distL="0" distR="0" wp14:anchorId="71098A29" wp14:editId="16063557">
            <wp:extent cx="4239217" cy="46488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5D5" w14:textId="1496803E" w:rsidR="00DB0C03" w:rsidRDefault="00DB0C03" w:rsidP="003F0C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2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="001D3447">
        <w:rPr>
          <w:i w:val="0"/>
          <w:color w:val="auto"/>
          <w:sz w:val="24"/>
          <w:szCs w:val="24"/>
        </w:rPr>
        <w:t xml:space="preserve"> код</w:t>
      </w:r>
    </w:p>
    <w:p w14:paraId="3F1E767E" w14:textId="77777777" w:rsidR="001D3447" w:rsidRPr="001D3447" w:rsidRDefault="001D3447" w:rsidP="003F0CA5">
      <w:pPr>
        <w:spacing w:line="360" w:lineRule="auto"/>
        <w:ind w:firstLine="709"/>
      </w:pPr>
    </w:p>
    <w:p w14:paraId="7BF311D6" w14:textId="00882BBC" w:rsidR="00DB0C03" w:rsidRPr="00E12C64" w:rsidRDefault="007412A1" w:rsidP="003F0CA5">
      <w:pPr>
        <w:keepNext/>
        <w:spacing w:line="360" w:lineRule="auto"/>
        <w:ind w:firstLine="709"/>
        <w:jc w:val="center"/>
        <w:rPr>
          <w:lang w:val="en-US"/>
        </w:rPr>
      </w:pPr>
      <w:r w:rsidRPr="007412A1">
        <w:rPr>
          <w:noProof/>
          <w:lang w:val="en-US"/>
        </w:rPr>
        <w:drawing>
          <wp:inline distT="0" distB="0" distL="0" distR="0" wp14:anchorId="030281C6" wp14:editId="12393E6F">
            <wp:extent cx="3610479" cy="208626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731" w14:textId="3D0F5BE4" w:rsidR="00DB0C03" w:rsidRDefault="00DB0C03" w:rsidP="003F0C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DB0C03">
        <w:rPr>
          <w:i w:val="0"/>
          <w:color w:val="auto"/>
          <w:sz w:val="24"/>
          <w:szCs w:val="24"/>
        </w:rPr>
        <w:fldChar w:fldCharType="begin"/>
      </w:r>
      <w:r w:rsidRPr="00DB0C0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B0C0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3</w:t>
      </w:r>
      <w:r w:rsidRPr="00DB0C03">
        <w:rPr>
          <w:i w:val="0"/>
          <w:color w:val="auto"/>
          <w:sz w:val="24"/>
          <w:szCs w:val="24"/>
        </w:rPr>
        <w:fldChar w:fldCharType="end"/>
      </w:r>
      <w:r w:rsidRPr="00DB0C03">
        <w:rPr>
          <w:i w:val="0"/>
          <w:color w:val="auto"/>
          <w:sz w:val="24"/>
          <w:szCs w:val="24"/>
        </w:rPr>
        <w:t xml:space="preserve"> - ввод и вывод</w:t>
      </w:r>
    </w:p>
    <w:p w14:paraId="1BEC64BC" w14:textId="1C7599B2" w:rsidR="00BB1363" w:rsidRDefault="00E54362" w:rsidP="003F0CA5">
      <w:pPr>
        <w:keepNext/>
        <w:spacing w:line="360" w:lineRule="auto"/>
        <w:ind w:firstLine="709"/>
        <w:jc w:val="center"/>
      </w:pPr>
      <w:r w:rsidRPr="00E54362">
        <w:rPr>
          <w:noProof/>
        </w:rPr>
        <w:lastRenderedPageBreak/>
        <w:drawing>
          <wp:inline distT="0" distB="0" distL="0" distR="0" wp14:anchorId="66961189" wp14:editId="262BA6BD">
            <wp:extent cx="3639058" cy="5468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4348" w14:textId="3FABB433" w:rsidR="00BB1363" w:rsidRDefault="00BB1363" w:rsidP="003F0C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 w:rsidRPr="00BB1363">
        <w:rPr>
          <w:i w:val="0"/>
          <w:color w:val="auto"/>
          <w:sz w:val="24"/>
          <w:szCs w:val="24"/>
        </w:rPr>
        <w:fldChar w:fldCharType="begin"/>
      </w:r>
      <w:r w:rsidRPr="00BB136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B1363">
        <w:rPr>
          <w:i w:val="0"/>
          <w:color w:val="auto"/>
          <w:sz w:val="24"/>
          <w:szCs w:val="24"/>
        </w:rPr>
        <w:fldChar w:fldCharType="separate"/>
      </w:r>
      <w:r w:rsidR="00E12C64">
        <w:rPr>
          <w:i w:val="0"/>
          <w:noProof/>
          <w:color w:val="auto"/>
          <w:sz w:val="24"/>
          <w:szCs w:val="24"/>
        </w:rPr>
        <w:t>4</w:t>
      </w:r>
      <w:r w:rsidRPr="00BB1363">
        <w:rPr>
          <w:i w:val="0"/>
          <w:color w:val="auto"/>
          <w:sz w:val="24"/>
          <w:szCs w:val="24"/>
        </w:rPr>
        <w:fldChar w:fldCharType="end"/>
      </w:r>
      <w:r w:rsidRPr="00BB1363">
        <w:rPr>
          <w:i w:val="0"/>
          <w:color w:val="auto"/>
          <w:sz w:val="24"/>
          <w:szCs w:val="24"/>
        </w:rPr>
        <w:t xml:space="preserve"> - Блок-схема</w:t>
      </w:r>
      <w:r w:rsidR="00E54362" w:rsidRPr="00E54362">
        <w:rPr>
          <w:i w:val="0"/>
          <w:color w:val="auto"/>
          <w:sz w:val="24"/>
          <w:szCs w:val="24"/>
        </w:rPr>
        <w:t xml:space="preserve"> </w:t>
      </w:r>
      <w:r w:rsidR="00E54362">
        <w:rPr>
          <w:i w:val="0"/>
          <w:color w:val="auto"/>
          <w:sz w:val="24"/>
          <w:szCs w:val="24"/>
        </w:rPr>
        <w:t>рекурсивной функции</w:t>
      </w:r>
    </w:p>
    <w:p w14:paraId="392CD7BA" w14:textId="7C08914E" w:rsidR="00E54362" w:rsidRDefault="00E54362" w:rsidP="003F0CA5">
      <w:pPr>
        <w:spacing w:line="360" w:lineRule="auto"/>
        <w:ind w:firstLine="709"/>
        <w:jc w:val="center"/>
      </w:pPr>
      <w:r w:rsidRPr="00E54362">
        <w:rPr>
          <w:noProof/>
        </w:rPr>
        <w:drawing>
          <wp:inline distT="0" distB="0" distL="0" distR="0" wp14:anchorId="61746748" wp14:editId="49AB2D91">
            <wp:extent cx="2229161" cy="2753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6966" w14:textId="69B7C102" w:rsidR="00E54362" w:rsidRDefault="00E54362" w:rsidP="003F0C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BB136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5</w:t>
      </w:r>
      <w:r w:rsidRPr="00BB1363">
        <w:rPr>
          <w:i w:val="0"/>
          <w:color w:val="auto"/>
          <w:sz w:val="24"/>
          <w:szCs w:val="24"/>
        </w:rPr>
        <w:t xml:space="preserve"> - Блок-схема</w:t>
      </w:r>
      <w:r w:rsidRPr="00E5436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основной программы</w:t>
      </w:r>
    </w:p>
    <w:p w14:paraId="6FBB646E" w14:textId="77777777" w:rsidR="00E54362" w:rsidRPr="00E54362" w:rsidRDefault="00E54362" w:rsidP="003F0CA5">
      <w:pPr>
        <w:spacing w:line="360" w:lineRule="auto"/>
        <w:ind w:firstLine="709"/>
        <w:jc w:val="center"/>
      </w:pPr>
    </w:p>
    <w:p w14:paraId="1ADF09D5" w14:textId="12A53145" w:rsidR="00BB1363" w:rsidRPr="00EB1A81" w:rsidRDefault="00BB1363" w:rsidP="003F0CA5">
      <w:pPr>
        <w:spacing w:line="360" w:lineRule="auto"/>
        <w:ind w:firstLine="709"/>
        <w:jc w:val="both"/>
      </w:pPr>
      <w:r w:rsidRPr="00BB1363">
        <w:rPr>
          <w:b/>
        </w:rPr>
        <w:t>Вывод:</w:t>
      </w:r>
      <w:r>
        <w:t xml:space="preserve"> </w:t>
      </w:r>
      <w:r w:rsidR="00E12C64">
        <w:t xml:space="preserve">в ходе выполнения работы </w:t>
      </w:r>
      <w:r w:rsidR="00EB1A81">
        <w:t xml:space="preserve">научился создавать рекурсивные алгоритмы. Понял понятие </w:t>
      </w:r>
      <w:r w:rsidR="00EB1A81" w:rsidRPr="00EB1A81">
        <w:t>“</w:t>
      </w:r>
      <w:r w:rsidR="00EB1A81">
        <w:t>глубина рекурсии</w:t>
      </w:r>
      <w:r w:rsidR="00EB1A81" w:rsidRPr="00EB1A81">
        <w:t xml:space="preserve">” </w:t>
      </w:r>
      <w:r w:rsidR="00EB1A81">
        <w:t>, а также её вычисление в самой рекурсии.</w:t>
      </w:r>
      <w:bookmarkEnd w:id="4"/>
    </w:p>
    <w:sectPr w:rsidR="00BB1363" w:rsidRPr="00EB1A81" w:rsidSect="00841200">
      <w:footerReference w:type="default" r:id="rId12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BBDAB" w14:textId="77777777" w:rsidR="006A1225" w:rsidRDefault="006A1225" w:rsidP="005B232A">
      <w:r>
        <w:separator/>
      </w:r>
    </w:p>
  </w:endnote>
  <w:endnote w:type="continuationSeparator" w:id="0">
    <w:p w14:paraId="3D7B4623" w14:textId="77777777" w:rsidR="006A1225" w:rsidRDefault="006A1225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C7320" w14:textId="77777777" w:rsidR="006A1225" w:rsidRDefault="006A1225" w:rsidP="005B232A">
      <w:r>
        <w:separator/>
      </w:r>
    </w:p>
  </w:footnote>
  <w:footnote w:type="continuationSeparator" w:id="0">
    <w:p w14:paraId="7C96859D" w14:textId="77777777" w:rsidR="006A1225" w:rsidRDefault="006A1225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1014DD"/>
    <w:rsid w:val="001D3447"/>
    <w:rsid w:val="001F71B5"/>
    <w:rsid w:val="00204536"/>
    <w:rsid w:val="002C44C8"/>
    <w:rsid w:val="00314FD2"/>
    <w:rsid w:val="00344C61"/>
    <w:rsid w:val="003548EA"/>
    <w:rsid w:val="003F0CA5"/>
    <w:rsid w:val="0052685A"/>
    <w:rsid w:val="00542CE4"/>
    <w:rsid w:val="00587970"/>
    <w:rsid w:val="005B232A"/>
    <w:rsid w:val="00627646"/>
    <w:rsid w:val="006A1225"/>
    <w:rsid w:val="006E38A8"/>
    <w:rsid w:val="007273A3"/>
    <w:rsid w:val="007412A1"/>
    <w:rsid w:val="00820B41"/>
    <w:rsid w:val="00841200"/>
    <w:rsid w:val="008832F2"/>
    <w:rsid w:val="0088451C"/>
    <w:rsid w:val="00974DD3"/>
    <w:rsid w:val="00A9358F"/>
    <w:rsid w:val="00B353FF"/>
    <w:rsid w:val="00B379F4"/>
    <w:rsid w:val="00B9753F"/>
    <w:rsid w:val="00BB1363"/>
    <w:rsid w:val="00CB5BD3"/>
    <w:rsid w:val="00CF04B7"/>
    <w:rsid w:val="00D07F85"/>
    <w:rsid w:val="00D10523"/>
    <w:rsid w:val="00D551A0"/>
    <w:rsid w:val="00DB0C03"/>
    <w:rsid w:val="00E049D8"/>
    <w:rsid w:val="00E12C64"/>
    <w:rsid w:val="00E54362"/>
    <w:rsid w:val="00EA5D31"/>
    <w:rsid w:val="00EB1A81"/>
    <w:rsid w:val="00ED7201"/>
    <w:rsid w:val="00F566C7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02C0-A6C4-4A53-845B-6CE5E20D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17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7</cp:revision>
  <dcterms:created xsi:type="dcterms:W3CDTF">2022-03-30T21:23:00Z</dcterms:created>
  <dcterms:modified xsi:type="dcterms:W3CDTF">2022-06-02T20:22:00Z</dcterms:modified>
</cp:coreProperties>
</file>