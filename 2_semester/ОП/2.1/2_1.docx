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3FC6B426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EA5D31">
              <w:t>4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62C21934" w:rsidR="005B232A" w:rsidRPr="00587970" w:rsidRDefault="00EA5D31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Простой алгоритм обработки строк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0216885B" w:rsidR="005B232A" w:rsidRPr="00AF66ED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EA5D31">
              <w:rPr>
                <w:b w:val="0"/>
                <w:color w:val="000000" w:themeColor="text1"/>
                <w:lang w:val="en-US"/>
              </w:rPr>
              <w:t>11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5894A08E" w:rsidR="00E12C64" w:rsidRDefault="005B232A" w:rsidP="008B39CA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EA5D31" w:rsidRPr="00587970">
        <w:rPr>
          <w:b/>
        </w:rPr>
        <w:t>:</w:t>
      </w:r>
      <w:r w:rsidR="00EA5D31">
        <w:t xml:space="preserve"> реализовать</w:t>
      </w:r>
      <w:r w:rsidR="00587970">
        <w:t xml:space="preserve"> программную функцию на языке C/С++, выполняющую поставленную задачу. </w:t>
      </w:r>
      <w:r w:rsidR="00ED317D">
        <w:t xml:space="preserve">Обработку строк необходимо осуществлять как массив символов, без использования специальных библиотек для работы со строками. </w:t>
      </w:r>
      <w:r w:rsidR="00587970">
        <w:t>Глобальные параметры использовать запрещено; допустимо использование дополнительных функций.</w:t>
      </w:r>
      <w:r w:rsidR="00E12C64" w:rsidRPr="00E12C64">
        <w:rPr>
          <w:noProof/>
        </w:rPr>
        <w:t xml:space="preserve"> </w:t>
      </w:r>
    </w:p>
    <w:p w14:paraId="76D351DB" w14:textId="68BE62BF" w:rsidR="00EA5D31" w:rsidRPr="003B17CF" w:rsidRDefault="00EA5D31" w:rsidP="008B39CA">
      <w:pPr>
        <w:spacing w:after="160" w:line="360" w:lineRule="auto"/>
        <w:ind w:firstLine="709"/>
        <w:jc w:val="both"/>
        <w:rPr>
          <w:noProof/>
        </w:rPr>
      </w:pPr>
      <w:r w:rsidRPr="00EA5D31">
        <w:rPr>
          <w:b/>
          <w:bCs/>
          <w:noProof/>
        </w:rPr>
        <w:t>Тема</w:t>
      </w:r>
      <w:r w:rsidRPr="003B17CF">
        <w:rPr>
          <w:noProof/>
        </w:rPr>
        <w:t>:</w:t>
      </w:r>
      <w:r w:rsidRPr="00EA5D31">
        <w:t xml:space="preserve"> </w:t>
      </w:r>
      <w:r>
        <w:t>циклы, массивы, строки.</w:t>
      </w:r>
    </w:p>
    <w:p w14:paraId="4CCC9031" w14:textId="77777777" w:rsidR="00E12C64" w:rsidRDefault="00E12C64" w:rsidP="008B39CA">
      <w:pPr>
        <w:spacing w:after="160" w:line="360" w:lineRule="auto"/>
        <w:ind w:firstLine="709"/>
        <w:jc w:val="both"/>
      </w:pPr>
      <w:r w:rsidRPr="00E12C64">
        <w:rPr>
          <w:noProof/>
        </w:rPr>
        <w:drawing>
          <wp:inline distT="0" distB="0" distL="0" distR="0" wp14:anchorId="321AB9EB" wp14:editId="5E2AFCD0">
            <wp:extent cx="6121400" cy="66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3CBD2917" w:rsidR="00204536" w:rsidRDefault="00E12C64" w:rsidP="008B39CA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вариант задания</w:t>
      </w:r>
    </w:p>
    <w:p w14:paraId="14FEF460" w14:textId="222CEDCB" w:rsidR="00E12C64" w:rsidRDefault="00E12C64" w:rsidP="008B39CA">
      <w:pPr>
        <w:spacing w:after="160" w:line="360" w:lineRule="auto"/>
        <w:ind w:firstLine="709"/>
        <w:jc w:val="center"/>
      </w:pPr>
      <w:bookmarkStart w:id="4" w:name="_GoBack"/>
      <w:bookmarkEnd w:id="4"/>
      <w:r>
        <w:br w:type="page"/>
      </w:r>
    </w:p>
    <w:p w14:paraId="30AB45DC" w14:textId="77777777" w:rsidR="00DB0C03" w:rsidRPr="00E12C64" w:rsidRDefault="00DB0C03" w:rsidP="008B39CA">
      <w:pPr>
        <w:spacing w:after="160" w:line="360" w:lineRule="auto"/>
        <w:ind w:firstLine="709"/>
        <w:contextualSpacing/>
      </w:pPr>
    </w:p>
    <w:p w14:paraId="13F1B0C4" w14:textId="77777777" w:rsidR="00DB0C03" w:rsidRPr="00E12C64" w:rsidRDefault="00DB0C03" w:rsidP="008B39CA">
      <w:pPr>
        <w:spacing w:after="160" w:line="360" w:lineRule="auto"/>
        <w:ind w:firstLine="709"/>
        <w:contextualSpacing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55C2DC10" w:rsidR="00DB0C03" w:rsidRDefault="00EA5D31" w:rsidP="008B39CA">
      <w:pPr>
        <w:keepNext/>
        <w:spacing w:after="160" w:line="360" w:lineRule="auto"/>
        <w:ind w:firstLine="709"/>
        <w:contextualSpacing/>
        <w:jc w:val="center"/>
      </w:pPr>
      <w:r w:rsidRPr="00EA5D31">
        <w:rPr>
          <w:noProof/>
        </w:rPr>
        <w:drawing>
          <wp:inline distT="0" distB="0" distL="0" distR="0" wp14:anchorId="2F81291B" wp14:editId="705C887D">
            <wp:extent cx="6121400" cy="74091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294B5362" w:rsidR="00DB0C03" w:rsidRPr="003548EA" w:rsidRDefault="00DB0C03" w:rsidP="008B39CA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  <w:lang w:val="en-US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DB0C03">
        <w:rPr>
          <w:i w:val="0"/>
          <w:color w:val="auto"/>
          <w:sz w:val="24"/>
          <w:szCs w:val="24"/>
        </w:rPr>
        <w:t xml:space="preserve"> Код</w:t>
      </w:r>
    </w:p>
    <w:p w14:paraId="7BF311D6" w14:textId="086349AB" w:rsidR="00DB0C03" w:rsidRPr="00E12C64" w:rsidRDefault="00E12C64" w:rsidP="008B39CA">
      <w:pPr>
        <w:keepNext/>
        <w:spacing w:line="360" w:lineRule="auto"/>
        <w:ind w:firstLine="709"/>
        <w:jc w:val="center"/>
        <w:rPr>
          <w:lang w:val="en-US"/>
        </w:rPr>
      </w:pPr>
      <w:r w:rsidRPr="00E12C64">
        <w:rPr>
          <w:noProof/>
          <w:lang w:val="en-US"/>
        </w:rPr>
        <w:lastRenderedPageBreak/>
        <w:drawing>
          <wp:inline distT="0" distB="0" distL="0" distR="0" wp14:anchorId="640DDFDD" wp14:editId="03520AB7">
            <wp:extent cx="5420481" cy="12193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3D0F5BE4" w:rsidR="00DB0C03" w:rsidRDefault="00DB0C03" w:rsidP="008B39CA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11BB56E9" w:rsidR="00BB1363" w:rsidRDefault="002773E0" w:rsidP="008B39CA">
      <w:pPr>
        <w:keepNext/>
        <w:spacing w:line="360" w:lineRule="auto"/>
        <w:ind w:firstLine="709"/>
      </w:pPr>
      <w:r w:rsidRPr="002773E0">
        <w:rPr>
          <w:noProof/>
        </w:rPr>
        <w:lastRenderedPageBreak/>
        <w:drawing>
          <wp:inline distT="0" distB="0" distL="0" distR="0" wp14:anchorId="5B01F093" wp14:editId="3954E87C">
            <wp:extent cx="6121400" cy="7516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0A95F04E" w:rsidR="00BB1363" w:rsidRPr="007273A3" w:rsidRDefault="00BB1363" w:rsidP="008B39CA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1ADF09D5" w14:textId="6AA49D6C" w:rsidR="00BB1363" w:rsidRPr="00E12C64" w:rsidRDefault="00BB1363" w:rsidP="008B39CA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>в ходе выполнения работы освоил методы работы для посимвольной обработки строк.</w:t>
      </w:r>
    </w:p>
    <w:sectPr w:rsidR="00BB1363" w:rsidRPr="00E12C64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18D1" w14:textId="77777777" w:rsidR="00741EAA" w:rsidRDefault="00741EAA" w:rsidP="005B232A">
      <w:r>
        <w:separator/>
      </w:r>
    </w:p>
  </w:endnote>
  <w:endnote w:type="continuationSeparator" w:id="0">
    <w:p w14:paraId="0C5FFFFD" w14:textId="77777777" w:rsidR="00741EAA" w:rsidRDefault="00741EA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9C5C1" w14:textId="77777777" w:rsidR="00741EAA" w:rsidRDefault="00741EAA" w:rsidP="005B232A">
      <w:r>
        <w:separator/>
      </w:r>
    </w:p>
  </w:footnote>
  <w:footnote w:type="continuationSeparator" w:id="0">
    <w:p w14:paraId="2AFEACAC" w14:textId="77777777" w:rsidR="00741EAA" w:rsidRDefault="00741EAA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93ABF"/>
    <w:rsid w:val="001014DD"/>
    <w:rsid w:val="001F71B5"/>
    <w:rsid w:val="00204536"/>
    <w:rsid w:val="002773E0"/>
    <w:rsid w:val="00314FD2"/>
    <w:rsid w:val="003548EA"/>
    <w:rsid w:val="003B17CF"/>
    <w:rsid w:val="00587970"/>
    <w:rsid w:val="005B232A"/>
    <w:rsid w:val="006E38A8"/>
    <w:rsid w:val="007273A3"/>
    <w:rsid w:val="00741EAA"/>
    <w:rsid w:val="00820B41"/>
    <w:rsid w:val="00841200"/>
    <w:rsid w:val="008832F2"/>
    <w:rsid w:val="0088451C"/>
    <w:rsid w:val="008B39CA"/>
    <w:rsid w:val="00974DD3"/>
    <w:rsid w:val="00A9358F"/>
    <w:rsid w:val="00B353FF"/>
    <w:rsid w:val="00B9753F"/>
    <w:rsid w:val="00BB1363"/>
    <w:rsid w:val="00CB5BD3"/>
    <w:rsid w:val="00CF04B7"/>
    <w:rsid w:val="00D10523"/>
    <w:rsid w:val="00D551A0"/>
    <w:rsid w:val="00DB0C03"/>
    <w:rsid w:val="00E12C64"/>
    <w:rsid w:val="00EA5D31"/>
    <w:rsid w:val="00E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23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5</cp:revision>
  <dcterms:created xsi:type="dcterms:W3CDTF">2022-03-30T19:59:00Z</dcterms:created>
  <dcterms:modified xsi:type="dcterms:W3CDTF">2022-05-18T15:31:00Z</dcterms:modified>
</cp:coreProperties>
</file>