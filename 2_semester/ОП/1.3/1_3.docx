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77777777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F04B7" w:rsidRPr="00CF04B7">
        <w:rPr>
          <w:color w:val="000000" w:themeColor="text1"/>
        </w:rPr>
        <w:fldChar w:fldCharType="begin"/>
      </w:r>
      <w:r w:rsidR="00CF04B7" w:rsidRPr="00CF04B7">
        <w:rPr>
          <w:color w:val="000000" w:themeColor="text1"/>
        </w:rPr>
        <w:instrText xml:space="preserve"> FILLIN  "Введите номер кафедры" \d 53 \o  \* MERGEFORMAT </w:instrText>
      </w:r>
      <w:r w:rsidR="00CF04B7" w:rsidRPr="00CF04B7">
        <w:rPr>
          <w:color w:val="000000" w:themeColor="text1"/>
        </w:rPr>
        <w:fldChar w:fldCharType="separate"/>
      </w:r>
      <w:r w:rsidR="0088451C">
        <w:rPr>
          <w:color w:val="000000" w:themeColor="text1"/>
        </w:rPr>
        <w:t>53</w:t>
      </w:r>
      <w:r w:rsidR="00CF04B7" w:rsidRPr="00CF04B7">
        <w:rPr>
          <w:color w:val="000000" w:themeColor="text1"/>
        </w:rPr>
        <w:fldChar w:fldCharType="end"/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7777777" w:rsidR="005B232A" w:rsidRPr="0088451C" w:rsidRDefault="0088451C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 w:rsidRPr="0088451C">
              <w:rPr>
                <w:rFonts w:ascii="Times New Roman" w:hAnsi="Times New Roman" w:cs="Times New Roman"/>
                <w:color w:val="auto"/>
              </w:rPr>
              <w:t>старший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77777777" w:rsidR="001014DD" w:rsidRPr="001014DD" w:rsidRDefault="0088451C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Ушаков В.А.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618A903F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DD2157">
              <w:t>3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4A812E2E" w:rsidR="005B232A" w:rsidRPr="00587970" w:rsidRDefault="00DD2157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Одномерные массивы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4500D630" w:rsidR="005B232A" w:rsidRPr="0073658A" w:rsidRDefault="005B232A" w:rsidP="001A57B1">
            <w:pPr>
              <w:pStyle w:val="1"/>
              <w:spacing w:before="120" w:after="240"/>
              <w:rPr>
                <w:b w:val="0"/>
                <w:lang w:val="en-US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EA5D31">
              <w:rPr>
                <w:b w:val="0"/>
                <w:color w:val="000000" w:themeColor="text1"/>
                <w:lang w:val="en-US"/>
              </w:rPr>
              <w:t>1</w:t>
            </w:r>
            <w:r w:rsidR="00DD2157">
              <w:rPr>
                <w:b w:val="0"/>
                <w:color w:val="000000" w:themeColor="text1"/>
              </w:rPr>
              <w:t>3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77777777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1014DD">
              <w:rPr>
                <w:color w:val="000000" w:themeColor="text1"/>
                <w:lang w:val="en-US"/>
              </w:rPr>
              <w:t>5138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05AABB3D" w14:textId="2D6928EB" w:rsidR="00917F06" w:rsidRDefault="005B232A" w:rsidP="008434BD">
      <w:pPr>
        <w:spacing w:after="160" w:line="360" w:lineRule="auto"/>
        <w:ind w:firstLine="709"/>
        <w:jc w:val="both"/>
      </w:pPr>
      <w:r>
        <w:br w:type="page"/>
      </w:r>
      <w:r w:rsidR="00587970" w:rsidRPr="00587970">
        <w:rPr>
          <w:b/>
        </w:rPr>
        <w:lastRenderedPageBreak/>
        <w:t>Задание</w:t>
      </w:r>
      <w:r w:rsidR="0073658A" w:rsidRPr="00587970">
        <w:rPr>
          <w:b/>
        </w:rPr>
        <w:t>:</w:t>
      </w:r>
      <w:r w:rsidR="0073658A">
        <w:t xml:space="preserve"> реализовать</w:t>
      </w:r>
      <w:r w:rsidR="00917F06">
        <w:t xml:space="preserve"> программную функцию на языке C/С++, выполняющую поставленную задачу. Глобальные параметры использовать запрещено; допустимо использование дополнительных функций. Использовать только динамические массивы, ввод и вывод данных должен быть осуществлен в текстовый файл. Во входном и выходном файле необходимо указать размерность массива (массивов), размерность выходного массива определяется реализуемой функцией и является возвращаемым значением.</w:t>
      </w:r>
    </w:p>
    <w:p w14:paraId="4CCC9031" w14:textId="3CDBD03D" w:rsidR="00E12C64" w:rsidRDefault="0073658A" w:rsidP="008434BD">
      <w:pPr>
        <w:spacing w:after="160" w:line="360" w:lineRule="auto"/>
        <w:ind w:firstLine="709"/>
        <w:jc w:val="center"/>
      </w:pPr>
      <w:r w:rsidRPr="0073658A">
        <w:rPr>
          <w:noProof/>
        </w:rPr>
        <w:drawing>
          <wp:inline distT="0" distB="0" distL="0" distR="0" wp14:anchorId="57D09BEF" wp14:editId="4B999734">
            <wp:extent cx="6121400" cy="7404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8DA" w14:textId="093BEAE7" w:rsidR="00204536" w:rsidRDefault="00E12C64" w:rsidP="008434BD">
      <w:pPr>
        <w:spacing w:after="160" w:line="360" w:lineRule="auto"/>
        <w:ind w:firstLine="709"/>
        <w:jc w:val="center"/>
      </w:pPr>
      <w:r>
        <w:t xml:space="preserve">Рисунок </w:t>
      </w:r>
      <w:fldSimple w:instr=" SEQ Рисунок \* ARABIC ">
        <w:r w:rsidR="00DA63B1">
          <w:rPr>
            <w:noProof/>
          </w:rPr>
          <w:t>1</w:t>
        </w:r>
      </w:fldSimple>
      <w:r>
        <w:t xml:space="preserve"> - вариант задания</w:t>
      </w:r>
    </w:p>
    <w:p w14:paraId="14FEF460" w14:textId="222CEDCB" w:rsidR="00E12C64" w:rsidRDefault="00E12C64" w:rsidP="008434BD">
      <w:pPr>
        <w:spacing w:after="160" w:line="360" w:lineRule="auto"/>
        <w:ind w:firstLine="709"/>
        <w:jc w:val="both"/>
      </w:pPr>
      <w:r>
        <w:br w:type="page"/>
      </w:r>
    </w:p>
    <w:p w14:paraId="30AB45DC" w14:textId="77777777" w:rsidR="00DB0C03" w:rsidRPr="00E12C64" w:rsidRDefault="00DB0C03" w:rsidP="008434BD">
      <w:pPr>
        <w:spacing w:after="160" w:line="360" w:lineRule="auto"/>
        <w:ind w:firstLine="709"/>
        <w:contextualSpacing/>
        <w:jc w:val="both"/>
      </w:pPr>
    </w:p>
    <w:p w14:paraId="13F1B0C4" w14:textId="77777777" w:rsidR="00DB0C03" w:rsidRPr="00E12C64" w:rsidRDefault="00DB0C03" w:rsidP="008434BD">
      <w:pPr>
        <w:spacing w:after="160" w:line="360" w:lineRule="auto"/>
        <w:ind w:firstLine="709"/>
        <w:contextualSpacing/>
        <w:jc w:val="both"/>
        <w:rPr>
          <w:b/>
        </w:rPr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1707ED" w14:textId="7567A300" w:rsidR="00DB0C03" w:rsidRPr="008434BD" w:rsidRDefault="00D17126" w:rsidP="008434BD">
      <w:pPr>
        <w:keepNext/>
        <w:spacing w:after="160" w:line="360" w:lineRule="auto"/>
        <w:ind w:firstLine="709"/>
        <w:contextualSpacing/>
        <w:jc w:val="center"/>
      </w:pPr>
      <w:r w:rsidRPr="00D17126">
        <w:rPr>
          <w:lang w:val="en-US"/>
        </w:rPr>
        <w:drawing>
          <wp:inline distT="0" distB="0" distL="0" distR="0" wp14:anchorId="23E53ABA" wp14:editId="2C0AB1A3">
            <wp:extent cx="5096586" cy="793543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4FC17933" w:rsidR="00DB0C03" w:rsidRPr="003548EA" w:rsidRDefault="00DB0C03" w:rsidP="008434BD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  <w:lang w:val="en-US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DA63B1">
        <w:rPr>
          <w:i w:val="0"/>
          <w:noProof/>
          <w:color w:val="auto"/>
          <w:sz w:val="24"/>
          <w:szCs w:val="24"/>
        </w:rPr>
        <w:t>2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DB0C03">
        <w:rPr>
          <w:i w:val="0"/>
          <w:color w:val="auto"/>
          <w:sz w:val="24"/>
          <w:szCs w:val="24"/>
        </w:rPr>
        <w:t xml:space="preserve"> Код</w:t>
      </w:r>
    </w:p>
    <w:p w14:paraId="7BF311D6" w14:textId="6FD479FE" w:rsidR="00DB0C03" w:rsidRPr="00E12C64" w:rsidRDefault="001D1EB4" w:rsidP="008434BD">
      <w:pPr>
        <w:keepNext/>
        <w:spacing w:line="360" w:lineRule="auto"/>
        <w:ind w:firstLine="709"/>
        <w:jc w:val="center"/>
        <w:rPr>
          <w:lang w:val="en-US"/>
        </w:rPr>
      </w:pPr>
      <w:r w:rsidRPr="001D1EB4">
        <w:rPr>
          <w:lang w:val="en-US"/>
        </w:rPr>
        <w:lastRenderedPageBreak/>
        <w:drawing>
          <wp:inline distT="0" distB="0" distL="0" distR="0" wp14:anchorId="4558FEE2" wp14:editId="0236F674">
            <wp:extent cx="2553056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4C9B" w14:textId="6F3DAB46" w:rsidR="00DA63B1" w:rsidRPr="00DA63B1" w:rsidRDefault="00DB0C03" w:rsidP="008434BD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DA63B1">
        <w:rPr>
          <w:i w:val="0"/>
          <w:noProof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</w:t>
      </w:r>
      <w:r w:rsidR="00DA63B1">
        <w:rPr>
          <w:i w:val="0"/>
          <w:color w:val="auto"/>
          <w:sz w:val="24"/>
          <w:szCs w:val="24"/>
        </w:rPr>
        <w:t>–</w:t>
      </w:r>
      <w:r w:rsidRPr="00DB0C03">
        <w:rPr>
          <w:i w:val="0"/>
          <w:color w:val="auto"/>
          <w:sz w:val="24"/>
          <w:szCs w:val="24"/>
        </w:rPr>
        <w:t xml:space="preserve"> в</w:t>
      </w:r>
      <w:r w:rsidR="00DA63B1">
        <w:rPr>
          <w:i w:val="0"/>
          <w:color w:val="auto"/>
          <w:sz w:val="24"/>
          <w:szCs w:val="24"/>
        </w:rPr>
        <w:t>ходные данные</w:t>
      </w:r>
    </w:p>
    <w:p w14:paraId="44064D38" w14:textId="42D13E76" w:rsidR="00DA63B1" w:rsidRDefault="00365B88" w:rsidP="008434BD">
      <w:pPr>
        <w:keepNext/>
        <w:spacing w:line="360" w:lineRule="auto"/>
        <w:ind w:firstLine="709"/>
        <w:jc w:val="center"/>
      </w:pPr>
      <w:r w:rsidRPr="00365B88">
        <w:drawing>
          <wp:inline distT="0" distB="0" distL="0" distR="0" wp14:anchorId="705602DD" wp14:editId="2EB8DBDC">
            <wp:extent cx="1800476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863" w14:textId="6A2E6E1D" w:rsidR="004A7204" w:rsidRPr="00DA63B1" w:rsidRDefault="00DA63B1" w:rsidP="008434BD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A63B1">
        <w:rPr>
          <w:i w:val="0"/>
          <w:color w:val="auto"/>
          <w:sz w:val="24"/>
          <w:szCs w:val="24"/>
        </w:rPr>
        <w:t xml:space="preserve">Рисунок </w:t>
      </w:r>
      <w:r w:rsidRPr="00DA63B1">
        <w:rPr>
          <w:i w:val="0"/>
          <w:color w:val="auto"/>
          <w:sz w:val="24"/>
          <w:szCs w:val="24"/>
        </w:rPr>
        <w:fldChar w:fldCharType="begin"/>
      </w:r>
      <w:r w:rsidRPr="00DA63B1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A63B1">
        <w:rPr>
          <w:i w:val="0"/>
          <w:color w:val="auto"/>
          <w:sz w:val="24"/>
          <w:szCs w:val="24"/>
        </w:rPr>
        <w:fldChar w:fldCharType="separate"/>
      </w:r>
      <w:r w:rsidRPr="00DA63B1">
        <w:rPr>
          <w:i w:val="0"/>
          <w:color w:val="auto"/>
          <w:sz w:val="24"/>
          <w:szCs w:val="24"/>
        </w:rPr>
        <w:t>4</w:t>
      </w:r>
      <w:r w:rsidRPr="00DA63B1">
        <w:rPr>
          <w:i w:val="0"/>
          <w:color w:val="auto"/>
          <w:sz w:val="24"/>
          <w:szCs w:val="24"/>
        </w:rPr>
        <w:fldChar w:fldCharType="end"/>
      </w:r>
      <w:r w:rsidRPr="00DA63B1">
        <w:rPr>
          <w:i w:val="0"/>
          <w:color w:val="auto"/>
          <w:sz w:val="24"/>
          <w:szCs w:val="24"/>
        </w:rPr>
        <w:t xml:space="preserve"> - результат</w:t>
      </w:r>
    </w:p>
    <w:p w14:paraId="12C0CE5A" w14:textId="77777777" w:rsidR="004A7204" w:rsidRPr="004A7204" w:rsidRDefault="004A7204" w:rsidP="008434BD">
      <w:pPr>
        <w:spacing w:line="360" w:lineRule="auto"/>
        <w:ind w:firstLine="709"/>
        <w:jc w:val="both"/>
      </w:pPr>
    </w:p>
    <w:p w14:paraId="1BEC64BC" w14:textId="17D5EB8D" w:rsidR="00BB1363" w:rsidRDefault="00B304F6" w:rsidP="008434BD">
      <w:pPr>
        <w:keepNext/>
        <w:spacing w:line="360" w:lineRule="auto"/>
        <w:ind w:firstLine="709"/>
        <w:jc w:val="center"/>
      </w:pPr>
      <w:bookmarkStart w:id="4" w:name="_GoBack"/>
      <w:r w:rsidRPr="00B304F6">
        <w:lastRenderedPageBreak/>
        <w:drawing>
          <wp:inline distT="0" distB="0" distL="0" distR="0" wp14:anchorId="04BA4BC1" wp14:editId="79F8E22F">
            <wp:extent cx="4296375" cy="61540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56E14348" w14:textId="6480FB0F" w:rsidR="00BB1363" w:rsidRPr="007273A3" w:rsidRDefault="00BB1363" w:rsidP="008434BD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Pr="00BB1363">
        <w:rPr>
          <w:i w:val="0"/>
          <w:color w:val="auto"/>
          <w:sz w:val="24"/>
          <w:szCs w:val="24"/>
        </w:rPr>
        <w:fldChar w:fldCharType="begin"/>
      </w:r>
      <w:r w:rsidRPr="00BB136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B1363">
        <w:rPr>
          <w:i w:val="0"/>
          <w:color w:val="auto"/>
          <w:sz w:val="24"/>
          <w:szCs w:val="24"/>
        </w:rPr>
        <w:fldChar w:fldCharType="separate"/>
      </w:r>
      <w:r w:rsidR="00DA63B1">
        <w:rPr>
          <w:i w:val="0"/>
          <w:noProof/>
          <w:color w:val="auto"/>
          <w:sz w:val="24"/>
          <w:szCs w:val="24"/>
        </w:rPr>
        <w:t>5</w:t>
      </w:r>
      <w:r w:rsidRPr="00BB1363">
        <w:rPr>
          <w:i w:val="0"/>
          <w:color w:val="auto"/>
          <w:sz w:val="24"/>
          <w:szCs w:val="24"/>
        </w:rPr>
        <w:fldChar w:fldCharType="end"/>
      </w:r>
      <w:r w:rsidRPr="00BB1363">
        <w:rPr>
          <w:i w:val="0"/>
          <w:color w:val="auto"/>
          <w:sz w:val="24"/>
          <w:szCs w:val="24"/>
        </w:rPr>
        <w:t xml:space="preserve"> - Блок-схема</w:t>
      </w:r>
    </w:p>
    <w:p w14:paraId="1ADF09D5" w14:textId="10C0BE90" w:rsidR="00BB1363" w:rsidRPr="00E12C64" w:rsidRDefault="00BB1363" w:rsidP="008434BD">
      <w:pPr>
        <w:spacing w:line="360" w:lineRule="auto"/>
        <w:ind w:firstLine="709"/>
        <w:jc w:val="both"/>
      </w:pPr>
      <w:r w:rsidRPr="00BB1363">
        <w:rPr>
          <w:b/>
        </w:rPr>
        <w:t>Вывод:</w:t>
      </w:r>
      <w:r>
        <w:t xml:space="preserve"> </w:t>
      </w:r>
      <w:r w:rsidR="00E12C64">
        <w:t xml:space="preserve">в ходе </w:t>
      </w:r>
      <w:r w:rsidR="00594ADC">
        <w:t>выполнения задания освоил методы работы с вводом-выводом файлов, одномерными массивами.</w:t>
      </w:r>
    </w:p>
    <w:sectPr w:rsidR="00BB1363" w:rsidRPr="00E12C64" w:rsidSect="00841200">
      <w:footerReference w:type="default" r:id="rId11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F9C6E" w14:textId="77777777" w:rsidR="009F6393" w:rsidRDefault="009F6393" w:rsidP="005B232A">
      <w:r>
        <w:separator/>
      </w:r>
    </w:p>
  </w:endnote>
  <w:endnote w:type="continuationSeparator" w:id="0">
    <w:p w14:paraId="7AE289DB" w14:textId="77777777" w:rsidR="009F6393" w:rsidRDefault="009F6393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7FAEA" w14:textId="77777777" w:rsidR="009F6393" w:rsidRDefault="009F6393" w:rsidP="005B232A">
      <w:r>
        <w:separator/>
      </w:r>
    </w:p>
  </w:footnote>
  <w:footnote w:type="continuationSeparator" w:id="0">
    <w:p w14:paraId="70DF5D12" w14:textId="77777777" w:rsidR="009F6393" w:rsidRDefault="009F6393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1014DD"/>
    <w:rsid w:val="001D1EB4"/>
    <w:rsid w:val="001F71B5"/>
    <w:rsid w:val="00204536"/>
    <w:rsid w:val="00314FD2"/>
    <w:rsid w:val="003548EA"/>
    <w:rsid w:val="00365B88"/>
    <w:rsid w:val="004A7204"/>
    <w:rsid w:val="00587970"/>
    <w:rsid w:val="00594ADC"/>
    <w:rsid w:val="005B232A"/>
    <w:rsid w:val="006E38A8"/>
    <w:rsid w:val="007273A3"/>
    <w:rsid w:val="0073658A"/>
    <w:rsid w:val="00820B41"/>
    <w:rsid w:val="00841200"/>
    <w:rsid w:val="008434BD"/>
    <w:rsid w:val="008832F2"/>
    <w:rsid w:val="0088451C"/>
    <w:rsid w:val="00917F06"/>
    <w:rsid w:val="00974DD3"/>
    <w:rsid w:val="009F6393"/>
    <w:rsid w:val="00A9358F"/>
    <w:rsid w:val="00B304F6"/>
    <w:rsid w:val="00B51F52"/>
    <w:rsid w:val="00B9753F"/>
    <w:rsid w:val="00BB1363"/>
    <w:rsid w:val="00CB5BD3"/>
    <w:rsid w:val="00CF04B7"/>
    <w:rsid w:val="00D10523"/>
    <w:rsid w:val="00D17126"/>
    <w:rsid w:val="00D551A0"/>
    <w:rsid w:val="00DA63B1"/>
    <w:rsid w:val="00DB0C03"/>
    <w:rsid w:val="00DD2157"/>
    <w:rsid w:val="00E12C64"/>
    <w:rsid w:val="00E96B95"/>
    <w:rsid w:val="00E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148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9</cp:revision>
  <dcterms:created xsi:type="dcterms:W3CDTF">2022-03-30T20:05:00Z</dcterms:created>
  <dcterms:modified xsi:type="dcterms:W3CDTF">2022-05-11T19:37:00Z</dcterms:modified>
</cp:coreProperties>
</file>