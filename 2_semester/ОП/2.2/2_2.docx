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77777777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F04B7" w:rsidRPr="00CF04B7">
        <w:rPr>
          <w:color w:val="000000" w:themeColor="text1"/>
        </w:rPr>
        <w:fldChar w:fldCharType="begin"/>
      </w:r>
      <w:r w:rsidR="00CF04B7" w:rsidRPr="00CF04B7">
        <w:rPr>
          <w:color w:val="000000" w:themeColor="text1"/>
        </w:rPr>
        <w:instrText xml:space="preserve"> FILLIN  "Введите номер кафедры" \d 53 \o  \* MERGEFORMAT </w:instrText>
      </w:r>
      <w:r w:rsidR="00CF04B7" w:rsidRPr="00CF04B7">
        <w:rPr>
          <w:color w:val="000000" w:themeColor="text1"/>
        </w:rPr>
        <w:fldChar w:fldCharType="separate"/>
      </w:r>
      <w:r w:rsidR="0088451C">
        <w:rPr>
          <w:color w:val="000000" w:themeColor="text1"/>
        </w:rPr>
        <w:t>53</w:t>
      </w:r>
      <w:r w:rsidR="00CF04B7" w:rsidRPr="00CF04B7">
        <w:rPr>
          <w:color w:val="000000" w:themeColor="text1"/>
        </w:rPr>
        <w:fldChar w:fldCharType="end"/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7777777" w:rsidR="005B232A" w:rsidRPr="0088451C" w:rsidRDefault="0088451C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 w:rsidRPr="0088451C">
              <w:rPr>
                <w:rFonts w:ascii="Times New Roman" w:hAnsi="Times New Roman" w:cs="Times New Roman"/>
                <w:color w:val="auto"/>
              </w:rPr>
              <w:t>старший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77777777" w:rsidR="001014DD" w:rsidRPr="001014DD" w:rsidRDefault="0088451C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Ушаков В.А.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46B94926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2C44C8">
              <w:t>5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32EEF3B4" w:rsidR="005B232A" w:rsidRPr="00587970" w:rsidRDefault="00E049D8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Анализ строк, хеширование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14080135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344C61">
              <w:rPr>
                <w:b w:val="0"/>
                <w:color w:val="000000" w:themeColor="text1"/>
              </w:rPr>
              <w:t>3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77777777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1014DD">
              <w:rPr>
                <w:color w:val="000000" w:themeColor="text1"/>
                <w:lang w:val="en-US"/>
              </w:rPr>
              <w:t>5138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354D2F71" w14:textId="18BF1D4A" w:rsidR="00E12C64" w:rsidRDefault="005B232A" w:rsidP="00114BD5">
      <w:pPr>
        <w:spacing w:after="160" w:line="360" w:lineRule="auto"/>
        <w:ind w:firstLine="709"/>
        <w:jc w:val="both"/>
        <w:rPr>
          <w:noProof/>
        </w:rPr>
      </w:pPr>
      <w:r>
        <w:br w:type="page"/>
      </w:r>
      <w:r w:rsidR="00587970" w:rsidRPr="00587970">
        <w:rPr>
          <w:b/>
        </w:rPr>
        <w:lastRenderedPageBreak/>
        <w:t>Задание</w:t>
      </w:r>
      <w:r w:rsidR="00EA5D31" w:rsidRPr="00587970">
        <w:rPr>
          <w:b/>
        </w:rPr>
        <w:t>:</w:t>
      </w:r>
      <w:r w:rsidR="00EA5D31">
        <w:t xml:space="preserve"> реализовать</w:t>
      </w:r>
      <w:r w:rsidR="00587970">
        <w:t xml:space="preserve"> программную функцию на языке C/С++, выполняющую поставленную задачу. Глобальные параметры использовать запрещено; допустимо использование дополнительных функций.</w:t>
      </w:r>
      <w:r w:rsidR="00E12C64" w:rsidRPr="00E12C64">
        <w:rPr>
          <w:noProof/>
        </w:rPr>
        <w:t xml:space="preserve"> </w:t>
      </w:r>
    </w:p>
    <w:p w14:paraId="4CCC9031" w14:textId="16C94897" w:rsidR="00E12C64" w:rsidRDefault="00E049D8" w:rsidP="00114BD5">
      <w:pPr>
        <w:spacing w:after="160" w:line="360" w:lineRule="auto"/>
        <w:ind w:firstLine="709"/>
        <w:jc w:val="both"/>
      </w:pPr>
      <w:r w:rsidRPr="00E049D8">
        <w:rPr>
          <w:noProof/>
        </w:rPr>
        <w:drawing>
          <wp:inline distT="0" distB="0" distL="0" distR="0" wp14:anchorId="42F28CE4" wp14:editId="3E51AF62">
            <wp:extent cx="6121400" cy="1316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38DA" w14:textId="263CAFDB" w:rsidR="00542CE4" w:rsidRDefault="00E12C64" w:rsidP="00114BD5">
      <w:pPr>
        <w:spacing w:after="160" w:line="360" w:lineRule="auto"/>
        <w:ind w:firstLine="709"/>
        <w:jc w:val="center"/>
      </w:pPr>
      <w:r>
        <w:t xml:space="preserve">Рисунок </w:t>
      </w:r>
      <w:fldSimple w:instr=" SEQ Рисунок \* ARABIC ">
        <w:r>
          <w:t>1</w:t>
        </w:r>
      </w:fldSimple>
      <w:r>
        <w:t xml:space="preserve"> - вариант задания</w:t>
      </w:r>
    </w:p>
    <w:p w14:paraId="01332CA5" w14:textId="77777777" w:rsidR="00542CE4" w:rsidRDefault="00542CE4" w:rsidP="00114BD5">
      <w:pPr>
        <w:spacing w:after="160" w:line="360" w:lineRule="auto"/>
        <w:ind w:firstLine="709"/>
      </w:pPr>
      <w:r>
        <w:br w:type="page"/>
      </w:r>
    </w:p>
    <w:p w14:paraId="5114CE57" w14:textId="77777777" w:rsidR="00204536" w:rsidRDefault="00204536" w:rsidP="00114BD5">
      <w:pPr>
        <w:spacing w:after="160" w:line="360" w:lineRule="auto"/>
        <w:ind w:firstLine="709"/>
        <w:jc w:val="center"/>
      </w:pPr>
    </w:p>
    <w:p w14:paraId="13F1B0C4" w14:textId="08CE8FDD" w:rsidR="00DB0C03" w:rsidRPr="00344C61" w:rsidRDefault="00DB0C03" w:rsidP="00114BD5">
      <w:pPr>
        <w:spacing w:after="160" w:line="360" w:lineRule="auto"/>
        <w:ind w:firstLine="709"/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A1707ED" w14:textId="18BB83D5" w:rsidR="00DB0C03" w:rsidRDefault="00D07F85" w:rsidP="00114BD5">
      <w:pPr>
        <w:keepNext/>
        <w:spacing w:after="160" w:line="360" w:lineRule="auto"/>
        <w:ind w:firstLine="709"/>
        <w:contextualSpacing/>
        <w:jc w:val="center"/>
      </w:pPr>
      <w:r w:rsidRPr="00D07F85">
        <w:rPr>
          <w:noProof/>
        </w:rPr>
        <w:drawing>
          <wp:inline distT="0" distB="0" distL="0" distR="0" wp14:anchorId="6CBD2EF5" wp14:editId="21F173AF">
            <wp:extent cx="4191166" cy="8124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713" cy="812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54BBAE67" w:rsidR="00DB0C03" w:rsidRDefault="00DB0C03" w:rsidP="00114BD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2</w:t>
      </w:r>
      <w:r w:rsidRPr="00DB0C03">
        <w:rPr>
          <w:i w:val="0"/>
          <w:color w:val="auto"/>
          <w:sz w:val="24"/>
          <w:szCs w:val="24"/>
        </w:rPr>
        <w:fldChar w:fldCharType="end"/>
      </w:r>
      <w:r w:rsidR="001D3447">
        <w:rPr>
          <w:i w:val="0"/>
          <w:color w:val="auto"/>
          <w:sz w:val="24"/>
          <w:szCs w:val="24"/>
        </w:rPr>
        <w:t>.1</w:t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="001D3447">
        <w:rPr>
          <w:i w:val="0"/>
          <w:color w:val="auto"/>
          <w:sz w:val="24"/>
          <w:szCs w:val="24"/>
        </w:rPr>
        <w:t xml:space="preserve"> код</w:t>
      </w:r>
    </w:p>
    <w:p w14:paraId="0EB487C8" w14:textId="494686B8" w:rsidR="001D3447" w:rsidRPr="00D07F85" w:rsidRDefault="00D07F85" w:rsidP="00114BD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D07F85">
        <w:rPr>
          <w:noProof/>
        </w:rPr>
        <w:lastRenderedPageBreak/>
        <w:drawing>
          <wp:inline distT="0" distB="0" distL="0" distR="0" wp14:anchorId="31AB11B1" wp14:editId="0AD28CC5">
            <wp:extent cx="5620534" cy="44964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CC7D" w14:textId="2117D989" w:rsidR="001D3447" w:rsidRPr="003548EA" w:rsidRDefault="001D3447" w:rsidP="00114BD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  <w:lang w:val="en-US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 w:rsidRPr="00DB0C03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.2</w:t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 код</w:t>
      </w:r>
    </w:p>
    <w:p w14:paraId="3F1E767E" w14:textId="77777777" w:rsidR="001D3447" w:rsidRPr="001D3447" w:rsidRDefault="001D3447" w:rsidP="00114BD5">
      <w:pPr>
        <w:spacing w:line="360" w:lineRule="auto"/>
        <w:ind w:firstLine="709"/>
      </w:pPr>
    </w:p>
    <w:p w14:paraId="7BF311D6" w14:textId="443D4F9D" w:rsidR="00DB0C03" w:rsidRPr="00E12C64" w:rsidRDefault="00D07F85" w:rsidP="00114BD5">
      <w:pPr>
        <w:keepNext/>
        <w:spacing w:line="360" w:lineRule="auto"/>
        <w:ind w:firstLine="709"/>
        <w:jc w:val="center"/>
        <w:rPr>
          <w:lang w:val="en-US"/>
        </w:rPr>
      </w:pPr>
      <w:r w:rsidRPr="00D07F85">
        <w:rPr>
          <w:noProof/>
          <w:lang w:val="en-US"/>
        </w:rPr>
        <w:drawing>
          <wp:inline distT="0" distB="0" distL="0" distR="0" wp14:anchorId="7F242361" wp14:editId="286E4F47">
            <wp:extent cx="3610479" cy="208626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731" w14:textId="3D0F5BE4" w:rsidR="00DB0C03" w:rsidRDefault="00DB0C03" w:rsidP="00114BD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- ввод и вывод</w:t>
      </w:r>
    </w:p>
    <w:p w14:paraId="1BEC64BC" w14:textId="649AD657" w:rsidR="00BB1363" w:rsidRDefault="00114BD5" w:rsidP="00114BD5">
      <w:pPr>
        <w:keepNext/>
        <w:spacing w:line="360" w:lineRule="auto"/>
        <w:ind w:firstLine="709"/>
      </w:pPr>
      <w:r w:rsidRPr="00114BD5">
        <w:rPr>
          <w:noProof/>
        </w:rPr>
        <w:lastRenderedPageBreak/>
        <w:drawing>
          <wp:inline distT="0" distB="0" distL="0" distR="0" wp14:anchorId="231DAEEF" wp14:editId="44CCCCCF">
            <wp:extent cx="5896798" cy="574437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4348" w14:textId="0A95F04E" w:rsidR="00BB1363" w:rsidRPr="007273A3" w:rsidRDefault="00BB1363" w:rsidP="00114BD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 w:rsidRPr="00BB1363">
        <w:rPr>
          <w:i w:val="0"/>
          <w:color w:val="auto"/>
          <w:sz w:val="24"/>
          <w:szCs w:val="24"/>
        </w:rPr>
        <w:fldChar w:fldCharType="begin"/>
      </w:r>
      <w:r w:rsidRPr="00BB136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B136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4</w:t>
      </w:r>
      <w:r w:rsidRPr="00BB1363">
        <w:rPr>
          <w:i w:val="0"/>
          <w:color w:val="auto"/>
          <w:sz w:val="24"/>
          <w:szCs w:val="24"/>
        </w:rPr>
        <w:fldChar w:fldCharType="end"/>
      </w:r>
      <w:r w:rsidRPr="00BB1363">
        <w:rPr>
          <w:i w:val="0"/>
          <w:color w:val="auto"/>
          <w:sz w:val="24"/>
          <w:szCs w:val="24"/>
        </w:rPr>
        <w:t xml:space="preserve"> - Блок-схема</w:t>
      </w:r>
    </w:p>
    <w:p w14:paraId="1ADF09D5" w14:textId="57EDF244" w:rsidR="00BB1363" w:rsidRPr="00B379F4" w:rsidRDefault="00BB1363" w:rsidP="00114BD5">
      <w:pPr>
        <w:spacing w:line="360" w:lineRule="auto"/>
        <w:ind w:firstLine="709"/>
        <w:jc w:val="both"/>
      </w:pPr>
      <w:r w:rsidRPr="00BB1363">
        <w:rPr>
          <w:b/>
        </w:rPr>
        <w:t>Вывод:</w:t>
      </w:r>
      <w:r>
        <w:t xml:space="preserve"> </w:t>
      </w:r>
      <w:r w:rsidR="00E12C64">
        <w:t xml:space="preserve">в ходе выполнения работы </w:t>
      </w:r>
      <w:r w:rsidR="00B379F4">
        <w:t xml:space="preserve">создал простейший алгоритм хеширования, а </w:t>
      </w:r>
      <w:r w:rsidR="00375A15">
        <w:t>на основе его алгоритма</w:t>
      </w:r>
      <w:r w:rsidR="00B379F4">
        <w:t xml:space="preserve"> анализа строки.</w:t>
      </w:r>
      <w:r w:rsidR="00375A15">
        <w:t xml:space="preserve"> Понял принцип хеширования объектов и методы работы с </w:t>
      </w:r>
      <w:proofErr w:type="spellStart"/>
      <w:r w:rsidR="00375A15">
        <w:t>хешем</w:t>
      </w:r>
      <w:proofErr w:type="spellEnd"/>
      <w:r w:rsidR="00375A15">
        <w:t xml:space="preserve"> объекта</w:t>
      </w:r>
      <w:bookmarkStart w:id="4" w:name="_GoBack"/>
      <w:bookmarkEnd w:id="4"/>
      <w:r w:rsidR="00375A15">
        <w:t>.</w:t>
      </w:r>
    </w:p>
    <w:sectPr w:rsidR="00BB1363" w:rsidRPr="00B379F4" w:rsidSect="00841200">
      <w:footerReference w:type="default" r:id="rId11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BE96F" w14:textId="77777777" w:rsidR="00931E1E" w:rsidRDefault="00931E1E" w:rsidP="005B232A">
      <w:r>
        <w:separator/>
      </w:r>
    </w:p>
  </w:endnote>
  <w:endnote w:type="continuationSeparator" w:id="0">
    <w:p w14:paraId="416411D7" w14:textId="77777777" w:rsidR="00931E1E" w:rsidRDefault="00931E1E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5E8A7" w14:textId="77777777" w:rsidR="00931E1E" w:rsidRDefault="00931E1E" w:rsidP="005B232A">
      <w:r>
        <w:separator/>
      </w:r>
    </w:p>
  </w:footnote>
  <w:footnote w:type="continuationSeparator" w:id="0">
    <w:p w14:paraId="27760470" w14:textId="77777777" w:rsidR="00931E1E" w:rsidRDefault="00931E1E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1014DD"/>
    <w:rsid w:val="00114BD5"/>
    <w:rsid w:val="001D3447"/>
    <w:rsid w:val="001F71B5"/>
    <w:rsid w:val="00204536"/>
    <w:rsid w:val="002C44C8"/>
    <w:rsid w:val="00314FD2"/>
    <w:rsid w:val="00344C61"/>
    <w:rsid w:val="003548EA"/>
    <w:rsid w:val="00375A15"/>
    <w:rsid w:val="0047300B"/>
    <w:rsid w:val="00542CE4"/>
    <w:rsid w:val="00587970"/>
    <w:rsid w:val="005B232A"/>
    <w:rsid w:val="00696A5C"/>
    <w:rsid w:val="006E38A8"/>
    <w:rsid w:val="007273A3"/>
    <w:rsid w:val="00820B41"/>
    <w:rsid w:val="00841200"/>
    <w:rsid w:val="008832F2"/>
    <w:rsid w:val="0088451C"/>
    <w:rsid w:val="00931E1E"/>
    <w:rsid w:val="00934273"/>
    <w:rsid w:val="00974DD3"/>
    <w:rsid w:val="00A9358F"/>
    <w:rsid w:val="00B353FF"/>
    <w:rsid w:val="00B379F4"/>
    <w:rsid w:val="00B9753F"/>
    <w:rsid w:val="00BA3C1E"/>
    <w:rsid w:val="00BB1363"/>
    <w:rsid w:val="00CB5BD3"/>
    <w:rsid w:val="00CF04B7"/>
    <w:rsid w:val="00D07F85"/>
    <w:rsid w:val="00D10523"/>
    <w:rsid w:val="00D551A0"/>
    <w:rsid w:val="00DB0C03"/>
    <w:rsid w:val="00E049D8"/>
    <w:rsid w:val="00E12C64"/>
    <w:rsid w:val="00EA5D31"/>
    <w:rsid w:val="00EA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49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8</cp:revision>
  <dcterms:created xsi:type="dcterms:W3CDTF">2022-03-30T21:18:00Z</dcterms:created>
  <dcterms:modified xsi:type="dcterms:W3CDTF">2022-06-02T17:51:00Z</dcterms:modified>
</cp:coreProperties>
</file>