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B969F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22DFC1A" w14:textId="77777777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F04B7" w:rsidRPr="00CF04B7">
        <w:rPr>
          <w:color w:val="000000" w:themeColor="text1"/>
        </w:rPr>
        <w:fldChar w:fldCharType="begin"/>
      </w:r>
      <w:r w:rsidR="00CF04B7" w:rsidRPr="00CF04B7">
        <w:rPr>
          <w:color w:val="000000" w:themeColor="text1"/>
        </w:rPr>
        <w:instrText xml:space="preserve"> FILLIN  "Введите номер кафедры" \d 53 \o  \* MERGEFORMAT </w:instrText>
      </w:r>
      <w:r w:rsidR="00CF04B7" w:rsidRPr="00CF04B7">
        <w:rPr>
          <w:color w:val="000000" w:themeColor="text1"/>
        </w:rPr>
        <w:fldChar w:fldCharType="separate"/>
      </w:r>
      <w:r w:rsidR="0088451C">
        <w:rPr>
          <w:color w:val="000000" w:themeColor="text1"/>
        </w:rPr>
        <w:t>53</w:t>
      </w:r>
      <w:r w:rsidR="00CF04B7" w:rsidRPr="00CF04B7">
        <w:rPr>
          <w:color w:val="000000" w:themeColor="text1"/>
        </w:rPr>
        <w:fldChar w:fldCharType="end"/>
      </w:r>
    </w:p>
    <w:p w14:paraId="392D169C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11C93C1D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B232A" w14:paraId="0CFF00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013DC0E" w14:textId="30BB19D4" w:rsidR="005B232A" w:rsidRPr="0088451C" w:rsidRDefault="00822980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 w:rsidRPr="00822980">
              <w:rPr>
                <w:rFonts w:ascii="Times New Roman" w:hAnsi="Times New Roman" w:cs="Times New Roman"/>
                <w:color w:val="000000" w:themeColor="text1"/>
              </w:rPr>
              <w:t>старший преподаватель</w:t>
            </w:r>
            <w:bookmarkStart w:id="0" w:name="_GoBack"/>
            <w:bookmarkEnd w:id="0"/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DF5C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7FAB452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4B69B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C3E4C39" w14:textId="77777777" w:rsidR="001014DD" w:rsidRPr="001014DD" w:rsidRDefault="0088451C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Ушаков В.А.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7ED315C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1ECA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0ECE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4E22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B3DA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03B5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2F6BFF9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61FCC6E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F2F56BF" w14:textId="77777777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№1</w:t>
            </w:r>
          </w:p>
        </w:tc>
      </w:tr>
      <w:tr w:rsidR="005B232A" w14:paraId="3090C2C5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CF29025" w14:textId="77777777" w:rsidR="005B232A" w:rsidRPr="00587970" w:rsidRDefault="00587970" w:rsidP="001A57B1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 w:rsidRPr="00587970">
              <w:rPr>
                <w:b w:val="0"/>
              </w:rPr>
              <w:t>Простой алгоритм с использованием условного оператора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7F865E97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C8CC5A0" w14:textId="3C5AB8A2" w:rsidR="005B232A" w:rsidRPr="003D30C4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1" w:name="_Toc83212097"/>
            <w:bookmarkStart w:id="2" w:name="_Toc83212138"/>
            <w:r w:rsidRPr="00AF66ED">
              <w:rPr>
                <w:b w:val="0"/>
              </w:rPr>
              <w:t xml:space="preserve">Вариант </w:t>
            </w:r>
            <w:r w:rsidR="006E38A8">
              <w:rPr>
                <w:b w:val="0"/>
                <w:color w:val="000000" w:themeColor="text1"/>
                <w:lang w:val="en-US"/>
              </w:rPr>
              <w:fldChar w:fldCharType="begin"/>
            </w:r>
            <w:r w:rsidR="006E38A8">
              <w:rPr>
                <w:b w:val="0"/>
                <w:color w:val="000000" w:themeColor="text1"/>
                <w:lang w:val="en-US"/>
              </w:rPr>
              <w:instrText xml:space="preserve"> FILLIN  "Введите вариант" \d 13 \o  \* MERGEFORMAT </w:instrText>
            </w:r>
            <w:r w:rsidR="006E38A8">
              <w:rPr>
                <w:b w:val="0"/>
                <w:color w:val="000000" w:themeColor="text1"/>
                <w:lang w:val="en-US"/>
              </w:rPr>
              <w:fldChar w:fldCharType="separate"/>
            </w:r>
            <w:r w:rsidR="0088451C">
              <w:rPr>
                <w:b w:val="0"/>
                <w:color w:val="000000" w:themeColor="text1"/>
                <w:lang w:val="en-US"/>
              </w:rPr>
              <w:t>1</w:t>
            </w:r>
            <w:bookmarkEnd w:id="1"/>
            <w:bookmarkEnd w:id="2"/>
            <w:r w:rsidR="006E38A8">
              <w:rPr>
                <w:b w:val="0"/>
                <w:color w:val="000000" w:themeColor="text1"/>
                <w:lang w:val="en-US"/>
              </w:rPr>
              <w:fldChar w:fldCharType="end"/>
            </w:r>
            <w:r w:rsidR="003D30C4">
              <w:rPr>
                <w:b w:val="0"/>
                <w:color w:val="000000" w:themeColor="text1"/>
              </w:rPr>
              <w:t>1</w:t>
            </w:r>
          </w:p>
        </w:tc>
      </w:tr>
      <w:tr w:rsidR="005B232A" w14:paraId="38CC052D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0E7D465" w14:textId="77777777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3" w:name="_Toc83212098"/>
            <w:bookmarkStart w:id="4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3"/>
            <w:bookmarkEnd w:id="4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4CEB04E0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5EF6B10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6F26EAD3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0AACD5CD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B9E9B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08730" w14:textId="77777777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1014DD">
              <w:rPr>
                <w:color w:val="000000" w:themeColor="text1"/>
                <w:lang w:val="en-US"/>
              </w:rPr>
              <w:t>5138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EFE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E87BB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DD1B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C293CB" w14:textId="3103AA66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3D30C4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  <w:r w:rsidR="003D30C4">
              <w:t xml:space="preserve"> </w:t>
            </w:r>
          </w:p>
        </w:tc>
      </w:tr>
      <w:tr w:rsidR="005B232A" w14:paraId="1321C372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2C11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72C62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E83F1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58944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E79CA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2DA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153AA62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1BC2D6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3B265395" w14:textId="77777777" w:rsidR="005B232A" w:rsidRDefault="005B232A"/>
    <w:p w14:paraId="48615771" w14:textId="5C5B79C1" w:rsidR="00204536" w:rsidRDefault="005B232A" w:rsidP="00E949CB">
      <w:pPr>
        <w:spacing w:after="160" w:line="360" w:lineRule="auto"/>
        <w:ind w:firstLine="709"/>
        <w:jc w:val="both"/>
      </w:pPr>
      <w:r>
        <w:br w:type="page"/>
      </w:r>
      <w:r w:rsidR="00587970" w:rsidRPr="00587970">
        <w:rPr>
          <w:b/>
        </w:rPr>
        <w:lastRenderedPageBreak/>
        <w:t>Задание</w:t>
      </w:r>
      <w:r w:rsidR="003D30C4" w:rsidRPr="00587970">
        <w:rPr>
          <w:b/>
        </w:rPr>
        <w:t>:</w:t>
      </w:r>
      <w:r w:rsidR="003D30C4">
        <w:t xml:space="preserve"> реализовать</w:t>
      </w:r>
      <w:r w:rsidR="00587970">
        <w:t xml:space="preserve"> программную функцию на языке C/С++, выполняющую поставленную задачу. Глобальные параметры использовать запрещено; допустимо использование дополнительных функций.</w:t>
      </w:r>
    </w:p>
    <w:p w14:paraId="4C4A5237" w14:textId="77777777" w:rsidR="003D30C4" w:rsidRPr="003D30C4" w:rsidRDefault="003D30C4" w:rsidP="00E949CB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3D30C4">
        <w:rPr>
          <w:i w:val="0"/>
          <w:noProof/>
          <w:color w:val="auto"/>
          <w:sz w:val="24"/>
          <w:szCs w:val="24"/>
        </w:rPr>
        <w:drawing>
          <wp:inline distT="0" distB="0" distL="0" distR="0" wp14:anchorId="0A7A076A" wp14:editId="709CA4FB">
            <wp:extent cx="6121400" cy="12896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8FE1" w14:textId="1A777192" w:rsidR="003D30C4" w:rsidRPr="003D30C4" w:rsidRDefault="003D30C4" w:rsidP="00E949CB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3D30C4">
        <w:rPr>
          <w:i w:val="0"/>
          <w:color w:val="auto"/>
          <w:sz w:val="24"/>
          <w:szCs w:val="24"/>
        </w:rPr>
        <w:t xml:space="preserve">Рисунок </w:t>
      </w:r>
      <w:r w:rsidRPr="003D30C4">
        <w:rPr>
          <w:i w:val="0"/>
          <w:color w:val="auto"/>
          <w:sz w:val="24"/>
          <w:szCs w:val="24"/>
        </w:rPr>
        <w:fldChar w:fldCharType="begin"/>
      </w:r>
      <w:r w:rsidRPr="003D30C4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D30C4">
        <w:rPr>
          <w:i w:val="0"/>
          <w:color w:val="auto"/>
          <w:sz w:val="24"/>
          <w:szCs w:val="24"/>
        </w:rPr>
        <w:fldChar w:fldCharType="separate"/>
      </w:r>
      <w:r w:rsidRPr="003D30C4">
        <w:rPr>
          <w:i w:val="0"/>
          <w:color w:val="auto"/>
          <w:sz w:val="24"/>
          <w:szCs w:val="24"/>
        </w:rPr>
        <w:t>1</w:t>
      </w:r>
      <w:r w:rsidRPr="003D30C4">
        <w:rPr>
          <w:i w:val="0"/>
          <w:color w:val="auto"/>
          <w:sz w:val="24"/>
          <w:szCs w:val="24"/>
        </w:rPr>
        <w:fldChar w:fldCharType="end"/>
      </w:r>
      <w:r w:rsidRPr="003D30C4">
        <w:rPr>
          <w:i w:val="0"/>
          <w:color w:val="auto"/>
          <w:sz w:val="24"/>
          <w:szCs w:val="24"/>
        </w:rPr>
        <w:t xml:space="preserve"> - Вариант </w:t>
      </w:r>
      <w:r>
        <w:rPr>
          <w:i w:val="0"/>
          <w:color w:val="auto"/>
          <w:sz w:val="24"/>
          <w:szCs w:val="24"/>
        </w:rPr>
        <w:t>з</w:t>
      </w:r>
      <w:r w:rsidRPr="003D30C4">
        <w:rPr>
          <w:i w:val="0"/>
          <w:color w:val="auto"/>
          <w:sz w:val="24"/>
          <w:szCs w:val="24"/>
        </w:rPr>
        <w:t>адания</w:t>
      </w:r>
    </w:p>
    <w:p w14:paraId="69A44E51" w14:textId="5328AD90" w:rsidR="003D30C4" w:rsidRDefault="003D30C4" w:rsidP="00E949CB">
      <w:pPr>
        <w:spacing w:after="160" w:line="360" w:lineRule="auto"/>
        <w:ind w:firstLine="709"/>
      </w:pPr>
      <w:r>
        <w:br w:type="page"/>
      </w:r>
    </w:p>
    <w:p w14:paraId="5C1E4191" w14:textId="77777777" w:rsidR="00DB0C03" w:rsidRPr="003D30C4" w:rsidRDefault="00DB0C03" w:rsidP="00E949CB">
      <w:pPr>
        <w:spacing w:after="160" w:line="360" w:lineRule="auto"/>
        <w:ind w:firstLine="709"/>
        <w:contextualSpacing/>
        <w:rPr>
          <w:b/>
        </w:rPr>
      </w:pPr>
      <w:r w:rsidRPr="00DB0C03">
        <w:rPr>
          <w:b/>
        </w:rPr>
        <w:lastRenderedPageBreak/>
        <w:t>Выполнение задания</w:t>
      </w:r>
      <w:r w:rsidRPr="003D30C4">
        <w:rPr>
          <w:b/>
        </w:rPr>
        <w:t>:</w:t>
      </w:r>
    </w:p>
    <w:p w14:paraId="0FC63CFB" w14:textId="549F11E8" w:rsidR="00DB0C03" w:rsidRDefault="003D30C4" w:rsidP="00E949CB">
      <w:pPr>
        <w:keepNext/>
        <w:spacing w:after="160" w:line="360" w:lineRule="auto"/>
        <w:ind w:firstLine="709"/>
        <w:contextualSpacing/>
        <w:jc w:val="center"/>
      </w:pPr>
      <w:r w:rsidRPr="003D30C4">
        <w:rPr>
          <w:noProof/>
        </w:rPr>
        <w:drawing>
          <wp:inline distT="0" distB="0" distL="0" distR="0" wp14:anchorId="757EDB60" wp14:editId="1EB2F9DF">
            <wp:extent cx="5182323" cy="7849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32D7" w14:textId="4EF306BA" w:rsidR="00DB0C03" w:rsidRPr="003548EA" w:rsidRDefault="00DB0C03" w:rsidP="00E949CB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  <w:lang w:val="en-US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 w:rsidR="003D30C4">
        <w:rPr>
          <w:i w:val="0"/>
          <w:noProof/>
          <w:color w:val="auto"/>
          <w:sz w:val="24"/>
          <w:szCs w:val="24"/>
        </w:rPr>
        <w:t>2</w:t>
      </w:r>
      <w:r w:rsidRPr="00DB0C03">
        <w:rPr>
          <w:i w:val="0"/>
          <w:color w:val="auto"/>
          <w:sz w:val="24"/>
          <w:szCs w:val="24"/>
        </w:rPr>
        <w:fldChar w:fldCharType="end"/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DB0C03">
        <w:rPr>
          <w:i w:val="0"/>
          <w:color w:val="auto"/>
          <w:sz w:val="24"/>
          <w:szCs w:val="24"/>
        </w:rPr>
        <w:t xml:space="preserve"> Код</w:t>
      </w:r>
    </w:p>
    <w:p w14:paraId="78912AC8" w14:textId="7500B9C3" w:rsidR="00DB0C03" w:rsidRDefault="003D30C4" w:rsidP="00E949CB">
      <w:pPr>
        <w:keepNext/>
        <w:spacing w:line="360" w:lineRule="auto"/>
        <w:ind w:firstLine="709"/>
        <w:jc w:val="center"/>
      </w:pPr>
      <w:r w:rsidRPr="003D30C4">
        <w:rPr>
          <w:noProof/>
        </w:rPr>
        <w:lastRenderedPageBreak/>
        <w:drawing>
          <wp:inline distT="0" distB="0" distL="0" distR="0" wp14:anchorId="37E359BD" wp14:editId="0CE395AF">
            <wp:extent cx="6121400" cy="13227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4233" w14:textId="0A969329" w:rsidR="00DB0C03" w:rsidRDefault="00DB0C03" w:rsidP="00E949CB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 w:rsidR="003D30C4">
        <w:rPr>
          <w:i w:val="0"/>
          <w:noProof/>
          <w:color w:val="auto"/>
          <w:sz w:val="24"/>
          <w:szCs w:val="24"/>
        </w:rPr>
        <w:t>3</w:t>
      </w:r>
      <w:r w:rsidRPr="00DB0C03">
        <w:rPr>
          <w:i w:val="0"/>
          <w:color w:val="auto"/>
          <w:sz w:val="24"/>
          <w:szCs w:val="24"/>
        </w:rPr>
        <w:fldChar w:fldCharType="end"/>
      </w:r>
      <w:r w:rsidRPr="00DB0C03">
        <w:rPr>
          <w:i w:val="0"/>
          <w:color w:val="auto"/>
          <w:sz w:val="24"/>
          <w:szCs w:val="24"/>
        </w:rPr>
        <w:t xml:space="preserve"> - ввод и вывод</w:t>
      </w:r>
    </w:p>
    <w:p w14:paraId="07AF8F00" w14:textId="5FE0A7E9" w:rsidR="00BB1363" w:rsidRDefault="00E949CB" w:rsidP="00E949CB">
      <w:pPr>
        <w:keepNext/>
        <w:spacing w:line="360" w:lineRule="auto"/>
        <w:ind w:firstLine="709"/>
      </w:pPr>
      <w:r w:rsidRPr="00E949CB">
        <w:rPr>
          <w:noProof/>
        </w:rPr>
        <w:drawing>
          <wp:inline distT="0" distB="0" distL="0" distR="0" wp14:anchorId="489671A8" wp14:editId="4E9315F8">
            <wp:extent cx="5963482" cy="4477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98D6" w14:textId="6067F62B" w:rsidR="00BB1363" w:rsidRPr="007273A3" w:rsidRDefault="00BB1363" w:rsidP="00E949CB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 w:rsidRPr="00BB1363">
        <w:rPr>
          <w:i w:val="0"/>
          <w:color w:val="auto"/>
          <w:sz w:val="24"/>
          <w:szCs w:val="24"/>
        </w:rPr>
        <w:fldChar w:fldCharType="begin"/>
      </w:r>
      <w:r w:rsidRPr="00BB136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B1363">
        <w:rPr>
          <w:i w:val="0"/>
          <w:color w:val="auto"/>
          <w:sz w:val="24"/>
          <w:szCs w:val="24"/>
        </w:rPr>
        <w:fldChar w:fldCharType="separate"/>
      </w:r>
      <w:r w:rsidR="003D30C4">
        <w:rPr>
          <w:i w:val="0"/>
          <w:noProof/>
          <w:color w:val="auto"/>
          <w:sz w:val="24"/>
          <w:szCs w:val="24"/>
        </w:rPr>
        <w:t>4</w:t>
      </w:r>
      <w:r w:rsidRPr="00BB1363">
        <w:rPr>
          <w:i w:val="0"/>
          <w:color w:val="auto"/>
          <w:sz w:val="24"/>
          <w:szCs w:val="24"/>
        </w:rPr>
        <w:fldChar w:fldCharType="end"/>
      </w:r>
      <w:r w:rsidRPr="00BB1363">
        <w:rPr>
          <w:i w:val="0"/>
          <w:color w:val="auto"/>
          <w:sz w:val="24"/>
          <w:szCs w:val="24"/>
        </w:rPr>
        <w:t xml:space="preserve"> - Блок-схема</w:t>
      </w:r>
    </w:p>
    <w:p w14:paraId="25AD3F88" w14:textId="77777777" w:rsidR="00BB1363" w:rsidRPr="00BB1363" w:rsidRDefault="00BB1363" w:rsidP="00E949CB">
      <w:pPr>
        <w:spacing w:line="360" w:lineRule="auto"/>
        <w:ind w:firstLine="709"/>
        <w:jc w:val="both"/>
      </w:pPr>
      <w:r w:rsidRPr="00BB1363">
        <w:rPr>
          <w:b/>
        </w:rPr>
        <w:t>Вывод:</w:t>
      </w:r>
      <w:r>
        <w:t xml:space="preserve"> благодаря данной лабораторной работе, я освоил базовые возможности С++ и научился писать простейшие программы на данном языке.</w:t>
      </w:r>
    </w:p>
    <w:sectPr w:rsidR="00BB1363" w:rsidRPr="00BB1363" w:rsidSect="00841200">
      <w:footerReference w:type="default" r:id="rId10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BE6B8" w14:textId="77777777" w:rsidR="00F27045" w:rsidRDefault="00F27045" w:rsidP="005B232A">
      <w:r>
        <w:separator/>
      </w:r>
    </w:p>
  </w:endnote>
  <w:endnote w:type="continuationSeparator" w:id="0">
    <w:p w14:paraId="6BB64B37" w14:textId="77777777" w:rsidR="00F27045" w:rsidRDefault="00F27045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EndPr/>
    <w:sdtContent>
      <w:p w14:paraId="0363037F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89E460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148FE" w14:textId="77777777" w:rsidR="00F27045" w:rsidRDefault="00F27045" w:rsidP="005B232A">
      <w:r>
        <w:separator/>
      </w:r>
    </w:p>
  </w:footnote>
  <w:footnote w:type="continuationSeparator" w:id="0">
    <w:p w14:paraId="38C49A58" w14:textId="77777777" w:rsidR="00F27045" w:rsidRDefault="00F27045" w:rsidP="005B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1014DD"/>
    <w:rsid w:val="001F71B5"/>
    <w:rsid w:val="00204536"/>
    <w:rsid w:val="002458C0"/>
    <w:rsid w:val="00314FD2"/>
    <w:rsid w:val="003548EA"/>
    <w:rsid w:val="003D30C4"/>
    <w:rsid w:val="00587970"/>
    <w:rsid w:val="005B232A"/>
    <w:rsid w:val="006E38A8"/>
    <w:rsid w:val="007273A3"/>
    <w:rsid w:val="007D41EB"/>
    <w:rsid w:val="00820B41"/>
    <w:rsid w:val="00822980"/>
    <w:rsid w:val="00841200"/>
    <w:rsid w:val="008832F2"/>
    <w:rsid w:val="0088451C"/>
    <w:rsid w:val="00974DD3"/>
    <w:rsid w:val="00A9358F"/>
    <w:rsid w:val="00B9753F"/>
    <w:rsid w:val="00BB1363"/>
    <w:rsid w:val="00CB5BD3"/>
    <w:rsid w:val="00CF04B7"/>
    <w:rsid w:val="00D10523"/>
    <w:rsid w:val="00D551A0"/>
    <w:rsid w:val="00DB0C03"/>
    <w:rsid w:val="00E949CB"/>
    <w:rsid w:val="00F2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DCE5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14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4</cp:revision>
  <dcterms:created xsi:type="dcterms:W3CDTF">2022-03-30T18:16:00Z</dcterms:created>
  <dcterms:modified xsi:type="dcterms:W3CDTF">2022-05-10T21:18:00Z</dcterms:modified>
</cp:coreProperties>
</file>